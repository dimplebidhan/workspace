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B9DB7" w14:textId="77777777" w:rsidR="001B540A" w:rsidRDefault="00620A44" w:rsidP="009213D9">
      <w:pPr>
        <w:pStyle w:val="CompanyName"/>
        <w:framePr w:h="1920" w:wrap="notBeside" w:anchorLock="1"/>
      </w:pPr>
      <w:r>
        <w:t>RED GAP</w:t>
      </w:r>
    </w:p>
    <w:p w14:paraId="5B5E1446" w14:textId="6EB3A257" w:rsidR="001B540A" w:rsidRDefault="00372C31">
      <w:pPr>
        <w:pStyle w:val="TitleCover"/>
      </w:pPr>
      <w:r>
        <w:t>Website</w:t>
      </w:r>
    </w:p>
    <w:p w14:paraId="433CB45F" w14:textId="4BA44DA6" w:rsidR="001B540A" w:rsidRDefault="003E459D">
      <w:pPr>
        <w:pStyle w:val="SubtitleCover"/>
      </w:pPr>
      <w:r>
        <w:t xml:space="preserve">Processes </w:t>
      </w:r>
    </w:p>
    <w:p w14:paraId="0AE0836C" w14:textId="77777777" w:rsidR="001B540A" w:rsidRDefault="001B540A" w:rsidP="009213D9">
      <w:pPr>
        <w:sectPr w:rsidR="001B540A">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14:paraId="3E7FC8F6" w14:textId="7D054F6F" w:rsidR="00831541" w:rsidRDefault="00620A44" w:rsidP="00831541">
      <w:pPr>
        <w:pStyle w:val="Title"/>
        <w:rPr>
          <w:rFonts w:asciiTheme="majorHAnsi" w:eastAsiaTheme="majorEastAsia" w:hAnsiTheme="majorHAnsi" w:cstheme="majorBidi"/>
          <w:b/>
          <w:bCs/>
          <w:caps w:val="0"/>
          <w:color w:val="365F91" w:themeColor="accent1" w:themeShade="BF"/>
          <w:spacing w:val="0"/>
          <w:kern w:val="0"/>
          <w:sz w:val="28"/>
          <w:szCs w:val="28"/>
        </w:rPr>
      </w:pPr>
      <w:r>
        <w:rPr>
          <w:noProof/>
        </w:rPr>
        <w:lastRenderedPageBreak/>
        <mc:AlternateContent>
          <mc:Choice Requires="wps">
            <w:drawing>
              <wp:anchor distT="0" distB="0" distL="114300" distR="114300" simplePos="0" relativeHeight="251657728" behindDoc="0" locked="0" layoutInCell="1" allowOverlap="1" wp14:anchorId="703B5C3D" wp14:editId="304E8CD8">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827DF" w14:textId="3B12BCC5" w:rsidR="007629C8" w:rsidRDefault="007629C8" w:rsidP="009213D9">
                            <w:pPr>
                              <w:pStyle w:val="CompanyName"/>
                            </w:pPr>
                          </w:p>
                          <w:p w14:paraId="411E8F8C" w14:textId="550842A3" w:rsidR="007629C8" w:rsidRDefault="007629C8" w:rsidP="009213D9">
                            <w:pPr>
                              <w:pStyle w:val="CompanyName"/>
                            </w:pPr>
                            <w:r>
                              <w:t>Guildford, Surrey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" stroked="f">
                <v:textbox style="mso-fit-shape-to-text:t">
                  <w:txbxContent>
                    <w:p w14:paraId="6EF827DF" w14:textId="3B12BCC5" w:rsidR="007629C8" w:rsidRDefault="007629C8" w:rsidP="009213D9">
                      <w:pPr>
                        <w:pStyle w:val="CompanyName"/>
                      </w:pPr>
                    </w:p>
                    <w:p w14:paraId="411E8F8C" w14:textId="550842A3" w:rsidR="007629C8" w:rsidRDefault="007629C8" w:rsidP="009213D9">
                      <w:pPr>
                        <w:pStyle w:val="CompanyName"/>
                      </w:pPr>
                      <w:r>
                        <w:t>Guildford, Surrey</w:t>
                      </w:r>
                    </w:p>
                  </w:txbxContent>
                </v:textbox>
                <w10:wrap anchorx="page" anchory="page"/>
              </v:shape>
            </w:pict>
          </mc:Fallback>
        </mc:AlternateContent>
      </w:r>
    </w:p>
    <w:p w14:paraId="4FC55AC5" w14:textId="77777777" w:rsidR="00831541" w:rsidRDefault="00831541" w:rsidP="00831541">
      <w:pPr>
        <w:pStyle w:val="Subtitle"/>
      </w:pPr>
    </w:p>
    <w:p w14:paraId="41E63316" w14:textId="77777777" w:rsidR="00831541" w:rsidRDefault="00831541" w:rsidP="00831541">
      <w:pPr>
        <w:pStyle w:val="BodyText"/>
      </w:pPr>
    </w:p>
    <w:p w14:paraId="3742B752" w14:textId="77777777" w:rsidR="00831541" w:rsidRDefault="00831541" w:rsidP="00831541">
      <w:pPr>
        <w:pStyle w:val="BodyText"/>
      </w:pPr>
    </w:p>
    <w:p w14:paraId="157FA6F3" w14:textId="77777777" w:rsidR="00831541" w:rsidRDefault="00831541" w:rsidP="00831541">
      <w:pPr>
        <w:pStyle w:val="BodyText"/>
      </w:pPr>
    </w:p>
    <w:p w14:paraId="5D3469CE" w14:textId="77777777" w:rsidR="00831541" w:rsidRDefault="00831541" w:rsidP="00831541">
      <w:pPr>
        <w:pStyle w:val="BodyText"/>
      </w:pPr>
    </w:p>
    <w:p w14:paraId="3ECBE026" w14:textId="77777777" w:rsidR="00831541" w:rsidRDefault="00831541" w:rsidP="00831541">
      <w:pPr>
        <w:pStyle w:val="BodyText"/>
      </w:pPr>
    </w:p>
    <w:p w14:paraId="2E62E341" w14:textId="77777777" w:rsidR="00831541" w:rsidRDefault="00831541" w:rsidP="00831541">
      <w:pPr>
        <w:pStyle w:val="BodyText"/>
      </w:pPr>
    </w:p>
    <w:p w14:paraId="22B4F91A" w14:textId="77777777" w:rsidR="00831541" w:rsidRDefault="00831541" w:rsidP="00831541">
      <w:pPr>
        <w:pStyle w:val="BodyText"/>
      </w:pPr>
    </w:p>
    <w:p w14:paraId="13C50EAC" w14:textId="77777777" w:rsidR="00831541" w:rsidRDefault="00831541" w:rsidP="00831541">
      <w:pPr>
        <w:pStyle w:val="BodyText"/>
      </w:pPr>
    </w:p>
    <w:p w14:paraId="09D0A71E" w14:textId="77777777" w:rsidR="00831541" w:rsidRDefault="00831541" w:rsidP="00831541">
      <w:pPr>
        <w:pStyle w:val="BodyText"/>
      </w:pPr>
    </w:p>
    <w:p w14:paraId="24A7DA14" w14:textId="77777777" w:rsidR="00831541" w:rsidRDefault="00831541" w:rsidP="00831541">
      <w:pPr>
        <w:pStyle w:val="BodyText"/>
      </w:pPr>
    </w:p>
    <w:p w14:paraId="5666033C" w14:textId="77777777" w:rsidR="00831541" w:rsidRDefault="00831541" w:rsidP="00831541">
      <w:pPr>
        <w:pStyle w:val="BodyText"/>
      </w:pPr>
    </w:p>
    <w:p w14:paraId="22970A10" w14:textId="77777777" w:rsidR="00831541" w:rsidRDefault="00831541" w:rsidP="00831541">
      <w:pPr>
        <w:pStyle w:val="BodyText"/>
      </w:pPr>
    </w:p>
    <w:p w14:paraId="1769C58E" w14:textId="77777777" w:rsidR="00831541" w:rsidRDefault="00831541" w:rsidP="00831541">
      <w:pPr>
        <w:pStyle w:val="BodyText"/>
      </w:pPr>
    </w:p>
    <w:p w14:paraId="4FCCA5D6" w14:textId="77777777" w:rsidR="00831541" w:rsidRDefault="00831541" w:rsidP="00831541">
      <w:pPr>
        <w:pStyle w:val="BodyText"/>
      </w:pPr>
    </w:p>
    <w:p w14:paraId="3E297788" w14:textId="77777777" w:rsidR="00561BEA" w:rsidRDefault="00561BEA" w:rsidP="00831541">
      <w:pPr>
        <w:pStyle w:val="BodyText"/>
      </w:pPr>
    </w:p>
    <w:p w14:paraId="57DB62D6" w14:textId="77777777" w:rsidR="00561BEA" w:rsidRDefault="00561BEA" w:rsidP="00831541">
      <w:pPr>
        <w:pStyle w:val="BodyText"/>
      </w:pPr>
    </w:p>
    <w:p w14:paraId="7902E6FE" w14:textId="77777777" w:rsidR="00831541" w:rsidRDefault="00831541" w:rsidP="00831541">
      <w:pPr>
        <w:pStyle w:val="BodyText"/>
      </w:pPr>
    </w:p>
    <w:p w14:paraId="7F649FD2" w14:textId="77777777" w:rsidR="00831541" w:rsidRDefault="00831541" w:rsidP="00831541">
      <w:pPr>
        <w:pStyle w:val="BodyText"/>
      </w:pPr>
    </w:p>
    <w:p w14:paraId="6F289164" w14:textId="77777777" w:rsidR="00831541" w:rsidRPr="00831541" w:rsidRDefault="00831541" w:rsidP="00831541">
      <w:pPr>
        <w:pStyle w:val="BodyText"/>
      </w:pPr>
    </w:p>
    <w:p w14:paraId="3AA66EE6" w14:textId="77777777" w:rsidR="00D734E5" w:rsidRDefault="00D734E5">
      <w:pPr>
        <w:pStyle w:val="TOC1"/>
        <w:tabs>
          <w:tab w:val="right" w:leader="dot" w:pos="8630"/>
        </w:tabs>
        <w:rPr>
          <w:rFonts w:eastAsiaTheme="minorEastAsia" w:cstheme="minorBidi"/>
          <w:b w:val="0"/>
          <w:noProof/>
          <w:lang w:val="en-GB" w:eastAsia="ja-JP"/>
        </w:rPr>
      </w:pPr>
      <w:r>
        <w:fldChar w:fldCharType="begin"/>
      </w:r>
      <w:r>
        <w:instrText xml:space="preserve"> TOC \o "1-3" </w:instrText>
      </w:r>
      <w:r>
        <w:fldChar w:fldCharType="separate"/>
      </w:r>
      <w:r>
        <w:rPr>
          <w:noProof/>
        </w:rPr>
        <w:t>Purpose</w:t>
      </w:r>
      <w:r>
        <w:rPr>
          <w:noProof/>
        </w:rPr>
        <w:tab/>
      </w:r>
      <w:r>
        <w:rPr>
          <w:noProof/>
        </w:rPr>
        <w:fldChar w:fldCharType="begin"/>
      </w:r>
      <w:r>
        <w:rPr>
          <w:noProof/>
        </w:rPr>
        <w:instrText xml:space="preserve"> PAGEREF _Toc294873482 \h </w:instrText>
      </w:r>
      <w:r>
        <w:rPr>
          <w:noProof/>
        </w:rPr>
      </w:r>
      <w:r>
        <w:rPr>
          <w:noProof/>
        </w:rPr>
        <w:fldChar w:fldCharType="separate"/>
      </w:r>
      <w:r>
        <w:rPr>
          <w:noProof/>
        </w:rPr>
        <w:t>2</w:t>
      </w:r>
      <w:r>
        <w:rPr>
          <w:noProof/>
        </w:rPr>
        <w:fldChar w:fldCharType="end"/>
      </w:r>
    </w:p>
    <w:p w14:paraId="1DF92E4C" w14:textId="77777777" w:rsidR="00D734E5" w:rsidRDefault="00D734E5">
      <w:pPr>
        <w:pStyle w:val="TOC1"/>
        <w:tabs>
          <w:tab w:val="right" w:leader="dot" w:pos="8630"/>
        </w:tabs>
        <w:rPr>
          <w:rFonts w:eastAsiaTheme="minorEastAsia" w:cstheme="minorBidi"/>
          <w:b w:val="0"/>
          <w:noProof/>
          <w:lang w:val="en-GB" w:eastAsia="ja-JP"/>
        </w:rPr>
      </w:pPr>
      <w:r>
        <w:rPr>
          <w:noProof/>
        </w:rPr>
        <w:t>Scope</w:t>
      </w:r>
      <w:r>
        <w:rPr>
          <w:noProof/>
        </w:rPr>
        <w:tab/>
      </w:r>
      <w:r>
        <w:rPr>
          <w:noProof/>
        </w:rPr>
        <w:fldChar w:fldCharType="begin"/>
      </w:r>
      <w:r>
        <w:rPr>
          <w:noProof/>
        </w:rPr>
        <w:instrText xml:space="preserve"> PAGEREF _Toc294873483 \h </w:instrText>
      </w:r>
      <w:r>
        <w:rPr>
          <w:noProof/>
        </w:rPr>
      </w:r>
      <w:r>
        <w:rPr>
          <w:noProof/>
        </w:rPr>
        <w:fldChar w:fldCharType="separate"/>
      </w:r>
      <w:r>
        <w:rPr>
          <w:noProof/>
        </w:rPr>
        <w:t>3</w:t>
      </w:r>
      <w:r>
        <w:rPr>
          <w:noProof/>
        </w:rPr>
        <w:fldChar w:fldCharType="end"/>
      </w:r>
    </w:p>
    <w:p w14:paraId="24C3707C" w14:textId="77777777" w:rsidR="00561BEA" w:rsidRDefault="00D734E5">
      <w:pPr>
        <w:pStyle w:val="Title"/>
      </w:pPr>
      <w:r>
        <w:fldChar w:fldCharType="end"/>
      </w:r>
    </w:p>
    <w:p w14:paraId="3378F4F8" w14:textId="77777777" w:rsidR="008223C3" w:rsidRDefault="008223C3" w:rsidP="008223C3">
      <w:pPr>
        <w:pStyle w:val="Subtitle"/>
      </w:pPr>
    </w:p>
    <w:p w14:paraId="425AB006" w14:textId="77777777" w:rsidR="008223C3" w:rsidRDefault="008223C3" w:rsidP="008223C3">
      <w:pPr>
        <w:pStyle w:val="BodyText"/>
      </w:pPr>
    </w:p>
    <w:p w14:paraId="2C1FBF88" w14:textId="77777777" w:rsidR="008223C3" w:rsidRDefault="008223C3" w:rsidP="008223C3">
      <w:pPr>
        <w:pStyle w:val="BodyText"/>
      </w:pPr>
    </w:p>
    <w:p w14:paraId="590386B7" w14:textId="77777777" w:rsidR="008223C3" w:rsidRDefault="008223C3" w:rsidP="008223C3">
      <w:pPr>
        <w:pStyle w:val="BodyText"/>
      </w:pPr>
    </w:p>
    <w:p w14:paraId="7754112A" w14:textId="77777777" w:rsidR="008223C3" w:rsidRDefault="008223C3" w:rsidP="008223C3">
      <w:pPr>
        <w:pStyle w:val="BodyText"/>
      </w:pPr>
    </w:p>
    <w:p w14:paraId="6F236DAB" w14:textId="77777777" w:rsidR="008223C3" w:rsidRDefault="008223C3" w:rsidP="008223C3">
      <w:pPr>
        <w:pStyle w:val="BodyText"/>
      </w:pPr>
    </w:p>
    <w:p w14:paraId="3D332B3D" w14:textId="77777777" w:rsidR="008223C3" w:rsidRDefault="008223C3" w:rsidP="008223C3">
      <w:pPr>
        <w:pStyle w:val="BodyText"/>
      </w:pPr>
    </w:p>
    <w:p w14:paraId="6F0E8F36" w14:textId="77777777" w:rsidR="008223C3" w:rsidRDefault="008223C3" w:rsidP="008223C3">
      <w:pPr>
        <w:pStyle w:val="BodyText"/>
      </w:pPr>
    </w:p>
    <w:p w14:paraId="1C98F278" w14:textId="77777777" w:rsidR="008223C3" w:rsidRDefault="008223C3" w:rsidP="008223C3">
      <w:pPr>
        <w:pStyle w:val="BodyText"/>
      </w:pPr>
    </w:p>
    <w:p w14:paraId="329AB625" w14:textId="77777777" w:rsidR="008223C3" w:rsidRDefault="008223C3" w:rsidP="008223C3">
      <w:pPr>
        <w:pStyle w:val="BodyText"/>
      </w:pPr>
    </w:p>
    <w:p w14:paraId="744A6708" w14:textId="77777777" w:rsidR="008223C3" w:rsidRDefault="008223C3" w:rsidP="008223C3">
      <w:pPr>
        <w:pStyle w:val="BodyText"/>
      </w:pPr>
    </w:p>
    <w:p w14:paraId="3BA9582C" w14:textId="77777777" w:rsidR="00EE55B8" w:rsidRPr="008223C3" w:rsidRDefault="00EE55B8" w:rsidP="008223C3">
      <w:pPr>
        <w:pStyle w:val="BodyText"/>
      </w:pPr>
    </w:p>
    <w:p w14:paraId="38B685E5" w14:textId="77777777" w:rsidR="00293C37" w:rsidRDefault="00293C37">
      <w:pPr>
        <w:pStyle w:val="Title"/>
      </w:pPr>
    </w:p>
    <w:p w14:paraId="4D3B670D" w14:textId="77777777" w:rsidR="00293C37" w:rsidRDefault="00293C37" w:rsidP="00293C37">
      <w:pPr>
        <w:pStyle w:val="Subtitle"/>
      </w:pPr>
    </w:p>
    <w:p w14:paraId="7AED34C9" w14:textId="77777777" w:rsidR="00293C37" w:rsidRDefault="00293C37" w:rsidP="00293C37">
      <w:pPr>
        <w:pStyle w:val="BodyText"/>
      </w:pPr>
    </w:p>
    <w:p w14:paraId="790F05C4" w14:textId="77777777" w:rsidR="00293C37" w:rsidRDefault="00293C37" w:rsidP="00293C37">
      <w:pPr>
        <w:pStyle w:val="BodyText"/>
      </w:pPr>
    </w:p>
    <w:p w14:paraId="505D2F0E" w14:textId="77777777" w:rsidR="00293C37" w:rsidRPr="00293C37" w:rsidRDefault="00293C37" w:rsidP="00293C37">
      <w:pPr>
        <w:pStyle w:val="BodyText"/>
      </w:pPr>
    </w:p>
    <w:p w14:paraId="621E70B8" w14:textId="3746896B" w:rsidR="001B540A" w:rsidRDefault="001D5015">
      <w:pPr>
        <w:pStyle w:val="Title"/>
      </w:pPr>
      <w:r>
        <w:lastRenderedPageBreak/>
        <w:t>Processes</w:t>
      </w:r>
    </w:p>
    <w:p w14:paraId="1052D80C" w14:textId="77777777" w:rsidR="00E85DB1" w:rsidRPr="00E85DB1" w:rsidRDefault="00E85DB1" w:rsidP="00E85DB1">
      <w:pPr>
        <w:pStyle w:val="Subtitle"/>
      </w:pPr>
    </w:p>
    <w:p w14:paraId="44D71C4F" w14:textId="36CCC632" w:rsidR="001B540A" w:rsidRDefault="00775833" w:rsidP="00775833">
      <w:pPr>
        <w:pStyle w:val="Heading1"/>
      </w:pPr>
      <w:r>
        <w:t>Introduction</w:t>
      </w:r>
    </w:p>
    <w:p w14:paraId="0B65D7E5" w14:textId="52444D62" w:rsidR="001B540A" w:rsidRDefault="006E595B" w:rsidP="009B33BC">
      <w:pPr>
        <w:pStyle w:val="Heading2"/>
      </w:pPr>
      <w:bookmarkStart w:id="0" w:name="_Toc294873482"/>
      <w:r>
        <w:t>Purpose</w:t>
      </w:r>
      <w:bookmarkEnd w:id="0"/>
    </w:p>
    <w:p w14:paraId="500791B3" w14:textId="21FBB540" w:rsidR="007C67E4" w:rsidRDefault="00E24F1F" w:rsidP="00297974">
      <w:pPr>
        <w:pStyle w:val="BodyText"/>
      </w:pPr>
      <w:r>
        <w:t xml:space="preserve">The </w:t>
      </w:r>
      <w:r w:rsidR="00297974">
        <w:t xml:space="preserve">purpose of this document is to </w:t>
      </w:r>
      <w:r w:rsidR="00CC2C3A">
        <w:t>describe</w:t>
      </w:r>
      <w:r w:rsidR="00297974">
        <w:t xml:space="preserve"> </w:t>
      </w:r>
      <w:r w:rsidR="00111244">
        <w:t>the processes</w:t>
      </w:r>
      <w:r w:rsidR="00297974">
        <w:t xml:space="preserve"> within the Ruby on Rails Web Application. </w:t>
      </w:r>
      <w:r w:rsidR="005D0571">
        <w:t>The purpose is to provide a better understand of a process for development reasons.</w:t>
      </w:r>
    </w:p>
    <w:p w14:paraId="02FC969F" w14:textId="2F2B0F6E" w:rsidR="005D0571" w:rsidRDefault="00F84F58" w:rsidP="005D0571">
      <w:pPr>
        <w:pStyle w:val="BodyText"/>
      </w:pPr>
      <w:r>
        <w:t xml:space="preserve">The processes within this Ruby on Rails Web Application can be explained within diagrams, a flow chart can perfectly demonstrate a process and its orderly form of events from start to finish. </w:t>
      </w:r>
    </w:p>
    <w:p w14:paraId="4D6D6B40" w14:textId="7657569E" w:rsidR="007C67E4" w:rsidRDefault="003210B0" w:rsidP="0059554D">
      <w:pPr>
        <w:pStyle w:val="Heading2"/>
      </w:pPr>
      <w:bookmarkStart w:id="1" w:name="_Toc294873483"/>
      <w:r>
        <w:t>Scope</w:t>
      </w:r>
      <w:bookmarkEnd w:id="1"/>
    </w:p>
    <w:p w14:paraId="1664FE45" w14:textId="1ADA76F1" w:rsidR="00B325F4" w:rsidRDefault="003C6BB1" w:rsidP="00EE0E52">
      <w:pPr>
        <w:pStyle w:val="BodyText"/>
      </w:pPr>
      <w:r>
        <w:t xml:space="preserve">This </w:t>
      </w:r>
      <w:r w:rsidR="00EE0E52">
        <w:t xml:space="preserve">Scope of this document is only concerned with </w:t>
      </w:r>
      <w:r w:rsidR="00701307">
        <w:t>Processes.</w:t>
      </w:r>
    </w:p>
    <w:p w14:paraId="656228B0" w14:textId="6FBBBFFD" w:rsidR="00775833" w:rsidRDefault="00251944" w:rsidP="00251944">
      <w:pPr>
        <w:pStyle w:val="Heading2"/>
      </w:pPr>
      <w:r>
        <w:t>Definitions, acronyms and abbreviations</w:t>
      </w:r>
    </w:p>
    <w:p w14:paraId="6347AF5D" w14:textId="5286F7F8" w:rsidR="001F2310" w:rsidRDefault="002920B6" w:rsidP="001F2310">
      <w:pPr>
        <w:pStyle w:val="BodyText"/>
      </w:pPr>
      <w:r>
        <w:t>Processes</w:t>
      </w:r>
      <w:r w:rsidR="007406BD">
        <w:t xml:space="preserve">: </w:t>
      </w:r>
    </w:p>
    <w:p w14:paraId="24759365" w14:textId="2F776EA2" w:rsidR="00F534F7" w:rsidRDefault="00F534F7" w:rsidP="001F2310">
      <w:pPr>
        <w:pStyle w:val="BodyText"/>
      </w:pPr>
      <w:r>
        <w:tab/>
      </w:r>
      <w:r w:rsidR="000F7F96">
        <w:t xml:space="preserve">Processes exist in this Ruby on Rails Web Application and processes consist of many tasks or </w:t>
      </w:r>
      <w:proofErr w:type="gramStart"/>
      <w:r w:rsidR="000F7F96">
        <w:t>events which</w:t>
      </w:r>
      <w:proofErr w:type="gramEnd"/>
      <w:r w:rsidR="000F7F96">
        <w:t xml:space="preserve"> are the result of something.</w:t>
      </w:r>
    </w:p>
    <w:p w14:paraId="2658AF67" w14:textId="4BE26ED7" w:rsidR="00367D7B" w:rsidRDefault="00367D7B" w:rsidP="001F2310">
      <w:pPr>
        <w:pStyle w:val="BodyText"/>
      </w:pPr>
      <w:r>
        <w:t>Ruby on Rails:</w:t>
      </w:r>
    </w:p>
    <w:p w14:paraId="334DD49E" w14:textId="48C305D9" w:rsidR="00367D7B" w:rsidRDefault="00367D7B" w:rsidP="001F2310">
      <w:pPr>
        <w:pStyle w:val="BodyText"/>
      </w:pPr>
      <w:r>
        <w:tab/>
        <w:t xml:space="preserve">A Web Applications Development Language commonly used in creating and making websites. </w:t>
      </w:r>
    </w:p>
    <w:p w14:paraId="2EC0F8B4" w14:textId="77777777" w:rsidR="00754E75" w:rsidRDefault="00754E75" w:rsidP="001F2310">
      <w:pPr>
        <w:pStyle w:val="BodyText"/>
      </w:pPr>
    </w:p>
    <w:p w14:paraId="3C11D4FA" w14:textId="77777777" w:rsidR="00754E75" w:rsidRDefault="00754E75" w:rsidP="001F2310">
      <w:pPr>
        <w:pStyle w:val="BodyText"/>
      </w:pPr>
    </w:p>
    <w:p w14:paraId="13244E85" w14:textId="77777777" w:rsidR="00754E75" w:rsidRDefault="00754E75" w:rsidP="001F2310">
      <w:pPr>
        <w:pStyle w:val="BodyText"/>
      </w:pPr>
    </w:p>
    <w:p w14:paraId="72E4F3AB" w14:textId="77777777" w:rsidR="00754E75" w:rsidRDefault="00754E75" w:rsidP="001F2310">
      <w:pPr>
        <w:pStyle w:val="BodyText"/>
      </w:pPr>
    </w:p>
    <w:p w14:paraId="5464DF88" w14:textId="77777777" w:rsidR="00754E75" w:rsidRDefault="00754E75" w:rsidP="001F2310">
      <w:pPr>
        <w:pStyle w:val="BodyText"/>
      </w:pPr>
    </w:p>
    <w:p w14:paraId="3CE03A59" w14:textId="77777777" w:rsidR="00754E75" w:rsidRDefault="00754E75" w:rsidP="001F2310">
      <w:pPr>
        <w:pStyle w:val="BodyText"/>
      </w:pPr>
    </w:p>
    <w:p w14:paraId="012B4F4A" w14:textId="77777777" w:rsidR="00754E75" w:rsidRDefault="00754E75" w:rsidP="001F2310">
      <w:pPr>
        <w:pStyle w:val="BodyText"/>
      </w:pPr>
    </w:p>
    <w:p w14:paraId="758D6D05" w14:textId="77777777" w:rsidR="00754E75" w:rsidRDefault="00754E75" w:rsidP="001F2310">
      <w:pPr>
        <w:pStyle w:val="BodyText"/>
      </w:pPr>
    </w:p>
    <w:p w14:paraId="4D9C604A" w14:textId="77777777" w:rsidR="00754E75" w:rsidRDefault="00754E75" w:rsidP="001F2310">
      <w:pPr>
        <w:pStyle w:val="BodyText"/>
      </w:pPr>
    </w:p>
    <w:p w14:paraId="0326C57D" w14:textId="77777777" w:rsidR="00754E75" w:rsidRDefault="00754E75" w:rsidP="001F2310">
      <w:pPr>
        <w:pStyle w:val="BodyText"/>
      </w:pPr>
    </w:p>
    <w:p w14:paraId="0172EE48" w14:textId="77777777" w:rsidR="00754E75" w:rsidRDefault="00754E75" w:rsidP="001F2310">
      <w:pPr>
        <w:pStyle w:val="BodyText"/>
      </w:pPr>
    </w:p>
    <w:p w14:paraId="312BF788" w14:textId="77777777" w:rsidR="00754E75" w:rsidRDefault="00754E75" w:rsidP="001F2310">
      <w:pPr>
        <w:pStyle w:val="BodyText"/>
      </w:pPr>
    </w:p>
    <w:p w14:paraId="7EC3EFCB" w14:textId="77777777" w:rsidR="00754E75" w:rsidRDefault="00754E75" w:rsidP="001F2310">
      <w:pPr>
        <w:pStyle w:val="BodyText"/>
      </w:pPr>
    </w:p>
    <w:p w14:paraId="3DD3322C" w14:textId="77777777" w:rsidR="00754E75" w:rsidRDefault="00754E75" w:rsidP="001F2310">
      <w:pPr>
        <w:pStyle w:val="BodyText"/>
      </w:pPr>
    </w:p>
    <w:p w14:paraId="6A38A81C" w14:textId="77777777" w:rsidR="00754E75" w:rsidRDefault="00754E75" w:rsidP="001F2310">
      <w:pPr>
        <w:pStyle w:val="BodyText"/>
      </w:pPr>
    </w:p>
    <w:p w14:paraId="1A962A1E" w14:textId="77777777" w:rsidR="00754E75" w:rsidRDefault="00754E75" w:rsidP="001F2310">
      <w:pPr>
        <w:pStyle w:val="BodyText"/>
      </w:pPr>
    </w:p>
    <w:p w14:paraId="0DDA829D" w14:textId="77777777" w:rsidR="00754E75" w:rsidRDefault="00754E75" w:rsidP="001F2310">
      <w:pPr>
        <w:pStyle w:val="BodyText"/>
      </w:pPr>
    </w:p>
    <w:p w14:paraId="12D17FFA" w14:textId="77777777" w:rsidR="00754E75" w:rsidRDefault="00754E75" w:rsidP="001F2310">
      <w:pPr>
        <w:pStyle w:val="BodyText"/>
      </w:pPr>
    </w:p>
    <w:p w14:paraId="0A27637A" w14:textId="77777777" w:rsidR="00754E75" w:rsidRDefault="00754E75" w:rsidP="001F2310">
      <w:pPr>
        <w:pStyle w:val="BodyText"/>
      </w:pPr>
    </w:p>
    <w:p w14:paraId="24200801" w14:textId="77777777" w:rsidR="00754E75" w:rsidRDefault="00754E75" w:rsidP="001F2310">
      <w:pPr>
        <w:pStyle w:val="BodyText"/>
      </w:pPr>
    </w:p>
    <w:p w14:paraId="7BDFC92E" w14:textId="77777777" w:rsidR="00754E75" w:rsidRDefault="00754E75" w:rsidP="001F2310">
      <w:pPr>
        <w:pStyle w:val="BodyText"/>
      </w:pPr>
    </w:p>
    <w:p w14:paraId="5335DA1A" w14:textId="0AEF4E52" w:rsidR="00754E75" w:rsidRDefault="00754E75" w:rsidP="00754E75">
      <w:pPr>
        <w:pStyle w:val="Heading2"/>
      </w:pPr>
      <w:r>
        <w:t>Overview</w:t>
      </w:r>
    </w:p>
    <w:p w14:paraId="64DF3659" w14:textId="122F3F54" w:rsidR="00804C35" w:rsidRDefault="00804C35" w:rsidP="00804C35">
      <w:pPr>
        <w:pStyle w:val="BodyText"/>
      </w:pPr>
      <w:r>
        <w:t xml:space="preserve">This document first presents a description of the software to provide context and to aid the understanding of the </w:t>
      </w:r>
      <w:r w:rsidR="002B799C">
        <w:t>Processes</w:t>
      </w:r>
      <w:r>
        <w:t xml:space="preserve">. </w:t>
      </w:r>
      <w:r w:rsidR="008E3CCC">
        <w:t xml:space="preserve">The </w:t>
      </w:r>
      <w:r w:rsidR="00616443">
        <w:t>Processes</w:t>
      </w:r>
      <w:r w:rsidR="003B0CC3">
        <w:t xml:space="preserve"> are</w:t>
      </w:r>
      <w:r w:rsidR="008E3CCC">
        <w:t xml:space="preserve"> then</w:t>
      </w:r>
      <w:r w:rsidR="00461068">
        <w:t xml:space="preserve"> fully specified</w:t>
      </w:r>
      <w:r w:rsidR="008E3CCC">
        <w:t xml:space="preserve"> and this includes the </w:t>
      </w:r>
      <w:r w:rsidR="00DE71D4">
        <w:t xml:space="preserve">all within </w:t>
      </w:r>
      <w:r w:rsidR="008E3CCC">
        <w:t xml:space="preserve">the </w:t>
      </w:r>
      <w:r w:rsidR="00A671A0">
        <w:t>Web</w:t>
      </w:r>
      <w:r w:rsidR="008E3CCC">
        <w:t xml:space="preserve"> </w:t>
      </w:r>
      <w:r w:rsidR="00A671A0">
        <w:t>Application</w:t>
      </w:r>
      <w:r w:rsidR="00461068">
        <w:t xml:space="preserve">. </w:t>
      </w:r>
    </w:p>
    <w:p w14:paraId="2175DBF5" w14:textId="57B3146C" w:rsidR="004436B9" w:rsidRDefault="0011234B" w:rsidP="0084628C">
      <w:pPr>
        <w:pStyle w:val="BodyText"/>
        <w:ind w:firstLine="0"/>
      </w:pPr>
      <w:r>
        <w:tab/>
        <w:t>This document follows the IEEE ‘Recommended Practice for Software Requirements Specification” using the template organization for features</w:t>
      </w:r>
      <w:r w:rsidR="00775DFF">
        <w:t xml:space="preserve"> [2]</w:t>
      </w:r>
      <w:r w:rsidR="00877B58">
        <w:t>.</w:t>
      </w:r>
    </w:p>
    <w:p w14:paraId="00D1E775" w14:textId="77777777" w:rsidR="002F2C64" w:rsidRDefault="002F2C64" w:rsidP="002F2C64">
      <w:pPr>
        <w:pStyle w:val="Heading2"/>
      </w:pPr>
      <w:r>
        <w:t>Description</w:t>
      </w:r>
    </w:p>
    <w:p w14:paraId="2F26DBFB" w14:textId="4A5B7EF1" w:rsidR="002F2C64" w:rsidRDefault="002F2C64" w:rsidP="00615348">
      <w:pPr>
        <w:pStyle w:val="BodyText"/>
      </w:pPr>
      <w:r>
        <w:t>This description will aim to provide further information for the Web Sites processes. The processes of the Web Application will be defined below and thus the order of events will be defined thus aiding a developer in understanding the flow of the Application.</w:t>
      </w:r>
    </w:p>
    <w:p w14:paraId="0C235CA9" w14:textId="7BAA8C0F" w:rsidR="0084628C" w:rsidRDefault="00E23353" w:rsidP="00F03212">
      <w:pPr>
        <w:pStyle w:val="Heading1"/>
      </w:pPr>
      <w:r>
        <w:t>Processes</w:t>
      </w:r>
    </w:p>
    <w:p w14:paraId="5DAF5570" w14:textId="4CB33744" w:rsidR="000D0BCB" w:rsidRDefault="0006625C" w:rsidP="00E638EC">
      <w:pPr>
        <w:pStyle w:val="Heading3"/>
      </w:pPr>
      <w:r>
        <w:t>Accessing the WebSite</w:t>
      </w:r>
    </w:p>
    <w:p w14:paraId="74BF64C5" w14:textId="60F39A43" w:rsidR="00C62509" w:rsidRDefault="00B4764A" w:rsidP="00C62509">
      <w:pPr>
        <w:pStyle w:val="BodyText"/>
      </w:pPr>
      <w:r>
        <w:t xml:space="preserve">The Website will be accessed through the clients web browser and will operate and functionality consistently across all browsers. </w:t>
      </w:r>
      <w:r w:rsidR="00784FF8">
        <w:t xml:space="preserve">The User will enjoy a great user experience and it is expected that we will learn the Users </w:t>
      </w:r>
      <w:r w:rsidR="00E47B58">
        <w:t>Behavior</w:t>
      </w:r>
      <w:r w:rsidR="00784FF8">
        <w:t xml:space="preserve"> and thus improve their experience. </w:t>
      </w:r>
    </w:p>
    <w:p w14:paraId="1F781E9B" w14:textId="7B9B48FC" w:rsidR="00172474" w:rsidRDefault="00172474" w:rsidP="00C62509">
      <w:pPr>
        <w:pStyle w:val="BodyText"/>
      </w:pPr>
      <w:r>
        <w:t xml:space="preserve">On initial access, a user will </w:t>
      </w:r>
      <w:r w:rsidR="005474A6">
        <w:t>default</w:t>
      </w:r>
      <w:r w:rsidR="002024F0">
        <w:t xml:space="preserve"> access the home page</w:t>
      </w:r>
      <w:r w:rsidR="005474A6">
        <w:t xml:space="preserve">. A User may be registered and thus may be logged </w:t>
      </w:r>
      <w:r w:rsidR="0092223A">
        <w:t>in,</w:t>
      </w:r>
      <w:r w:rsidR="005474A6">
        <w:t xml:space="preserve"> as session and cookie information may exist. If a User is logged in then we will consider them as a User otherwise a Visitor/Guest. </w:t>
      </w:r>
      <w:bookmarkStart w:id="2" w:name="_GoBack"/>
      <w:bookmarkEnd w:id="2"/>
    </w:p>
    <w:p w14:paraId="0C873739" w14:textId="0F494E64" w:rsidR="00403254" w:rsidRDefault="00403254" w:rsidP="00C62509">
      <w:pPr>
        <w:pStyle w:val="BodyText"/>
      </w:pPr>
      <w:r>
        <w:t xml:space="preserve">A User as logged in will see immediately from the above navigation bar “Hello Michael” for example. </w:t>
      </w:r>
      <w:r w:rsidR="008B6CB8">
        <w:t>They will be able to access the Quote/Order Page as well Management/User Panel.</w:t>
      </w:r>
    </w:p>
    <w:p w14:paraId="5EF5D23B" w14:textId="55A698FD" w:rsidR="00403254" w:rsidRPr="00C62509" w:rsidRDefault="00403254" w:rsidP="00C62509">
      <w:pPr>
        <w:pStyle w:val="BodyText"/>
      </w:pPr>
      <w:r>
        <w:lastRenderedPageBreak/>
        <w:t xml:space="preserve">A Visitor/Guest will see login/register at the top and thus will be able to through this otherwise if they access Quote/Order page then they will be required to login/register. </w:t>
      </w:r>
      <w:r w:rsidR="00EA0F35">
        <w:t>Additionally</w:t>
      </w:r>
      <w:r w:rsidR="00BE6A77">
        <w:t xml:space="preserve"> Management/User Panel will not be </w:t>
      </w:r>
      <w:proofErr w:type="gramStart"/>
      <w:r w:rsidR="00BE6A77">
        <w:t>available</w:t>
      </w:r>
      <w:proofErr w:type="gramEnd"/>
      <w:r w:rsidR="00BE6A77">
        <w:t xml:space="preserve"> as they are not logged in.</w:t>
      </w:r>
    </w:p>
    <w:p w14:paraId="5599A26E" w14:textId="517D4831" w:rsidR="00B70D03" w:rsidRDefault="00B70D03" w:rsidP="00B70D03">
      <w:pPr>
        <w:pStyle w:val="Heading3"/>
      </w:pPr>
      <w:r>
        <w:t>Views</w:t>
      </w:r>
    </w:p>
    <w:p w14:paraId="01F93BF1" w14:textId="4E47701F" w:rsidR="00B70D03" w:rsidRPr="00B70D03" w:rsidRDefault="00B70D03" w:rsidP="00B70D03">
      <w:pPr>
        <w:pStyle w:val="Heading3"/>
      </w:pPr>
      <w:r>
        <w:t>Controllers</w:t>
      </w:r>
    </w:p>
    <w:p w14:paraId="661B6F3E" w14:textId="33DE7E17" w:rsidR="00F2666B" w:rsidRDefault="00AB3FE6" w:rsidP="00C4189B">
      <w:pPr>
        <w:pStyle w:val="Heading2"/>
      </w:pPr>
      <w:r>
        <w:t>Model</w:t>
      </w:r>
      <w:r w:rsidR="00ED7AD6">
        <w:t>s</w:t>
      </w:r>
    </w:p>
    <w:p w14:paraId="42FBBF5A" w14:textId="4D0D5CB0" w:rsidR="00B9089B" w:rsidRDefault="00FD5F5C" w:rsidP="00FD5F5C">
      <w:pPr>
        <w:pStyle w:val="BodyText"/>
      </w:pPr>
      <w:r>
        <w:t xml:space="preserve">The web application will consist of four </w:t>
      </w:r>
      <w:r w:rsidR="008D6569">
        <w:t>models</w:t>
      </w:r>
      <w:r w:rsidR="003F620B">
        <w:t xml:space="preserve">: </w:t>
      </w:r>
      <w:r w:rsidR="00B11A67">
        <w:t>Address</w:t>
      </w:r>
      <w:r w:rsidR="000C3D41">
        <w:t xml:space="preserve">, </w:t>
      </w:r>
      <w:r w:rsidR="00F739C5">
        <w:t>Admin</w:t>
      </w:r>
      <w:r w:rsidR="00D37776">
        <w:t xml:space="preserve"> </w:t>
      </w:r>
      <w:r w:rsidR="00D3115F">
        <w:t>U</w:t>
      </w:r>
      <w:r w:rsidR="00B11A67">
        <w:t>ser</w:t>
      </w:r>
      <w:r w:rsidR="000A1FF8">
        <w:t xml:space="preserve">, </w:t>
      </w:r>
      <w:r w:rsidR="00FD09E6">
        <w:t>Group</w:t>
      </w:r>
      <w:r w:rsidR="00C725E3">
        <w:t>,</w:t>
      </w:r>
      <w:r w:rsidR="00FF71E5">
        <w:t xml:space="preserve"> </w:t>
      </w:r>
      <w:r w:rsidR="00344E53">
        <w:t>Order</w:t>
      </w:r>
      <w:r w:rsidR="001730B3">
        <w:t xml:space="preserve">, </w:t>
      </w:r>
      <w:r w:rsidR="002C10D9">
        <w:t xml:space="preserve">Product, </w:t>
      </w:r>
      <w:r w:rsidR="0066430C">
        <w:t xml:space="preserve">Product </w:t>
      </w:r>
      <w:r w:rsidR="002F5FE7">
        <w:t xml:space="preserve">Category, </w:t>
      </w:r>
      <w:r w:rsidR="00EA10C0">
        <w:t xml:space="preserve">Product Order, </w:t>
      </w:r>
      <w:r w:rsidR="00123D0E">
        <w:t xml:space="preserve">Product Package, </w:t>
      </w:r>
      <w:r w:rsidR="00C97A4C">
        <w:t xml:space="preserve">Quote, </w:t>
      </w:r>
      <w:r w:rsidR="009C70AF">
        <w:t>Quote Confirmation,</w:t>
      </w:r>
      <w:r w:rsidR="00BF694F">
        <w:t xml:space="preserve"> </w:t>
      </w:r>
      <w:r w:rsidR="0003662C">
        <w:t>Quote Reply,</w:t>
      </w:r>
      <w:r w:rsidR="00E17CC8">
        <w:t xml:space="preserve"> User</w:t>
      </w:r>
      <w:r w:rsidR="009168B0">
        <w:t xml:space="preserve">, </w:t>
      </w:r>
      <w:r w:rsidR="00645E2E">
        <w:t>User Address,</w:t>
      </w:r>
      <w:r w:rsidR="006378F4">
        <w:t xml:space="preserve"> </w:t>
      </w:r>
      <w:r w:rsidR="00523219">
        <w:t xml:space="preserve">User Group, </w:t>
      </w:r>
      <w:r w:rsidR="00E17CC8">
        <w:t>User Quote</w:t>
      </w:r>
      <w:r w:rsidR="00E25400">
        <w:t>.</w:t>
      </w:r>
    </w:p>
    <w:p w14:paraId="56FD50B7" w14:textId="287585D5" w:rsidR="00F83C8B" w:rsidRDefault="004C6E5E" w:rsidP="00FD5F5C">
      <w:pPr>
        <w:pStyle w:val="BodyText"/>
      </w:pPr>
      <w:r>
        <w:t>Models defined here are used within the Ruby on Rails Application and should be consistent across other platforms i.e. Mobile Applications including Android.</w:t>
      </w:r>
    </w:p>
    <w:p w14:paraId="0CF22B0E" w14:textId="3721416A" w:rsidR="00FD5F5C" w:rsidRDefault="009664C1" w:rsidP="004E47A1">
      <w:pPr>
        <w:pStyle w:val="Heading3"/>
      </w:pPr>
      <w:r>
        <w:t xml:space="preserve"> </w:t>
      </w:r>
      <w:r w:rsidR="009E4A25">
        <w:t>Address</w:t>
      </w:r>
    </w:p>
    <w:p w14:paraId="2C977A29" w14:textId="77777777" w:rsidR="005244CA" w:rsidRDefault="00B23417" w:rsidP="00B23417">
      <w:pPr>
        <w:pStyle w:val="BodyText"/>
      </w:pPr>
      <w:r>
        <w:t xml:space="preserve">The Address Model is used </w:t>
      </w:r>
      <w:r w:rsidR="005244CA">
        <w:t>for addresses.</w:t>
      </w:r>
    </w:p>
    <w:p w14:paraId="32351E65" w14:textId="397FAB94" w:rsidR="003F401C" w:rsidRDefault="00F41431" w:rsidP="00F65A19">
      <w:pPr>
        <w:pStyle w:val="Heading4"/>
      </w:pPr>
      <w:r>
        <w:t>Attributes</w:t>
      </w:r>
    </w:p>
    <w:p w14:paraId="19164489" w14:textId="16DB4027" w:rsidR="00BF561D" w:rsidRPr="005C04A0" w:rsidRDefault="005C04A0" w:rsidP="002E762D">
      <w:pPr>
        <w:pStyle w:val="BlockQuotation"/>
        <w:ind w:left="1080"/>
        <w:rPr>
          <w:b/>
        </w:rPr>
      </w:pPr>
      <w:r>
        <w:rPr>
          <w:b/>
        </w:rPr>
        <w:t>I</w:t>
      </w:r>
      <w:r w:rsidR="005E0D2C">
        <w:rPr>
          <w:b/>
        </w:rPr>
        <w:t>D</w:t>
      </w:r>
      <w:r>
        <w:rPr>
          <w:b/>
        </w:rPr>
        <w:t>, Number, Street Address, Stree</w:t>
      </w:r>
      <w:r w:rsidR="002C189D">
        <w:rPr>
          <w:b/>
        </w:rPr>
        <w:t xml:space="preserve">t Address 2, City, County, Post </w:t>
      </w:r>
      <w:r>
        <w:rPr>
          <w:b/>
        </w:rPr>
        <w:t>Code, Country.</w:t>
      </w:r>
      <w:r w:rsidR="00DA571B">
        <w:rPr>
          <w:b/>
        </w:rPr>
        <w:t xml:space="preserve"> </w:t>
      </w:r>
      <w:r w:rsidR="00BF561D">
        <w:rPr>
          <w:b/>
        </w:rPr>
        <w:t xml:space="preserve"> </w:t>
      </w:r>
    </w:p>
    <w:p w14:paraId="1DC5DB40" w14:textId="29293F5E" w:rsidR="00AA0FB4" w:rsidRDefault="00EB07F5" w:rsidP="00AA0FB4">
      <w:pPr>
        <w:pStyle w:val="Heading4"/>
      </w:pPr>
      <w:r>
        <w:t>Relations</w:t>
      </w:r>
    </w:p>
    <w:p w14:paraId="1DE01139" w14:textId="77777777" w:rsidR="00AA0FB4" w:rsidRDefault="00AA0FB4" w:rsidP="00AA0FB4">
      <w:pPr>
        <w:pStyle w:val="BlockQuotation"/>
        <w:ind w:left="1080" w:firstLine="360"/>
        <w:rPr>
          <w:b/>
        </w:rPr>
      </w:pPr>
      <w:r>
        <w:rPr>
          <w:b/>
        </w:rPr>
        <w:t>Address has many User Addresses.</w:t>
      </w:r>
    </w:p>
    <w:p w14:paraId="70A1F81A" w14:textId="1EE25FE4" w:rsidR="00C368E1" w:rsidRPr="00DC6724" w:rsidRDefault="008517FB" w:rsidP="00DC6724">
      <w:pPr>
        <w:pStyle w:val="BlockQuotation"/>
        <w:ind w:left="1080" w:firstLine="360"/>
        <w:rPr>
          <w:b/>
        </w:rPr>
      </w:pPr>
      <w:r>
        <w:rPr>
          <w:b/>
        </w:rPr>
        <w:t>Address has many Users through User Addresses.</w:t>
      </w:r>
    </w:p>
    <w:p w14:paraId="019C2F1D" w14:textId="77777777" w:rsidR="00482FC9" w:rsidRDefault="00482FC9" w:rsidP="00946B80">
      <w:pPr>
        <w:pStyle w:val="Heading3"/>
      </w:pPr>
    </w:p>
    <w:p w14:paraId="3ADBED2B" w14:textId="77777777" w:rsidR="00E50BD0" w:rsidRDefault="00E50BD0" w:rsidP="00E50BD0">
      <w:pPr>
        <w:pStyle w:val="BodyText"/>
      </w:pPr>
    </w:p>
    <w:p w14:paraId="54288706" w14:textId="77777777" w:rsidR="00946B80" w:rsidRPr="001A3B37" w:rsidRDefault="00946B80" w:rsidP="001A3B37">
      <w:pPr>
        <w:pStyle w:val="BodyText"/>
      </w:pPr>
    </w:p>
    <w:p w14:paraId="794EB7C0" w14:textId="77777777" w:rsidR="001E21AF" w:rsidRPr="001E21AF" w:rsidRDefault="001E21AF" w:rsidP="001E21AF">
      <w:pPr>
        <w:pStyle w:val="BodyText"/>
      </w:pPr>
    </w:p>
    <w:p w14:paraId="53FD02F7" w14:textId="77777777" w:rsidR="00754E75" w:rsidRDefault="00754E75" w:rsidP="001F2310">
      <w:pPr>
        <w:pStyle w:val="BodyText"/>
      </w:pPr>
    </w:p>
    <w:p w14:paraId="2C67B0AC" w14:textId="77777777" w:rsidR="00754E75" w:rsidRDefault="00754E75" w:rsidP="001F2310">
      <w:pPr>
        <w:pStyle w:val="BodyText"/>
      </w:pPr>
    </w:p>
    <w:p w14:paraId="20F18264" w14:textId="77777777" w:rsidR="00754E75" w:rsidRDefault="00754E75" w:rsidP="001F2310">
      <w:pPr>
        <w:pStyle w:val="BodyText"/>
      </w:pPr>
    </w:p>
    <w:p w14:paraId="6C23E9E0" w14:textId="77777777" w:rsidR="00754E75" w:rsidRDefault="00754E75" w:rsidP="001F2310">
      <w:pPr>
        <w:pStyle w:val="BodyText"/>
      </w:pPr>
    </w:p>
    <w:p w14:paraId="38D03561" w14:textId="77777777" w:rsidR="00754E75" w:rsidRDefault="00754E75" w:rsidP="001F2310">
      <w:pPr>
        <w:pStyle w:val="BodyText"/>
      </w:pPr>
    </w:p>
    <w:p w14:paraId="269C9F95" w14:textId="77777777" w:rsidR="00754E75" w:rsidRDefault="00754E75" w:rsidP="001F2310">
      <w:pPr>
        <w:pStyle w:val="BodyText"/>
      </w:pPr>
    </w:p>
    <w:p w14:paraId="61A2ECB2" w14:textId="77777777" w:rsidR="00754E75" w:rsidRDefault="00754E75" w:rsidP="001F2310">
      <w:pPr>
        <w:pStyle w:val="BodyText"/>
      </w:pPr>
    </w:p>
    <w:p w14:paraId="425F5323" w14:textId="77777777" w:rsidR="00754E75" w:rsidRDefault="00754E75" w:rsidP="001F2310">
      <w:pPr>
        <w:pStyle w:val="BodyText"/>
      </w:pPr>
    </w:p>
    <w:p w14:paraId="5E0543D3" w14:textId="77777777" w:rsidR="00754E75" w:rsidRDefault="00754E75" w:rsidP="001F2310">
      <w:pPr>
        <w:pStyle w:val="BodyText"/>
      </w:pPr>
    </w:p>
    <w:p w14:paraId="0B07D4E4" w14:textId="77777777" w:rsidR="00754E75" w:rsidRDefault="00754E75" w:rsidP="001F2310">
      <w:pPr>
        <w:pStyle w:val="BodyText"/>
      </w:pPr>
    </w:p>
    <w:p w14:paraId="467EDD22" w14:textId="77777777" w:rsidR="00754E75" w:rsidRDefault="00754E75" w:rsidP="001F2310">
      <w:pPr>
        <w:pStyle w:val="BodyText"/>
      </w:pPr>
    </w:p>
    <w:p w14:paraId="0BF644EF" w14:textId="77777777" w:rsidR="00754E75" w:rsidRDefault="00754E75" w:rsidP="001F2310">
      <w:pPr>
        <w:pStyle w:val="BodyText"/>
      </w:pPr>
    </w:p>
    <w:p w14:paraId="01BF47AA" w14:textId="77777777" w:rsidR="00754E75" w:rsidRDefault="00754E75" w:rsidP="001F2310">
      <w:pPr>
        <w:pStyle w:val="BodyText"/>
      </w:pPr>
    </w:p>
    <w:p w14:paraId="222CF923" w14:textId="77777777" w:rsidR="00754E75" w:rsidRDefault="00754E75" w:rsidP="001F2310">
      <w:pPr>
        <w:pStyle w:val="BodyText"/>
      </w:pPr>
    </w:p>
    <w:p w14:paraId="325E65EC" w14:textId="77777777" w:rsidR="00754E75" w:rsidRDefault="00754E75" w:rsidP="001F2310">
      <w:pPr>
        <w:pStyle w:val="BodyText"/>
      </w:pPr>
    </w:p>
    <w:p w14:paraId="6A78CDAC" w14:textId="77777777" w:rsidR="00754E75" w:rsidRDefault="00754E75" w:rsidP="001F2310">
      <w:pPr>
        <w:pStyle w:val="BodyText"/>
      </w:pPr>
    </w:p>
    <w:p w14:paraId="37772F81" w14:textId="77777777" w:rsidR="00754E75" w:rsidRDefault="00754E75" w:rsidP="001F2310">
      <w:pPr>
        <w:pStyle w:val="BodyText"/>
      </w:pPr>
    </w:p>
    <w:p w14:paraId="7266308A" w14:textId="77777777" w:rsidR="00754E75" w:rsidRDefault="00754E75" w:rsidP="001F2310">
      <w:pPr>
        <w:pStyle w:val="BodyText"/>
      </w:pPr>
    </w:p>
    <w:p w14:paraId="556125AD" w14:textId="77777777" w:rsidR="00754E75" w:rsidRDefault="00754E75" w:rsidP="001F2310">
      <w:pPr>
        <w:pStyle w:val="BodyText"/>
      </w:pPr>
    </w:p>
    <w:p w14:paraId="776097B1" w14:textId="77777777" w:rsidR="00FE21D1" w:rsidRDefault="00FE21D1" w:rsidP="001F2310">
      <w:pPr>
        <w:pStyle w:val="BodyText"/>
      </w:pPr>
    </w:p>
    <w:p w14:paraId="4FA84D1F" w14:textId="77777777" w:rsidR="00FE21D1" w:rsidRPr="001F2310" w:rsidRDefault="00FE21D1" w:rsidP="001F2310">
      <w:pPr>
        <w:pStyle w:val="BodyText"/>
      </w:pPr>
    </w:p>
    <w:sectPr w:rsidR="00FE21D1" w:rsidRPr="001F2310">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F8A6" w14:textId="77777777" w:rsidR="007629C8" w:rsidRDefault="007629C8">
      <w:r>
        <w:separator/>
      </w:r>
    </w:p>
  </w:endnote>
  <w:endnote w:type="continuationSeparator" w:id="0">
    <w:p w14:paraId="03967FBF" w14:textId="77777777" w:rsidR="007629C8" w:rsidRDefault="0076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492ED" w14:textId="77777777" w:rsidR="007629C8" w:rsidRDefault="007629C8">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223A">
      <w:rPr>
        <w:rStyle w:val="PageNumber"/>
        <w:noProof/>
      </w:rPr>
      <w:t>4</w:t>
    </w:r>
    <w:r>
      <w:rPr>
        <w:rStyle w:val="PageNumber"/>
      </w:rPr>
      <w:fldChar w:fldCharType="end"/>
    </w:r>
  </w:p>
  <w:p w14:paraId="4FC566AA" w14:textId="77777777" w:rsidR="007629C8" w:rsidRDefault="007629C8">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2502C" w14:textId="77777777" w:rsidR="007629C8" w:rsidRDefault="007629C8">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223A">
      <w:rPr>
        <w:rStyle w:val="PageNumber"/>
        <w:noProof/>
      </w:rPr>
      <w:t>5</w:t>
    </w:r>
    <w:r>
      <w:rPr>
        <w:rStyle w:val="PageNumber"/>
      </w:rPr>
      <w:fldChar w:fldCharType="end"/>
    </w:r>
  </w:p>
  <w:p w14:paraId="50FA6FD7" w14:textId="77777777" w:rsidR="007629C8" w:rsidRDefault="007629C8">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A4867" w14:textId="77777777" w:rsidR="007629C8" w:rsidRDefault="007629C8">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DF789" w14:textId="77777777" w:rsidR="007629C8" w:rsidRDefault="007629C8">
      <w:r>
        <w:separator/>
      </w:r>
    </w:p>
  </w:footnote>
  <w:footnote w:type="continuationSeparator" w:id="0">
    <w:p w14:paraId="6622FBE2" w14:textId="77777777" w:rsidR="007629C8" w:rsidRDefault="007629C8">
      <w:r>
        <w:separator/>
      </w:r>
    </w:p>
  </w:footnote>
  <w:footnote w:type="continuationNotice" w:id="1">
    <w:p w14:paraId="398B9E80" w14:textId="77777777" w:rsidR="007629C8" w:rsidRDefault="007629C8">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319E1" w14:textId="77777777" w:rsidR="007629C8" w:rsidRDefault="007629C8">
    <w:r>
      <w:rPr>
        <w:noProof/>
      </w:rPr>
      <mc:AlternateContent>
        <mc:Choice Requires="wps">
          <w:drawing>
            <wp:anchor distT="0" distB="0" distL="114300" distR="114300" simplePos="0" relativeHeight="251657216" behindDoc="0" locked="1" layoutInCell="0" allowOverlap="1" wp14:anchorId="4DCB6DD6" wp14:editId="1041839C">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" o:allowincell="f" fillcolor="#e5e5e5" stroked="f" strokecolor="#e5e5e5">
              <v:shadow opacity="49150f"/>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3C62BB7C" wp14:editId="32BF4649">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B7B1469" w14:textId="77777777" w:rsidR="007629C8" w:rsidRDefault="007629C8">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7629C8" w:rsidRDefault="007629C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" o:allowincell="f" filled="f" stroked="f" strokecolor="white" strokeweight="6pt">
              <v:shadow opacity="49150f"/>
              <v:textbox inset="0,0,0,0">
                <w:txbxContent>
                  <w:p w14:paraId="1B7B1469" w14:textId="77777777" w:rsidR="007629C8" w:rsidRDefault="007629C8">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7629C8" w:rsidRDefault="007629C8"/>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6FCC8" w14:textId="77777777" w:rsidR="007629C8" w:rsidRDefault="007629C8">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2E0A7" w14:textId="77777777" w:rsidR="007629C8" w:rsidRDefault="007629C8"/>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052DA" w14:textId="77777777" w:rsidR="007629C8" w:rsidRDefault="007629C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8A4D0" w14:textId="77777777" w:rsidR="007629C8" w:rsidRDefault="007629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8740205"/>
    <w:multiLevelType w:val="hybridMultilevel"/>
    <w:tmpl w:val="5B5E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C3942"/>
    <w:multiLevelType w:val="singleLevel"/>
    <w:tmpl w:val="C8727A20"/>
    <w:lvl w:ilvl="0">
      <w:start w:val="1"/>
      <w:numFmt w:val="decimal"/>
      <w:lvlText w:val="%1)"/>
      <w:legacy w:legacy="1" w:legacySpace="0" w:legacyIndent="360"/>
      <w:lvlJc w:val="left"/>
      <w:pPr>
        <w:ind w:left="720" w:hanging="360"/>
      </w:pPr>
    </w:lvl>
  </w:abstractNum>
  <w:abstractNum w:abstractNumId="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895808"/>
    <w:multiLevelType w:val="hybridMultilevel"/>
    <w:tmpl w:val="CE147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424DF"/>
    <w:multiLevelType w:val="hybridMultilevel"/>
    <w:tmpl w:val="7348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93C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D604974"/>
    <w:multiLevelType w:val="hybridMultilevel"/>
    <w:tmpl w:val="3A760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04585F"/>
    <w:multiLevelType w:val="hybridMultilevel"/>
    <w:tmpl w:val="F6EA3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DA7963"/>
    <w:multiLevelType w:val="hybridMultilevel"/>
    <w:tmpl w:val="5036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002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80A34A0"/>
    <w:multiLevelType w:val="hybridMultilevel"/>
    <w:tmpl w:val="8BD25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FF54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EC629B3"/>
    <w:multiLevelType w:val="singleLevel"/>
    <w:tmpl w:val="C8727A20"/>
    <w:lvl w:ilvl="0">
      <w:start w:val="1"/>
      <w:numFmt w:val="decimal"/>
      <w:lvlText w:val="%1)"/>
      <w:legacy w:legacy="1" w:legacySpace="0" w:legacyIndent="360"/>
      <w:lvlJc w:val="left"/>
      <w:pPr>
        <w:ind w:left="720" w:hanging="360"/>
      </w:pPr>
    </w:lvl>
  </w:abstractNum>
  <w:abstractNum w:abstractNumId="14">
    <w:nsid w:val="65861CDE"/>
    <w:multiLevelType w:val="hybridMultilevel"/>
    <w:tmpl w:val="29BA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1B751E"/>
    <w:multiLevelType w:val="hybridMultilevel"/>
    <w:tmpl w:val="C3808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3"/>
  </w:num>
  <w:num w:numId="4">
    <w:abstractNumId w:val="16"/>
  </w:num>
  <w:num w:numId="5">
    <w:abstractNumId w:val="3"/>
  </w:num>
  <w:num w:numId="6">
    <w:abstractNumId w:val="3"/>
    <w:lvlOverride w:ilvl="0">
      <w:startOverride w:val="1"/>
    </w:lvlOverride>
  </w:num>
  <w:num w:numId="7">
    <w:abstractNumId w:val="7"/>
  </w:num>
  <w:num w:numId="8">
    <w:abstractNumId w:val="11"/>
  </w:num>
  <w:num w:numId="9">
    <w:abstractNumId w:val="8"/>
  </w:num>
  <w:num w:numId="10">
    <w:abstractNumId w:val="9"/>
  </w:num>
  <w:num w:numId="11">
    <w:abstractNumId w:val="6"/>
  </w:num>
  <w:num w:numId="12">
    <w:abstractNumId w:val="10"/>
  </w:num>
  <w:num w:numId="13">
    <w:abstractNumId w:val="14"/>
  </w:num>
  <w:num w:numId="14">
    <w:abstractNumId w:val="12"/>
  </w:num>
  <w:num w:numId="15">
    <w:abstractNumId w:val="1"/>
  </w:num>
  <w:num w:numId="16">
    <w:abstractNumId w:val="4"/>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44"/>
    <w:rsid w:val="0000402F"/>
    <w:rsid w:val="000110BC"/>
    <w:rsid w:val="000120C0"/>
    <w:rsid w:val="00014BE5"/>
    <w:rsid w:val="0001618D"/>
    <w:rsid w:val="000175C7"/>
    <w:rsid w:val="00021DC8"/>
    <w:rsid w:val="00025D22"/>
    <w:rsid w:val="000340A0"/>
    <w:rsid w:val="0003662C"/>
    <w:rsid w:val="0005196F"/>
    <w:rsid w:val="00052249"/>
    <w:rsid w:val="000525AF"/>
    <w:rsid w:val="0005269F"/>
    <w:rsid w:val="000629A9"/>
    <w:rsid w:val="0006625C"/>
    <w:rsid w:val="00067F51"/>
    <w:rsid w:val="0008065E"/>
    <w:rsid w:val="00085D6E"/>
    <w:rsid w:val="000860A3"/>
    <w:rsid w:val="00087301"/>
    <w:rsid w:val="00090FDE"/>
    <w:rsid w:val="000930FA"/>
    <w:rsid w:val="000939B0"/>
    <w:rsid w:val="0009779A"/>
    <w:rsid w:val="000A138B"/>
    <w:rsid w:val="000A1FF8"/>
    <w:rsid w:val="000A2664"/>
    <w:rsid w:val="000A3F16"/>
    <w:rsid w:val="000B062B"/>
    <w:rsid w:val="000B6862"/>
    <w:rsid w:val="000C07F4"/>
    <w:rsid w:val="000C3D41"/>
    <w:rsid w:val="000C6719"/>
    <w:rsid w:val="000C75D3"/>
    <w:rsid w:val="000D081C"/>
    <w:rsid w:val="000D0BCB"/>
    <w:rsid w:val="000D2768"/>
    <w:rsid w:val="000F7F96"/>
    <w:rsid w:val="00103EAC"/>
    <w:rsid w:val="001048B9"/>
    <w:rsid w:val="00104AFC"/>
    <w:rsid w:val="001077A7"/>
    <w:rsid w:val="00107C93"/>
    <w:rsid w:val="00111244"/>
    <w:rsid w:val="0011234B"/>
    <w:rsid w:val="00112B46"/>
    <w:rsid w:val="00123D0E"/>
    <w:rsid w:val="0013522D"/>
    <w:rsid w:val="001365D7"/>
    <w:rsid w:val="001409E2"/>
    <w:rsid w:val="001455BB"/>
    <w:rsid w:val="00145E46"/>
    <w:rsid w:val="00152271"/>
    <w:rsid w:val="001526DB"/>
    <w:rsid w:val="00153B65"/>
    <w:rsid w:val="00153EC8"/>
    <w:rsid w:val="001560E0"/>
    <w:rsid w:val="00161121"/>
    <w:rsid w:val="0016180B"/>
    <w:rsid w:val="00171F2A"/>
    <w:rsid w:val="00172474"/>
    <w:rsid w:val="001730B3"/>
    <w:rsid w:val="0017369F"/>
    <w:rsid w:val="00174697"/>
    <w:rsid w:val="00182C18"/>
    <w:rsid w:val="001865CF"/>
    <w:rsid w:val="001A0C73"/>
    <w:rsid w:val="001A2E0C"/>
    <w:rsid w:val="001A3358"/>
    <w:rsid w:val="001A3B37"/>
    <w:rsid w:val="001A52E2"/>
    <w:rsid w:val="001A6A19"/>
    <w:rsid w:val="001B1B50"/>
    <w:rsid w:val="001B2890"/>
    <w:rsid w:val="001B322B"/>
    <w:rsid w:val="001B540A"/>
    <w:rsid w:val="001B646E"/>
    <w:rsid w:val="001D3FDF"/>
    <w:rsid w:val="001D5015"/>
    <w:rsid w:val="001D55F9"/>
    <w:rsid w:val="001D5B4B"/>
    <w:rsid w:val="001E1130"/>
    <w:rsid w:val="001E21AF"/>
    <w:rsid w:val="001E7FD6"/>
    <w:rsid w:val="001F1360"/>
    <w:rsid w:val="001F20F5"/>
    <w:rsid w:val="001F2310"/>
    <w:rsid w:val="001F2B4F"/>
    <w:rsid w:val="002024F0"/>
    <w:rsid w:val="002120B2"/>
    <w:rsid w:val="002165E6"/>
    <w:rsid w:val="00220881"/>
    <w:rsid w:val="00221C88"/>
    <w:rsid w:val="00225B16"/>
    <w:rsid w:val="00226C86"/>
    <w:rsid w:val="00230F5A"/>
    <w:rsid w:val="002324E4"/>
    <w:rsid w:val="002364F9"/>
    <w:rsid w:val="00236CFB"/>
    <w:rsid w:val="00242A8F"/>
    <w:rsid w:val="00247921"/>
    <w:rsid w:val="00251944"/>
    <w:rsid w:val="00252895"/>
    <w:rsid w:val="00253C21"/>
    <w:rsid w:val="00256C5C"/>
    <w:rsid w:val="0025705D"/>
    <w:rsid w:val="00263E41"/>
    <w:rsid w:val="00271A77"/>
    <w:rsid w:val="002833AC"/>
    <w:rsid w:val="002862A1"/>
    <w:rsid w:val="0029207F"/>
    <w:rsid w:val="002920B6"/>
    <w:rsid w:val="00293C37"/>
    <w:rsid w:val="002946F5"/>
    <w:rsid w:val="00297974"/>
    <w:rsid w:val="002A1FBB"/>
    <w:rsid w:val="002A3726"/>
    <w:rsid w:val="002A434A"/>
    <w:rsid w:val="002A7AA5"/>
    <w:rsid w:val="002B5A0D"/>
    <w:rsid w:val="002B6096"/>
    <w:rsid w:val="002B67E6"/>
    <w:rsid w:val="002B790A"/>
    <w:rsid w:val="002B799C"/>
    <w:rsid w:val="002C10D9"/>
    <w:rsid w:val="002C189D"/>
    <w:rsid w:val="002D2954"/>
    <w:rsid w:val="002D75A4"/>
    <w:rsid w:val="002E03BD"/>
    <w:rsid w:val="002E1DA3"/>
    <w:rsid w:val="002E226B"/>
    <w:rsid w:val="002E39D0"/>
    <w:rsid w:val="002E762D"/>
    <w:rsid w:val="002F2C64"/>
    <w:rsid w:val="002F5FE7"/>
    <w:rsid w:val="002F63C2"/>
    <w:rsid w:val="00304978"/>
    <w:rsid w:val="0030560A"/>
    <w:rsid w:val="0032107B"/>
    <w:rsid w:val="003210B0"/>
    <w:rsid w:val="00324B2E"/>
    <w:rsid w:val="003252CB"/>
    <w:rsid w:val="00333AE3"/>
    <w:rsid w:val="003422A0"/>
    <w:rsid w:val="00342E46"/>
    <w:rsid w:val="00344E53"/>
    <w:rsid w:val="00353842"/>
    <w:rsid w:val="003620B1"/>
    <w:rsid w:val="00362FE8"/>
    <w:rsid w:val="0036575D"/>
    <w:rsid w:val="00365AD6"/>
    <w:rsid w:val="00367362"/>
    <w:rsid w:val="00367D7B"/>
    <w:rsid w:val="00370B7A"/>
    <w:rsid w:val="00372C31"/>
    <w:rsid w:val="00380F42"/>
    <w:rsid w:val="00381731"/>
    <w:rsid w:val="00391B98"/>
    <w:rsid w:val="00395D6F"/>
    <w:rsid w:val="0039625C"/>
    <w:rsid w:val="003A419E"/>
    <w:rsid w:val="003B0CC3"/>
    <w:rsid w:val="003B362C"/>
    <w:rsid w:val="003C10FF"/>
    <w:rsid w:val="003C12CC"/>
    <w:rsid w:val="003C43EC"/>
    <w:rsid w:val="003C6BB1"/>
    <w:rsid w:val="003D2CB8"/>
    <w:rsid w:val="003D4F9D"/>
    <w:rsid w:val="003E258F"/>
    <w:rsid w:val="003E459D"/>
    <w:rsid w:val="003E5888"/>
    <w:rsid w:val="003E79B7"/>
    <w:rsid w:val="003F070A"/>
    <w:rsid w:val="003F0A72"/>
    <w:rsid w:val="003F361B"/>
    <w:rsid w:val="003F38FB"/>
    <w:rsid w:val="003F401C"/>
    <w:rsid w:val="003F620B"/>
    <w:rsid w:val="00403254"/>
    <w:rsid w:val="00410392"/>
    <w:rsid w:val="004135CC"/>
    <w:rsid w:val="00415B02"/>
    <w:rsid w:val="004220DB"/>
    <w:rsid w:val="004226B7"/>
    <w:rsid w:val="004277F9"/>
    <w:rsid w:val="0044122B"/>
    <w:rsid w:val="004436B9"/>
    <w:rsid w:val="004436DF"/>
    <w:rsid w:val="00445785"/>
    <w:rsid w:val="00450D3A"/>
    <w:rsid w:val="00461068"/>
    <w:rsid w:val="00462AB3"/>
    <w:rsid w:val="00463131"/>
    <w:rsid w:val="0046413B"/>
    <w:rsid w:val="004669E5"/>
    <w:rsid w:val="004702A8"/>
    <w:rsid w:val="004778E2"/>
    <w:rsid w:val="00481E0F"/>
    <w:rsid w:val="00482FC9"/>
    <w:rsid w:val="00494017"/>
    <w:rsid w:val="00494B60"/>
    <w:rsid w:val="00494C6E"/>
    <w:rsid w:val="004B03C6"/>
    <w:rsid w:val="004B141E"/>
    <w:rsid w:val="004C0C89"/>
    <w:rsid w:val="004C36BA"/>
    <w:rsid w:val="004C51CF"/>
    <w:rsid w:val="004C6E5E"/>
    <w:rsid w:val="004D3F32"/>
    <w:rsid w:val="004D6B24"/>
    <w:rsid w:val="004D6BEC"/>
    <w:rsid w:val="004E02FD"/>
    <w:rsid w:val="004E47A1"/>
    <w:rsid w:val="004E5F0F"/>
    <w:rsid w:val="004E6CE1"/>
    <w:rsid w:val="004E6EB8"/>
    <w:rsid w:val="004F5C3B"/>
    <w:rsid w:val="0050658E"/>
    <w:rsid w:val="00513ABA"/>
    <w:rsid w:val="00514D37"/>
    <w:rsid w:val="00523219"/>
    <w:rsid w:val="00523642"/>
    <w:rsid w:val="00524295"/>
    <w:rsid w:val="005244CA"/>
    <w:rsid w:val="00534994"/>
    <w:rsid w:val="00534BDA"/>
    <w:rsid w:val="005352A3"/>
    <w:rsid w:val="00543673"/>
    <w:rsid w:val="00543D3F"/>
    <w:rsid w:val="00544A2B"/>
    <w:rsid w:val="005474A6"/>
    <w:rsid w:val="00554747"/>
    <w:rsid w:val="005551D2"/>
    <w:rsid w:val="00560373"/>
    <w:rsid w:val="005604B4"/>
    <w:rsid w:val="00561BEA"/>
    <w:rsid w:val="0057064D"/>
    <w:rsid w:val="00571003"/>
    <w:rsid w:val="00575541"/>
    <w:rsid w:val="00581EDA"/>
    <w:rsid w:val="0058258F"/>
    <w:rsid w:val="00585E37"/>
    <w:rsid w:val="00587664"/>
    <w:rsid w:val="00594932"/>
    <w:rsid w:val="0059554D"/>
    <w:rsid w:val="005A085D"/>
    <w:rsid w:val="005A108F"/>
    <w:rsid w:val="005A188C"/>
    <w:rsid w:val="005A1A21"/>
    <w:rsid w:val="005A6A1A"/>
    <w:rsid w:val="005B4263"/>
    <w:rsid w:val="005B5AC5"/>
    <w:rsid w:val="005C04A0"/>
    <w:rsid w:val="005C18EA"/>
    <w:rsid w:val="005D0571"/>
    <w:rsid w:val="005E0D2C"/>
    <w:rsid w:val="005E75F2"/>
    <w:rsid w:val="005F03A6"/>
    <w:rsid w:val="005F6AA2"/>
    <w:rsid w:val="005F73E1"/>
    <w:rsid w:val="00604A6D"/>
    <w:rsid w:val="00612375"/>
    <w:rsid w:val="00613773"/>
    <w:rsid w:val="00615348"/>
    <w:rsid w:val="00616443"/>
    <w:rsid w:val="00616DA6"/>
    <w:rsid w:val="00620A44"/>
    <w:rsid w:val="00620CCE"/>
    <w:rsid w:val="006269E3"/>
    <w:rsid w:val="00631AE5"/>
    <w:rsid w:val="00635D7B"/>
    <w:rsid w:val="006378F4"/>
    <w:rsid w:val="00641173"/>
    <w:rsid w:val="00641997"/>
    <w:rsid w:val="00641C29"/>
    <w:rsid w:val="00645E2E"/>
    <w:rsid w:val="0065363D"/>
    <w:rsid w:val="00653FBC"/>
    <w:rsid w:val="0066430C"/>
    <w:rsid w:val="00665330"/>
    <w:rsid w:val="0067587E"/>
    <w:rsid w:val="00691192"/>
    <w:rsid w:val="006926B6"/>
    <w:rsid w:val="006946AE"/>
    <w:rsid w:val="006950D5"/>
    <w:rsid w:val="00697ACE"/>
    <w:rsid w:val="006A0EA1"/>
    <w:rsid w:val="006A410F"/>
    <w:rsid w:val="006B61FD"/>
    <w:rsid w:val="006E2C66"/>
    <w:rsid w:val="006E595B"/>
    <w:rsid w:val="006E709E"/>
    <w:rsid w:val="00701307"/>
    <w:rsid w:val="00701773"/>
    <w:rsid w:val="00710EA1"/>
    <w:rsid w:val="007200B6"/>
    <w:rsid w:val="00721632"/>
    <w:rsid w:val="007365FB"/>
    <w:rsid w:val="007375D5"/>
    <w:rsid w:val="007377D8"/>
    <w:rsid w:val="007406BD"/>
    <w:rsid w:val="00741B45"/>
    <w:rsid w:val="00743B9C"/>
    <w:rsid w:val="00745C34"/>
    <w:rsid w:val="00754E75"/>
    <w:rsid w:val="007629C8"/>
    <w:rsid w:val="00765527"/>
    <w:rsid w:val="00771318"/>
    <w:rsid w:val="00771B80"/>
    <w:rsid w:val="00774C29"/>
    <w:rsid w:val="00775833"/>
    <w:rsid w:val="00775DFF"/>
    <w:rsid w:val="00784FF8"/>
    <w:rsid w:val="00787217"/>
    <w:rsid w:val="00793CC3"/>
    <w:rsid w:val="00795463"/>
    <w:rsid w:val="0079573C"/>
    <w:rsid w:val="007A010A"/>
    <w:rsid w:val="007A219C"/>
    <w:rsid w:val="007A270B"/>
    <w:rsid w:val="007A29FF"/>
    <w:rsid w:val="007A434C"/>
    <w:rsid w:val="007B169A"/>
    <w:rsid w:val="007B4B2F"/>
    <w:rsid w:val="007C1767"/>
    <w:rsid w:val="007C45F5"/>
    <w:rsid w:val="007C67E4"/>
    <w:rsid w:val="007C7EB4"/>
    <w:rsid w:val="007D3A2E"/>
    <w:rsid w:val="007D5A22"/>
    <w:rsid w:val="007E1356"/>
    <w:rsid w:val="007E315D"/>
    <w:rsid w:val="007E3556"/>
    <w:rsid w:val="007F19CB"/>
    <w:rsid w:val="00804C35"/>
    <w:rsid w:val="00804E9C"/>
    <w:rsid w:val="00806A19"/>
    <w:rsid w:val="00806D78"/>
    <w:rsid w:val="008070D7"/>
    <w:rsid w:val="00807D1F"/>
    <w:rsid w:val="00812DAC"/>
    <w:rsid w:val="00816F11"/>
    <w:rsid w:val="0082032C"/>
    <w:rsid w:val="00820F8D"/>
    <w:rsid w:val="008223C3"/>
    <w:rsid w:val="0082365C"/>
    <w:rsid w:val="00826554"/>
    <w:rsid w:val="00826EEF"/>
    <w:rsid w:val="00830EE2"/>
    <w:rsid w:val="00831541"/>
    <w:rsid w:val="00837FF7"/>
    <w:rsid w:val="0084538B"/>
    <w:rsid w:val="0084628C"/>
    <w:rsid w:val="00846825"/>
    <w:rsid w:val="0084696A"/>
    <w:rsid w:val="008517FB"/>
    <w:rsid w:val="00851B7B"/>
    <w:rsid w:val="00854E4A"/>
    <w:rsid w:val="00863AC7"/>
    <w:rsid w:val="008649D7"/>
    <w:rsid w:val="0086723A"/>
    <w:rsid w:val="008724BD"/>
    <w:rsid w:val="0087277C"/>
    <w:rsid w:val="00875D83"/>
    <w:rsid w:val="00877048"/>
    <w:rsid w:val="00877B58"/>
    <w:rsid w:val="0088076D"/>
    <w:rsid w:val="008818F8"/>
    <w:rsid w:val="008876AF"/>
    <w:rsid w:val="008910DD"/>
    <w:rsid w:val="008A0934"/>
    <w:rsid w:val="008A0AD9"/>
    <w:rsid w:val="008A1108"/>
    <w:rsid w:val="008B5FBF"/>
    <w:rsid w:val="008B6417"/>
    <w:rsid w:val="008B6CB8"/>
    <w:rsid w:val="008B7712"/>
    <w:rsid w:val="008C2EB8"/>
    <w:rsid w:val="008C5438"/>
    <w:rsid w:val="008C5D64"/>
    <w:rsid w:val="008C616E"/>
    <w:rsid w:val="008C66E5"/>
    <w:rsid w:val="008D4B65"/>
    <w:rsid w:val="008D6569"/>
    <w:rsid w:val="008D7155"/>
    <w:rsid w:val="008E0ECC"/>
    <w:rsid w:val="008E1DCE"/>
    <w:rsid w:val="008E3CCC"/>
    <w:rsid w:val="008E581B"/>
    <w:rsid w:val="008F7752"/>
    <w:rsid w:val="009001F7"/>
    <w:rsid w:val="00903E41"/>
    <w:rsid w:val="00905148"/>
    <w:rsid w:val="009167A7"/>
    <w:rsid w:val="009168B0"/>
    <w:rsid w:val="0092006E"/>
    <w:rsid w:val="009213D9"/>
    <w:rsid w:val="0092223A"/>
    <w:rsid w:val="00922550"/>
    <w:rsid w:val="009236FC"/>
    <w:rsid w:val="009243C2"/>
    <w:rsid w:val="009270EE"/>
    <w:rsid w:val="00930A74"/>
    <w:rsid w:val="00934605"/>
    <w:rsid w:val="009347A8"/>
    <w:rsid w:val="00941C0F"/>
    <w:rsid w:val="00946B80"/>
    <w:rsid w:val="009471BC"/>
    <w:rsid w:val="00955010"/>
    <w:rsid w:val="00957FEE"/>
    <w:rsid w:val="009655EF"/>
    <w:rsid w:val="009664C1"/>
    <w:rsid w:val="00970377"/>
    <w:rsid w:val="00973A84"/>
    <w:rsid w:val="009801F4"/>
    <w:rsid w:val="009832C7"/>
    <w:rsid w:val="00984AD7"/>
    <w:rsid w:val="00991C9C"/>
    <w:rsid w:val="009934E0"/>
    <w:rsid w:val="009A2E2A"/>
    <w:rsid w:val="009A4625"/>
    <w:rsid w:val="009A5CFF"/>
    <w:rsid w:val="009B33BC"/>
    <w:rsid w:val="009B66D7"/>
    <w:rsid w:val="009B7DD9"/>
    <w:rsid w:val="009C0EC9"/>
    <w:rsid w:val="009C70AF"/>
    <w:rsid w:val="009D0AE2"/>
    <w:rsid w:val="009D1874"/>
    <w:rsid w:val="009D20BF"/>
    <w:rsid w:val="009D2C25"/>
    <w:rsid w:val="009D46F8"/>
    <w:rsid w:val="009D4EE0"/>
    <w:rsid w:val="009D7C0A"/>
    <w:rsid w:val="009E0975"/>
    <w:rsid w:val="009E1DB5"/>
    <w:rsid w:val="009E43DF"/>
    <w:rsid w:val="009E4960"/>
    <w:rsid w:val="009E4A25"/>
    <w:rsid w:val="00A03338"/>
    <w:rsid w:val="00A03A96"/>
    <w:rsid w:val="00A125A2"/>
    <w:rsid w:val="00A137E9"/>
    <w:rsid w:val="00A14C85"/>
    <w:rsid w:val="00A36604"/>
    <w:rsid w:val="00A36863"/>
    <w:rsid w:val="00A41657"/>
    <w:rsid w:val="00A42C2A"/>
    <w:rsid w:val="00A45949"/>
    <w:rsid w:val="00A5120E"/>
    <w:rsid w:val="00A5183C"/>
    <w:rsid w:val="00A5444D"/>
    <w:rsid w:val="00A5560D"/>
    <w:rsid w:val="00A57D52"/>
    <w:rsid w:val="00A61442"/>
    <w:rsid w:val="00A6540F"/>
    <w:rsid w:val="00A671A0"/>
    <w:rsid w:val="00A70DC6"/>
    <w:rsid w:val="00A736E4"/>
    <w:rsid w:val="00A75251"/>
    <w:rsid w:val="00A8428C"/>
    <w:rsid w:val="00A92709"/>
    <w:rsid w:val="00A96185"/>
    <w:rsid w:val="00AA0FB4"/>
    <w:rsid w:val="00AA35DE"/>
    <w:rsid w:val="00AB0CD2"/>
    <w:rsid w:val="00AB3FE6"/>
    <w:rsid w:val="00AC5938"/>
    <w:rsid w:val="00AC71A6"/>
    <w:rsid w:val="00AD13DC"/>
    <w:rsid w:val="00AD1492"/>
    <w:rsid w:val="00AD5587"/>
    <w:rsid w:val="00AE7CFB"/>
    <w:rsid w:val="00AF4CBF"/>
    <w:rsid w:val="00AF74C7"/>
    <w:rsid w:val="00B016B4"/>
    <w:rsid w:val="00B01750"/>
    <w:rsid w:val="00B02F32"/>
    <w:rsid w:val="00B03BD6"/>
    <w:rsid w:val="00B11A67"/>
    <w:rsid w:val="00B1255D"/>
    <w:rsid w:val="00B12FD0"/>
    <w:rsid w:val="00B13F43"/>
    <w:rsid w:val="00B14F81"/>
    <w:rsid w:val="00B17571"/>
    <w:rsid w:val="00B204D4"/>
    <w:rsid w:val="00B20E24"/>
    <w:rsid w:val="00B21897"/>
    <w:rsid w:val="00B23417"/>
    <w:rsid w:val="00B243DF"/>
    <w:rsid w:val="00B3022B"/>
    <w:rsid w:val="00B325F4"/>
    <w:rsid w:val="00B4764A"/>
    <w:rsid w:val="00B505F6"/>
    <w:rsid w:val="00B63F10"/>
    <w:rsid w:val="00B65767"/>
    <w:rsid w:val="00B70D03"/>
    <w:rsid w:val="00B72078"/>
    <w:rsid w:val="00B72AEE"/>
    <w:rsid w:val="00B82558"/>
    <w:rsid w:val="00B83FAE"/>
    <w:rsid w:val="00B85DDC"/>
    <w:rsid w:val="00B9089B"/>
    <w:rsid w:val="00B91419"/>
    <w:rsid w:val="00B9153B"/>
    <w:rsid w:val="00BA089D"/>
    <w:rsid w:val="00BA454A"/>
    <w:rsid w:val="00BA729A"/>
    <w:rsid w:val="00BB2820"/>
    <w:rsid w:val="00BB3A9A"/>
    <w:rsid w:val="00BB5E0C"/>
    <w:rsid w:val="00BB6BF4"/>
    <w:rsid w:val="00BD2560"/>
    <w:rsid w:val="00BD2D25"/>
    <w:rsid w:val="00BD32F1"/>
    <w:rsid w:val="00BD6EB7"/>
    <w:rsid w:val="00BD71E1"/>
    <w:rsid w:val="00BD7448"/>
    <w:rsid w:val="00BD7FDA"/>
    <w:rsid w:val="00BE0BB3"/>
    <w:rsid w:val="00BE3C17"/>
    <w:rsid w:val="00BE449D"/>
    <w:rsid w:val="00BE6191"/>
    <w:rsid w:val="00BE6A77"/>
    <w:rsid w:val="00BF005B"/>
    <w:rsid w:val="00BF46DB"/>
    <w:rsid w:val="00BF561D"/>
    <w:rsid w:val="00BF6333"/>
    <w:rsid w:val="00BF694F"/>
    <w:rsid w:val="00C03039"/>
    <w:rsid w:val="00C042C0"/>
    <w:rsid w:val="00C04FB9"/>
    <w:rsid w:val="00C05F1F"/>
    <w:rsid w:val="00C11B3A"/>
    <w:rsid w:val="00C1278F"/>
    <w:rsid w:val="00C163D3"/>
    <w:rsid w:val="00C20A59"/>
    <w:rsid w:val="00C21D1A"/>
    <w:rsid w:val="00C22D77"/>
    <w:rsid w:val="00C23D4F"/>
    <w:rsid w:val="00C25203"/>
    <w:rsid w:val="00C25C68"/>
    <w:rsid w:val="00C26263"/>
    <w:rsid w:val="00C3135A"/>
    <w:rsid w:val="00C31898"/>
    <w:rsid w:val="00C368E1"/>
    <w:rsid w:val="00C36E5B"/>
    <w:rsid w:val="00C37020"/>
    <w:rsid w:val="00C4044D"/>
    <w:rsid w:val="00C4189B"/>
    <w:rsid w:val="00C41D8E"/>
    <w:rsid w:val="00C44DBB"/>
    <w:rsid w:val="00C50C5F"/>
    <w:rsid w:val="00C52A40"/>
    <w:rsid w:val="00C539F4"/>
    <w:rsid w:val="00C5764F"/>
    <w:rsid w:val="00C62509"/>
    <w:rsid w:val="00C64049"/>
    <w:rsid w:val="00C667C2"/>
    <w:rsid w:val="00C725E3"/>
    <w:rsid w:val="00C80636"/>
    <w:rsid w:val="00C81C1E"/>
    <w:rsid w:val="00C830A5"/>
    <w:rsid w:val="00C846F1"/>
    <w:rsid w:val="00C97A4C"/>
    <w:rsid w:val="00CA359F"/>
    <w:rsid w:val="00CA39F3"/>
    <w:rsid w:val="00CB2256"/>
    <w:rsid w:val="00CB6408"/>
    <w:rsid w:val="00CB6620"/>
    <w:rsid w:val="00CC2C3A"/>
    <w:rsid w:val="00CC3497"/>
    <w:rsid w:val="00CC384D"/>
    <w:rsid w:val="00CC6B46"/>
    <w:rsid w:val="00CD2857"/>
    <w:rsid w:val="00CD28A2"/>
    <w:rsid w:val="00CD3689"/>
    <w:rsid w:val="00CD66B0"/>
    <w:rsid w:val="00CD7F1F"/>
    <w:rsid w:val="00CE65FC"/>
    <w:rsid w:val="00CF2F92"/>
    <w:rsid w:val="00D1339D"/>
    <w:rsid w:val="00D14233"/>
    <w:rsid w:val="00D15688"/>
    <w:rsid w:val="00D21C51"/>
    <w:rsid w:val="00D221F5"/>
    <w:rsid w:val="00D2451E"/>
    <w:rsid w:val="00D27F03"/>
    <w:rsid w:val="00D3115F"/>
    <w:rsid w:val="00D31CBE"/>
    <w:rsid w:val="00D328B4"/>
    <w:rsid w:val="00D350C0"/>
    <w:rsid w:val="00D37776"/>
    <w:rsid w:val="00D435B5"/>
    <w:rsid w:val="00D477D0"/>
    <w:rsid w:val="00D5500F"/>
    <w:rsid w:val="00D5760E"/>
    <w:rsid w:val="00D62D47"/>
    <w:rsid w:val="00D67AE6"/>
    <w:rsid w:val="00D734E5"/>
    <w:rsid w:val="00D747EA"/>
    <w:rsid w:val="00D826D4"/>
    <w:rsid w:val="00D863AB"/>
    <w:rsid w:val="00D87181"/>
    <w:rsid w:val="00D96D9F"/>
    <w:rsid w:val="00DA00B5"/>
    <w:rsid w:val="00DA571B"/>
    <w:rsid w:val="00DB12A4"/>
    <w:rsid w:val="00DC6724"/>
    <w:rsid w:val="00DD0D05"/>
    <w:rsid w:val="00DD1F89"/>
    <w:rsid w:val="00DD439D"/>
    <w:rsid w:val="00DE2EF5"/>
    <w:rsid w:val="00DE4E94"/>
    <w:rsid w:val="00DE6040"/>
    <w:rsid w:val="00DE71D4"/>
    <w:rsid w:val="00DF2A9A"/>
    <w:rsid w:val="00DF3957"/>
    <w:rsid w:val="00DF54F3"/>
    <w:rsid w:val="00E0252E"/>
    <w:rsid w:val="00E03D89"/>
    <w:rsid w:val="00E1222F"/>
    <w:rsid w:val="00E15B62"/>
    <w:rsid w:val="00E16832"/>
    <w:rsid w:val="00E172B7"/>
    <w:rsid w:val="00E17CC8"/>
    <w:rsid w:val="00E23353"/>
    <w:rsid w:val="00E24F1F"/>
    <w:rsid w:val="00E25400"/>
    <w:rsid w:val="00E333E1"/>
    <w:rsid w:val="00E342C9"/>
    <w:rsid w:val="00E41B83"/>
    <w:rsid w:val="00E41BFF"/>
    <w:rsid w:val="00E4472E"/>
    <w:rsid w:val="00E4488E"/>
    <w:rsid w:val="00E47B58"/>
    <w:rsid w:val="00E50BD0"/>
    <w:rsid w:val="00E54822"/>
    <w:rsid w:val="00E609AE"/>
    <w:rsid w:val="00E638EC"/>
    <w:rsid w:val="00E64846"/>
    <w:rsid w:val="00E7026B"/>
    <w:rsid w:val="00E74660"/>
    <w:rsid w:val="00E809E8"/>
    <w:rsid w:val="00E85B69"/>
    <w:rsid w:val="00E85DB1"/>
    <w:rsid w:val="00E86E1E"/>
    <w:rsid w:val="00EA0F35"/>
    <w:rsid w:val="00EA10C0"/>
    <w:rsid w:val="00EA1543"/>
    <w:rsid w:val="00EA653F"/>
    <w:rsid w:val="00EB07F5"/>
    <w:rsid w:val="00EB1AD3"/>
    <w:rsid w:val="00EC366F"/>
    <w:rsid w:val="00EC4250"/>
    <w:rsid w:val="00ED7AD6"/>
    <w:rsid w:val="00EE01EA"/>
    <w:rsid w:val="00EE0E52"/>
    <w:rsid w:val="00EE1944"/>
    <w:rsid w:val="00EE1A3F"/>
    <w:rsid w:val="00EE2335"/>
    <w:rsid w:val="00EE55B8"/>
    <w:rsid w:val="00EF1B36"/>
    <w:rsid w:val="00EF780B"/>
    <w:rsid w:val="00F03212"/>
    <w:rsid w:val="00F1067A"/>
    <w:rsid w:val="00F23DFE"/>
    <w:rsid w:val="00F2666B"/>
    <w:rsid w:val="00F26E77"/>
    <w:rsid w:val="00F36644"/>
    <w:rsid w:val="00F3678D"/>
    <w:rsid w:val="00F41431"/>
    <w:rsid w:val="00F42A19"/>
    <w:rsid w:val="00F511D8"/>
    <w:rsid w:val="00F53049"/>
    <w:rsid w:val="00F534F7"/>
    <w:rsid w:val="00F62FA3"/>
    <w:rsid w:val="00F65A19"/>
    <w:rsid w:val="00F71F1D"/>
    <w:rsid w:val="00F739C5"/>
    <w:rsid w:val="00F80F69"/>
    <w:rsid w:val="00F8199D"/>
    <w:rsid w:val="00F83C8B"/>
    <w:rsid w:val="00F8418C"/>
    <w:rsid w:val="00F84F58"/>
    <w:rsid w:val="00F86219"/>
    <w:rsid w:val="00F90EAF"/>
    <w:rsid w:val="00F92538"/>
    <w:rsid w:val="00F9536F"/>
    <w:rsid w:val="00FA15A7"/>
    <w:rsid w:val="00FA3C88"/>
    <w:rsid w:val="00FC08D6"/>
    <w:rsid w:val="00FD09E6"/>
    <w:rsid w:val="00FD5F5C"/>
    <w:rsid w:val="00FD6604"/>
    <w:rsid w:val="00FE21D1"/>
    <w:rsid w:val="00FE3B05"/>
    <w:rsid w:val="00FE3DA6"/>
    <w:rsid w:val="00FF30CF"/>
    <w:rsid w:val="00FF71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F81A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link w:val="Heading4Char"/>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 w:type="character" w:customStyle="1" w:styleId="Heading4Char">
    <w:name w:val="Heading 4 Char"/>
    <w:basedOn w:val="DefaultParagraphFont"/>
    <w:link w:val="Heading4"/>
    <w:rsid w:val="002F63C2"/>
    <w:rPr>
      <w:rFonts w:ascii="Garamond" w:hAnsi="Garamond"/>
      <w:i/>
      <w:spacing w:val="5"/>
      <w:kern w:val="20"/>
      <w:sz w:val="24"/>
      <w:lang w:val="en-US"/>
    </w:rPr>
  </w:style>
  <w:style w:type="paragraph" w:styleId="Header">
    <w:name w:val="header"/>
    <w:basedOn w:val="Normal"/>
    <w:link w:val="HeaderChar"/>
    <w:rsid w:val="0087277C"/>
    <w:pPr>
      <w:tabs>
        <w:tab w:val="center" w:pos="4320"/>
        <w:tab w:val="right" w:pos="8640"/>
      </w:tabs>
    </w:pPr>
  </w:style>
  <w:style w:type="character" w:customStyle="1" w:styleId="HeaderChar">
    <w:name w:val="Header Char"/>
    <w:basedOn w:val="DefaultParagraphFont"/>
    <w:link w:val="Header"/>
    <w:rsid w:val="0087277C"/>
    <w:rPr>
      <w:rFonts w:ascii="Garamond" w:hAnsi="Garamond"/>
      <w:sz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link w:val="Heading4Char"/>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 w:type="character" w:customStyle="1" w:styleId="Heading4Char">
    <w:name w:val="Heading 4 Char"/>
    <w:basedOn w:val="DefaultParagraphFont"/>
    <w:link w:val="Heading4"/>
    <w:rsid w:val="002F63C2"/>
    <w:rPr>
      <w:rFonts w:ascii="Garamond" w:hAnsi="Garamond"/>
      <w:i/>
      <w:spacing w:val="5"/>
      <w:kern w:val="20"/>
      <w:sz w:val="24"/>
      <w:lang w:val="en-US"/>
    </w:rPr>
  </w:style>
  <w:style w:type="paragraph" w:styleId="Header">
    <w:name w:val="header"/>
    <w:basedOn w:val="Normal"/>
    <w:link w:val="HeaderChar"/>
    <w:rsid w:val="0087277C"/>
    <w:pPr>
      <w:tabs>
        <w:tab w:val="center" w:pos="4320"/>
        <w:tab w:val="right" w:pos="8640"/>
      </w:tabs>
    </w:pPr>
  </w:style>
  <w:style w:type="character" w:customStyle="1" w:styleId="HeaderChar">
    <w:name w:val="Header Char"/>
    <w:basedOn w:val="DefaultParagraphFont"/>
    <w:link w:val="Header"/>
    <w:rsid w:val="0087277C"/>
    <w:rPr>
      <w:rFonts w:ascii="Garamond" w:hAnsi="Garamond"/>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tv:sjb6np515436g93dvl30vwtr0000gn:T:TM01017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B2773-00C6-434B-8AC9-DF871A63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TM01017817</Template>
  <TotalTime>136</TotalTime>
  <Pages>6</Pages>
  <Words>485</Words>
  <Characters>2767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Stokes</dc:creator>
  <cp:keywords/>
  <dc:description/>
  <cp:lastModifiedBy>Michael Stokes</cp:lastModifiedBy>
  <cp:revision>552</cp:revision>
  <cp:lastPrinted>1901-01-01T00:00:00Z</cp:lastPrinted>
  <dcterms:created xsi:type="dcterms:W3CDTF">2015-06-03T17:06:00Z</dcterms:created>
  <dcterms:modified xsi:type="dcterms:W3CDTF">2015-06-05T17:09:00Z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