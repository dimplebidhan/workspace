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9DB7" w14:textId="77777777" w:rsidR="001B540A" w:rsidRDefault="00620A44" w:rsidP="009213D9">
      <w:pPr>
        <w:pStyle w:val="CompanyName"/>
        <w:framePr w:h="1920" w:wrap="notBeside" w:anchorLock="1"/>
      </w:pPr>
      <w:r>
        <w:t>RED GAP</w:t>
      </w:r>
    </w:p>
    <w:p w14:paraId="5B5E1446" w14:textId="6EB3A257" w:rsidR="001B540A" w:rsidRDefault="00372C31">
      <w:pPr>
        <w:pStyle w:val="TitleCover"/>
      </w:pPr>
      <w:r>
        <w:t>Website</w:t>
      </w:r>
    </w:p>
    <w:p w14:paraId="2189AA97" w14:textId="6C1C0946" w:rsidR="0087277C" w:rsidRDefault="00C40E19">
      <w:pPr>
        <w:pStyle w:val="SubtitleCover"/>
      </w:pPr>
      <w:r>
        <w:t>Model</w:t>
      </w:r>
      <w:r w:rsidR="00D95D42">
        <w:t xml:space="preserve"> </w:t>
      </w:r>
      <w:r w:rsidR="00BB7816">
        <w:t xml:space="preserve">View </w:t>
      </w:r>
      <w:r w:rsidR="00B72AEE">
        <w:t xml:space="preserve">Controller </w:t>
      </w:r>
    </w:p>
    <w:p w14:paraId="433CB45F" w14:textId="39621F8C" w:rsidR="001B540A" w:rsidRDefault="00B72AEE">
      <w:pPr>
        <w:pStyle w:val="SubtitleCover"/>
      </w:pPr>
      <w:r>
        <w:t>(MVC)</w:t>
      </w:r>
    </w:p>
    <w:p w14:paraId="0AE0836C" w14:textId="77777777"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3E7FC8F6" w14:textId="7D054F6F" w:rsidR="00831541" w:rsidRDefault="00620A44" w:rsidP="00831541">
      <w:pPr>
        <w:pStyle w:val="Title"/>
        <w:rPr>
          <w:rFonts w:asciiTheme="majorHAnsi" w:eastAsiaTheme="majorEastAsia" w:hAnsiTheme="majorHAnsi" w:cstheme="majorBidi"/>
          <w:b/>
          <w:bCs/>
          <w:caps w:val="0"/>
          <w:color w:val="365F91" w:themeColor="accent1" w:themeShade="BF"/>
          <w:spacing w:val="0"/>
          <w:kern w:val="0"/>
          <w:sz w:val="28"/>
          <w:szCs w:val="28"/>
        </w:rPr>
      </w:pPr>
      <w:r>
        <w:rPr>
          <w:noProof/>
        </w:rPr>
        <w:lastRenderedPageBreak/>
        <mc:AlternateContent>
          <mc:Choice Requires="wps">
            <w:drawing>
              <wp:anchor distT="0" distB="0" distL="114300" distR="114300" simplePos="0" relativeHeight="251657728" behindDoc="0" locked="0" layoutInCell="1" allowOverlap="1" wp14:anchorId="703B5C3D" wp14:editId="304E8CD8">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27DF" w14:textId="3B12BCC5" w:rsidR="006714D8" w:rsidRDefault="006714D8" w:rsidP="009213D9">
                            <w:pPr>
                              <w:pStyle w:val="CompanyName"/>
                            </w:pPr>
                          </w:p>
                          <w:p w14:paraId="411E8F8C" w14:textId="550842A3" w:rsidR="006714D8" w:rsidRDefault="006714D8" w:rsidP="009213D9">
                            <w:pPr>
                              <w:pStyle w:val="CompanyName"/>
                            </w:pPr>
                            <w:r>
                              <w:t>Guildford, Surrey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" stroked="f">
                <v:textbox style="mso-fit-shape-to-text:t">
                  <w:txbxContent>
                    <w:p w14:paraId="6EF827DF" w14:textId="3B12BCC5" w:rsidR="00DC1BBB" w:rsidRDefault="00DC1BBB" w:rsidP="009213D9">
                      <w:pPr>
                        <w:pStyle w:val="CompanyName"/>
                      </w:pPr>
                    </w:p>
                    <w:p w14:paraId="411E8F8C" w14:textId="550842A3" w:rsidR="00DC1BBB" w:rsidRDefault="00DC1BBB" w:rsidP="009213D9">
                      <w:pPr>
                        <w:pStyle w:val="CompanyName"/>
                      </w:pPr>
                      <w:r>
                        <w:t>Guildford, Surrey</w:t>
                      </w:r>
                    </w:p>
                  </w:txbxContent>
                </v:textbox>
                <w10:wrap anchorx="page" anchory="page"/>
              </v:shape>
            </w:pict>
          </mc:Fallback>
        </mc:AlternateContent>
      </w:r>
    </w:p>
    <w:p w14:paraId="4FC55AC5" w14:textId="77777777" w:rsidR="00831541" w:rsidRDefault="00831541" w:rsidP="00831541">
      <w:pPr>
        <w:pStyle w:val="Subtitle"/>
      </w:pPr>
    </w:p>
    <w:p w14:paraId="41E63316" w14:textId="77777777" w:rsidR="00831541" w:rsidRDefault="00831541" w:rsidP="00831541">
      <w:pPr>
        <w:pStyle w:val="BodyText"/>
      </w:pPr>
    </w:p>
    <w:p w14:paraId="3742B752" w14:textId="77777777" w:rsidR="00831541" w:rsidRDefault="00831541" w:rsidP="00831541">
      <w:pPr>
        <w:pStyle w:val="BodyText"/>
      </w:pPr>
    </w:p>
    <w:p w14:paraId="157FA6F3" w14:textId="77777777" w:rsidR="00831541" w:rsidRDefault="00831541" w:rsidP="00831541">
      <w:pPr>
        <w:pStyle w:val="BodyText"/>
      </w:pPr>
    </w:p>
    <w:p w14:paraId="5D3469CE" w14:textId="77777777" w:rsidR="00831541" w:rsidRDefault="00831541" w:rsidP="00831541">
      <w:pPr>
        <w:pStyle w:val="BodyText"/>
      </w:pPr>
    </w:p>
    <w:p w14:paraId="3ECBE026" w14:textId="77777777" w:rsidR="00831541" w:rsidRDefault="00831541" w:rsidP="00831541">
      <w:pPr>
        <w:pStyle w:val="BodyText"/>
      </w:pPr>
    </w:p>
    <w:p w14:paraId="2E62E341" w14:textId="77777777" w:rsidR="00831541" w:rsidRDefault="00831541" w:rsidP="00831541">
      <w:pPr>
        <w:pStyle w:val="BodyText"/>
      </w:pPr>
    </w:p>
    <w:p w14:paraId="22B4F91A" w14:textId="77777777" w:rsidR="00831541" w:rsidRDefault="00831541" w:rsidP="00831541">
      <w:pPr>
        <w:pStyle w:val="BodyText"/>
      </w:pPr>
    </w:p>
    <w:p w14:paraId="13C50EAC" w14:textId="77777777" w:rsidR="00831541" w:rsidRDefault="00831541" w:rsidP="00831541">
      <w:pPr>
        <w:pStyle w:val="BodyText"/>
      </w:pPr>
    </w:p>
    <w:p w14:paraId="09D0A71E" w14:textId="77777777" w:rsidR="00831541" w:rsidRDefault="00831541" w:rsidP="00831541">
      <w:pPr>
        <w:pStyle w:val="BodyText"/>
      </w:pPr>
    </w:p>
    <w:p w14:paraId="24A7DA14" w14:textId="77777777" w:rsidR="00831541" w:rsidRDefault="00831541" w:rsidP="00831541">
      <w:pPr>
        <w:pStyle w:val="BodyText"/>
      </w:pPr>
    </w:p>
    <w:p w14:paraId="5666033C" w14:textId="77777777" w:rsidR="00831541" w:rsidRDefault="00831541" w:rsidP="00831541">
      <w:pPr>
        <w:pStyle w:val="BodyText"/>
      </w:pPr>
    </w:p>
    <w:p w14:paraId="22970A10" w14:textId="77777777" w:rsidR="00831541" w:rsidRDefault="00831541" w:rsidP="00831541">
      <w:pPr>
        <w:pStyle w:val="BodyText"/>
      </w:pPr>
    </w:p>
    <w:p w14:paraId="1769C58E" w14:textId="77777777" w:rsidR="00831541" w:rsidRDefault="00831541" w:rsidP="00831541">
      <w:pPr>
        <w:pStyle w:val="BodyText"/>
      </w:pPr>
    </w:p>
    <w:p w14:paraId="4FCCA5D6" w14:textId="77777777" w:rsidR="00831541" w:rsidRDefault="00831541" w:rsidP="00831541">
      <w:pPr>
        <w:pStyle w:val="BodyText"/>
      </w:pPr>
    </w:p>
    <w:p w14:paraId="3E297788" w14:textId="77777777" w:rsidR="00561BEA" w:rsidRDefault="00561BEA" w:rsidP="00831541">
      <w:pPr>
        <w:pStyle w:val="BodyText"/>
      </w:pPr>
    </w:p>
    <w:p w14:paraId="57DB62D6" w14:textId="77777777" w:rsidR="00561BEA" w:rsidRDefault="00561BEA" w:rsidP="00831541">
      <w:pPr>
        <w:pStyle w:val="BodyText"/>
      </w:pPr>
    </w:p>
    <w:p w14:paraId="7902E6FE" w14:textId="77777777" w:rsidR="00831541" w:rsidRDefault="00831541" w:rsidP="00831541">
      <w:pPr>
        <w:pStyle w:val="BodyText"/>
      </w:pPr>
    </w:p>
    <w:p w14:paraId="7F649FD2" w14:textId="77777777" w:rsidR="00831541" w:rsidRDefault="00831541" w:rsidP="00831541">
      <w:pPr>
        <w:pStyle w:val="BodyText"/>
      </w:pPr>
    </w:p>
    <w:p w14:paraId="6F289164" w14:textId="77777777" w:rsidR="00831541" w:rsidRPr="00831541" w:rsidRDefault="00831541" w:rsidP="00831541">
      <w:pPr>
        <w:pStyle w:val="BodyText"/>
      </w:pPr>
    </w:p>
    <w:p w14:paraId="3AA66EE6" w14:textId="77777777" w:rsidR="00D734E5" w:rsidRDefault="00D734E5">
      <w:pPr>
        <w:pStyle w:val="TOC1"/>
        <w:tabs>
          <w:tab w:val="right" w:leader="dot" w:pos="8630"/>
        </w:tabs>
        <w:rPr>
          <w:rFonts w:eastAsiaTheme="minorEastAsia" w:cstheme="minorBidi"/>
          <w:b w:val="0"/>
          <w:noProof/>
          <w:lang w:val="en-GB"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_Toc294873482 \h </w:instrText>
      </w:r>
      <w:r>
        <w:rPr>
          <w:noProof/>
        </w:rPr>
      </w:r>
      <w:r>
        <w:rPr>
          <w:noProof/>
        </w:rPr>
        <w:fldChar w:fldCharType="separate"/>
      </w:r>
      <w:r>
        <w:rPr>
          <w:noProof/>
        </w:rPr>
        <w:t>2</w:t>
      </w:r>
      <w:r>
        <w:rPr>
          <w:noProof/>
        </w:rPr>
        <w:fldChar w:fldCharType="end"/>
      </w:r>
    </w:p>
    <w:p w14:paraId="1DF92E4C" w14:textId="77777777" w:rsidR="00D734E5" w:rsidRDefault="00D734E5">
      <w:pPr>
        <w:pStyle w:val="TOC1"/>
        <w:tabs>
          <w:tab w:val="right" w:leader="dot" w:pos="8630"/>
        </w:tabs>
        <w:rPr>
          <w:rFonts w:eastAsiaTheme="minorEastAsia" w:cstheme="minorBidi"/>
          <w:b w:val="0"/>
          <w:noProof/>
          <w:lang w:val="en-GB" w:eastAsia="ja-JP"/>
        </w:rPr>
      </w:pPr>
      <w:r>
        <w:rPr>
          <w:noProof/>
        </w:rPr>
        <w:t>Scope</w:t>
      </w:r>
      <w:r>
        <w:rPr>
          <w:noProof/>
        </w:rPr>
        <w:tab/>
      </w:r>
      <w:r>
        <w:rPr>
          <w:noProof/>
        </w:rPr>
        <w:fldChar w:fldCharType="begin"/>
      </w:r>
      <w:r>
        <w:rPr>
          <w:noProof/>
        </w:rPr>
        <w:instrText xml:space="preserve"> PAGEREF _Toc294873483 \h </w:instrText>
      </w:r>
      <w:r>
        <w:rPr>
          <w:noProof/>
        </w:rPr>
      </w:r>
      <w:r>
        <w:rPr>
          <w:noProof/>
        </w:rPr>
        <w:fldChar w:fldCharType="separate"/>
      </w:r>
      <w:r>
        <w:rPr>
          <w:noProof/>
        </w:rPr>
        <w:t>3</w:t>
      </w:r>
      <w:r>
        <w:rPr>
          <w:noProof/>
        </w:rPr>
        <w:fldChar w:fldCharType="end"/>
      </w:r>
    </w:p>
    <w:p w14:paraId="24C3707C" w14:textId="77777777" w:rsidR="00561BEA" w:rsidRDefault="00D734E5">
      <w:pPr>
        <w:pStyle w:val="Title"/>
      </w:pPr>
      <w:r>
        <w:fldChar w:fldCharType="end"/>
      </w:r>
    </w:p>
    <w:p w14:paraId="3378F4F8" w14:textId="77777777" w:rsidR="008223C3" w:rsidRDefault="008223C3" w:rsidP="008223C3">
      <w:pPr>
        <w:pStyle w:val="Subtitle"/>
      </w:pPr>
    </w:p>
    <w:p w14:paraId="425AB006" w14:textId="77777777" w:rsidR="008223C3" w:rsidRDefault="008223C3" w:rsidP="008223C3">
      <w:pPr>
        <w:pStyle w:val="BodyText"/>
      </w:pPr>
    </w:p>
    <w:p w14:paraId="2C1FBF88" w14:textId="77777777" w:rsidR="008223C3" w:rsidRDefault="008223C3" w:rsidP="008223C3">
      <w:pPr>
        <w:pStyle w:val="BodyText"/>
      </w:pPr>
    </w:p>
    <w:p w14:paraId="590386B7" w14:textId="77777777" w:rsidR="008223C3" w:rsidRDefault="008223C3" w:rsidP="008223C3">
      <w:pPr>
        <w:pStyle w:val="BodyText"/>
      </w:pPr>
    </w:p>
    <w:p w14:paraId="7754112A" w14:textId="77777777" w:rsidR="008223C3" w:rsidRDefault="008223C3" w:rsidP="008223C3">
      <w:pPr>
        <w:pStyle w:val="BodyText"/>
      </w:pPr>
    </w:p>
    <w:p w14:paraId="6F236DAB" w14:textId="77777777" w:rsidR="008223C3" w:rsidRDefault="008223C3" w:rsidP="008223C3">
      <w:pPr>
        <w:pStyle w:val="BodyText"/>
      </w:pPr>
    </w:p>
    <w:p w14:paraId="3D332B3D" w14:textId="77777777" w:rsidR="008223C3" w:rsidRDefault="008223C3" w:rsidP="008223C3">
      <w:pPr>
        <w:pStyle w:val="BodyText"/>
      </w:pPr>
    </w:p>
    <w:p w14:paraId="6F0E8F36" w14:textId="77777777" w:rsidR="008223C3" w:rsidRDefault="008223C3" w:rsidP="008223C3">
      <w:pPr>
        <w:pStyle w:val="BodyText"/>
      </w:pPr>
    </w:p>
    <w:p w14:paraId="1C98F278" w14:textId="77777777" w:rsidR="008223C3" w:rsidRDefault="008223C3" w:rsidP="008223C3">
      <w:pPr>
        <w:pStyle w:val="BodyText"/>
      </w:pPr>
    </w:p>
    <w:p w14:paraId="329AB625" w14:textId="77777777" w:rsidR="008223C3" w:rsidRDefault="008223C3" w:rsidP="008223C3">
      <w:pPr>
        <w:pStyle w:val="BodyText"/>
      </w:pPr>
    </w:p>
    <w:p w14:paraId="744A6708" w14:textId="77777777" w:rsidR="008223C3" w:rsidRDefault="008223C3" w:rsidP="008223C3">
      <w:pPr>
        <w:pStyle w:val="BodyText"/>
      </w:pPr>
    </w:p>
    <w:p w14:paraId="3BA9582C" w14:textId="77777777" w:rsidR="00EE55B8" w:rsidRPr="008223C3" w:rsidRDefault="00EE55B8" w:rsidP="008223C3">
      <w:pPr>
        <w:pStyle w:val="BodyText"/>
      </w:pPr>
    </w:p>
    <w:p w14:paraId="38B685E5" w14:textId="77777777" w:rsidR="00293C37" w:rsidRDefault="00293C37">
      <w:pPr>
        <w:pStyle w:val="Title"/>
      </w:pPr>
    </w:p>
    <w:p w14:paraId="4D3B670D" w14:textId="77777777" w:rsidR="00293C37" w:rsidRDefault="00293C37" w:rsidP="00293C37">
      <w:pPr>
        <w:pStyle w:val="Subtitle"/>
      </w:pPr>
    </w:p>
    <w:p w14:paraId="7AED34C9" w14:textId="77777777" w:rsidR="00293C37" w:rsidRDefault="00293C37" w:rsidP="00293C37">
      <w:pPr>
        <w:pStyle w:val="BodyText"/>
      </w:pPr>
    </w:p>
    <w:p w14:paraId="790F05C4" w14:textId="77777777" w:rsidR="00293C37" w:rsidRDefault="00293C37" w:rsidP="00293C37">
      <w:pPr>
        <w:pStyle w:val="BodyText"/>
      </w:pPr>
    </w:p>
    <w:p w14:paraId="505D2F0E" w14:textId="77777777" w:rsidR="00293C37" w:rsidRPr="00293C37" w:rsidRDefault="00293C37" w:rsidP="00293C37">
      <w:pPr>
        <w:pStyle w:val="BodyText"/>
      </w:pPr>
    </w:p>
    <w:p w14:paraId="621E70B8" w14:textId="2AA0574F" w:rsidR="001B540A" w:rsidRDefault="0009640D">
      <w:pPr>
        <w:pStyle w:val="Title"/>
      </w:pPr>
      <w:r>
        <w:lastRenderedPageBreak/>
        <w:t xml:space="preserve">Model </w:t>
      </w:r>
      <w:r w:rsidR="00CD28A2">
        <w:t>View Controller (MVC)</w:t>
      </w:r>
    </w:p>
    <w:p w14:paraId="1052D80C" w14:textId="77777777" w:rsidR="00E85DB1" w:rsidRPr="00E85DB1" w:rsidRDefault="00E85DB1" w:rsidP="00E85DB1">
      <w:pPr>
        <w:pStyle w:val="Subtitle"/>
      </w:pPr>
    </w:p>
    <w:p w14:paraId="44D71C4F" w14:textId="36CCC632" w:rsidR="001B540A" w:rsidRDefault="00775833" w:rsidP="00775833">
      <w:pPr>
        <w:pStyle w:val="Heading1"/>
      </w:pPr>
      <w:r>
        <w:t>Introduction</w:t>
      </w:r>
    </w:p>
    <w:p w14:paraId="0B65D7E5" w14:textId="52444D62" w:rsidR="001B540A" w:rsidRDefault="006E595B" w:rsidP="009B33BC">
      <w:pPr>
        <w:pStyle w:val="Heading2"/>
      </w:pPr>
      <w:bookmarkStart w:id="0" w:name="_Toc294873482"/>
      <w:r>
        <w:t>Purpose</w:t>
      </w:r>
      <w:bookmarkEnd w:id="0"/>
    </w:p>
    <w:p w14:paraId="500791B3" w14:textId="3E4E8307" w:rsidR="007C67E4" w:rsidRDefault="00E24F1F" w:rsidP="00297974">
      <w:pPr>
        <w:pStyle w:val="BodyText"/>
      </w:pPr>
      <w:r>
        <w:t xml:space="preserve">The </w:t>
      </w:r>
      <w:r w:rsidR="00297974">
        <w:t xml:space="preserve">purpose of this document is to define the use of MVC (Model, View, Controller) within the Ruby on Rails Web Application. </w:t>
      </w:r>
    </w:p>
    <w:p w14:paraId="7D194F4D" w14:textId="4F043ADA" w:rsidR="002120B2" w:rsidRDefault="002120B2" w:rsidP="00297974">
      <w:pPr>
        <w:pStyle w:val="BodyText"/>
      </w:pPr>
      <w:r>
        <w:t xml:space="preserve">MVC is a primary use within Ruby on Rails Web Applications and thus will be used with this very website. Considering MVC Structure is key in the early part of the project thus to understand the logic and flow of the application, the models, controllers and views that will be used and how they will work. </w:t>
      </w:r>
    </w:p>
    <w:p w14:paraId="4D6D6B40" w14:textId="7657569E" w:rsidR="007C67E4" w:rsidRDefault="003210B0" w:rsidP="0059554D">
      <w:pPr>
        <w:pStyle w:val="Heading2"/>
      </w:pPr>
      <w:bookmarkStart w:id="1" w:name="_Toc294873483"/>
      <w:r>
        <w:t>Scope</w:t>
      </w:r>
      <w:bookmarkEnd w:id="1"/>
    </w:p>
    <w:p w14:paraId="1664FE45" w14:textId="5D69C649" w:rsidR="00B325F4" w:rsidRDefault="003C6BB1" w:rsidP="00EE0E52">
      <w:pPr>
        <w:pStyle w:val="BodyText"/>
      </w:pPr>
      <w:r>
        <w:t xml:space="preserve">This </w:t>
      </w:r>
      <w:r w:rsidR="00EE0E52">
        <w:t>Scope of this document is only concerned with MVC.</w:t>
      </w:r>
    </w:p>
    <w:p w14:paraId="656228B0" w14:textId="6FBBBFFD" w:rsidR="00775833" w:rsidRDefault="00251944" w:rsidP="00251944">
      <w:pPr>
        <w:pStyle w:val="Heading2"/>
      </w:pPr>
      <w:r>
        <w:t>Definitions, acronyms and abbreviations</w:t>
      </w:r>
    </w:p>
    <w:p w14:paraId="6347AF5D" w14:textId="61338491" w:rsidR="001F2310" w:rsidRDefault="002D75A4" w:rsidP="001F2310">
      <w:pPr>
        <w:pStyle w:val="BodyText"/>
      </w:pPr>
      <w:r>
        <w:t>MVC</w:t>
      </w:r>
      <w:r w:rsidR="007406BD">
        <w:t xml:space="preserve">: </w:t>
      </w:r>
    </w:p>
    <w:p w14:paraId="24759365" w14:textId="11607CD9" w:rsidR="00F534F7" w:rsidRDefault="00F534F7" w:rsidP="001F2310">
      <w:pPr>
        <w:pStyle w:val="BodyText"/>
      </w:pPr>
      <w:r>
        <w:tab/>
      </w:r>
      <w:r w:rsidR="00E54822">
        <w:t>Model, View &amp; Controller.</w:t>
      </w:r>
      <w:r w:rsidR="00F900B4">
        <w:t xml:space="preserve"> A Software Design Pattern.</w:t>
      </w:r>
    </w:p>
    <w:p w14:paraId="2658AF67" w14:textId="4BE26ED7" w:rsidR="00367D7B" w:rsidRDefault="00367D7B" w:rsidP="001F2310">
      <w:pPr>
        <w:pStyle w:val="BodyText"/>
      </w:pPr>
      <w:r>
        <w:t>Ruby on Rails:</w:t>
      </w:r>
    </w:p>
    <w:p w14:paraId="334DD49E" w14:textId="48C305D9" w:rsidR="00367D7B" w:rsidRDefault="00367D7B" w:rsidP="001F2310">
      <w:pPr>
        <w:pStyle w:val="BodyText"/>
      </w:pPr>
      <w:r>
        <w:tab/>
        <w:t xml:space="preserve">A Web Applications Development Language commonly used in creating and making websites. </w:t>
      </w:r>
    </w:p>
    <w:p w14:paraId="2EC0F8B4" w14:textId="77777777" w:rsidR="00754E75" w:rsidRDefault="00754E75" w:rsidP="001F2310">
      <w:pPr>
        <w:pStyle w:val="BodyText"/>
      </w:pPr>
    </w:p>
    <w:p w14:paraId="3C11D4FA" w14:textId="77777777" w:rsidR="00754E75" w:rsidRDefault="00754E75" w:rsidP="001F2310">
      <w:pPr>
        <w:pStyle w:val="BodyText"/>
      </w:pPr>
    </w:p>
    <w:p w14:paraId="13244E85" w14:textId="77777777" w:rsidR="00754E75" w:rsidRDefault="00754E75" w:rsidP="001F2310">
      <w:pPr>
        <w:pStyle w:val="BodyText"/>
      </w:pPr>
    </w:p>
    <w:p w14:paraId="72E4F3AB" w14:textId="77777777" w:rsidR="00754E75" w:rsidRDefault="00754E75" w:rsidP="001F2310">
      <w:pPr>
        <w:pStyle w:val="BodyText"/>
      </w:pPr>
    </w:p>
    <w:p w14:paraId="5464DF88" w14:textId="77777777" w:rsidR="00754E75" w:rsidRDefault="00754E75" w:rsidP="001F2310">
      <w:pPr>
        <w:pStyle w:val="BodyText"/>
      </w:pPr>
    </w:p>
    <w:p w14:paraId="3CE03A59" w14:textId="77777777" w:rsidR="00754E75" w:rsidRDefault="00754E75" w:rsidP="001F2310">
      <w:pPr>
        <w:pStyle w:val="BodyText"/>
      </w:pPr>
    </w:p>
    <w:p w14:paraId="012B4F4A" w14:textId="77777777" w:rsidR="00754E75" w:rsidRDefault="00754E75" w:rsidP="001F2310">
      <w:pPr>
        <w:pStyle w:val="BodyText"/>
      </w:pPr>
    </w:p>
    <w:p w14:paraId="758D6D05" w14:textId="77777777" w:rsidR="00754E75" w:rsidRDefault="00754E75" w:rsidP="001F2310">
      <w:pPr>
        <w:pStyle w:val="BodyText"/>
      </w:pPr>
    </w:p>
    <w:p w14:paraId="7BDFC92E" w14:textId="77777777" w:rsidR="00754E75" w:rsidRDefault="00754E75" w:rsidP="00D22131">
      <w:pPr>
        <w:pStyle w:val="BodyText"/>
        <w:ind w:firstLine="0"/>
      </w:pPr>
    </w:p>
    <w:p w14:paraId="5335DA1A" w14:textId="0AEF4E52" w:rsidR="00754E75" w:rsidRDefault="00754E75" w:rsidP="00754E75">
      <w:pPr>
        <w:pStyle w:val="Heading2"/>
      </w:pPr>
      <w:r>
        <w:lastRenderedPageBreak/>
        <w:t>Overview</w:t>
      </w:r>
    </w:p>
    <w:p w14:paraId="64DF3659" w14:textId="0732674D" w:rsidR="00804C35" w:rsidRDefault="00804C35" w:rsidP="00804C35">
      <w:pPr>
        <w:pStyle w:val="BodyText"/>
      </w:pPr>
      <w:r>
        <w:t xml:space="preserve">This document first presents a description of the software to provide context and to aid the understanding of the </w:t>
      </w:r>
      <w:r w:rsidR="00324B2E">
        <w:t>MVC</w:t>
      </w:r>
      <w:r>
        <w:t xml:space="preserve">. </w:t>
      </w:r>
      <w:r w:rsidR="008E3CCC">
        <w:t>The MVC is then</w:t>
      </w:r>
      <w:r w:rsidR="00461068">
        <w:t xml:space="preserve"> fully specified</w:t>
      </w:r>
      <w:r w:rsidR="008E3CCC">
        <w:t xml:space="preserve"> and this includes the Models, Views and Controller implementations within the </w:t>
      </w:r>
      <w:r w:rsidR="00A671A0">
        <w:t>Web</w:t>
      </w:r>
      <w:r w:rsidR="008E3CCC">
        <w:t xml:space="preserve"> </w:t>
      </w:r>
      <w:r w:rsidR="00A671A0">
        <w:t>Application</w:t>
      </w:r>
      <w:r w:rsidR="00461068">
        <w:t xml:space="preserve">. </w:t>
      </w:r>
    </w:p>
    <w:p w14:paraId="2175DBF5" w14:textId="57B3146C" w:rsidR="004436B9" w:rsidRDefault="0011234B" w:rsidP="0084628C">
      <w:pPr>
        <w:pStyle w:val="BodyText"/>
        <w:ind w:firstLine="0"/>
      </w:pPr>
      <w:r>
        <w:tab/>
        <w:t>This document follows the IEEE ‘Recommended Practice for Software Requirements Specification” using the template organization for features</w:t>
      </w:r>
      <w:r w:rsidR="00775DFF">
        <w:t xml:space="preserve"> [2]</w:t>
      </w:r>
      <w:r w:rsidR="00877B58">
        <w:t>.</w:t>
      </w:r>
    </w:p>
    <w:p w14:paraId="0C235CA9" w14:textId="1628B097" w:rsidR="0084628C" w:rsidRDefault="00745847" w:rsidP="00F03212">
      <w:pPr>
        <w:pStyle w:val="Heading1"/>
      </w:pPr>
      <w:r>
        <w:t>Product</w:t>
      </w:r>
    </w:p>
    <w:p w14:paraId="13DC4FBD" w14:textId="7F7E1760" w:rsidR="00F92538" w:rsidRDefault="00EA653F" w:rsidP="00EA653F">
      <w:pPr>
        <w:pStyle w:val="Heading2"/>
      </w:pPr>
      <w:r>
        <w:t>Product perspective</w:t>
      </w:r>
    </w:p>
    <w:p w14:paraId="76001BB3" w14:textId="3BAC5FD3" w:rsidR="00905148" w:rsidRDefault="00905148" w:rsidP="00905148">
      <w:pPr>
        <w:pStyle w:val="BodyText"/>
      </w:pPr>
      <w:r>
        <w:t xml:space="preserve">This SRS defines the requirements for a Web </w:t>
      </w:r>
      <w:r w:rsidR="00104AFC">
        <w:t>Application, which</w:t>
      </w:r>
      <w:r>
        <w:t xml:space="preserve"> can be used to make orders for products sold by Red Gap. </w:t>
      </w:r>
      <w:r w:rsidR="00304978">
        <w:t xml:space="preserve">Users will be able to use the web application registered or not, although they must be registered to make an order. Other functionality of the website will enable users to manage orders/quotations and also configure their account settings. </w:t>
      </w:r>
    </w:p>
    <w:p w14:paraId="64EE6D84" w14:textId="29EC3C38" w:rsidR="00A36863" w:rsidRDefault="00A36863" w:rsidP="00A36863">
      <w:pPr>
        <w:pStyle w:val="Heading2"/>
      </w:pPr>
      <w:r>
        <w:t>Description</w:t>
      </w:r>
    </w:p>
    <w:p w14:paraId="488911C1" w14:textId="56FFCF88" w:rsidR="009D2C25" w:rsidRDefault="009B66D7" w:rsidP="009D2C25">
      <w:pPr>
        <w:pStyle w:val="BodyText"/>
      </w:pPr>
      <w:r>
        <w:t xml:space="preserve">This description will aim to provide further information for the Web Site including the structure, </w:t>
      </w:r>
      <w:r w:rsidR="00256C5C">
        <w:t>features</w:t>
      </w:r>
      <w:r>
        <w:t xml:space="preserve"> and functions available. </w:t>
      </w:r>
      <w:r w:rsidR="00256C5C">
        <w:t xml:space="preserve">From generating such description, we are able to identify Models, Controllers and Views through Noun Phrase Analysis. </w:t>
      </w:r>
    </w:p>
    <w:p w14:paraId="5543B916" w14:textId="41AF53E1" w:rsidR="00C835B6" w:rsidRDefault="00C835B6" w:rsidP="009D2C25">
      <w:pPr>
        <w:pStyle w:val="BodyText"/>
        <w:rPr>
          <w:b/>
        </w:rPr>
      </w:pPr>
      <w:r w:rsidRPr="00AA2211">
        <w:rPr>
          <w:b/>
        </w:rPr>
        <w:t>The identification of Models, Views and Controllers will be as followed:</w:t>
      </w:r>
    </w:p>
    <w:p w14:paraId="30EE4C94" w14:textId="55DB3FD3" w:rsidR="00AA2211" w:rsidRDefault="00AA2211" w:rsidP="00AA2211">
      <w:pPr>
        <w:pStyle w:val="BodyText"/>
        <w:ind w:firstLine="0"/>
        <w:rPr>
          <w:u w:val="single"/>
        </w:rPr>
      </w:pPr>
      <w:r>
        <w:rPr>
          <w:b/>
        </w:rPr>
        <w:tab/>
      </w:r>
      <w:r>
        <w:rPr>
          <w:b/>
        </w:rPr>
        <w:tab/>
        <w:t>Model</w:t>
      </w:r>
      <w:r>
        <w:t xml:space="preserve">, </w:t>
      </w:r>
      <w:r>
        <w:rPr>
          <w:i/>
        </w:rPr>
        <w:t xml:space="preserve">View, </w:t>
      </w:r>
      <w:r>
        <w:rPr>
          <w:u w:val="single"/>
        </w:rPr>
        <w:t>Controller.</w:t>
      </w:r>
    </w:p>
    <w:p w14:paraId="3F4621CC" w14:textId="0E7B0F56" w:rsidR="004C273E" w:rsidRPr="00DB6187" w:rsidRDefault="004C273E" w:rsidP="00AA2211">
      <w:pPr>
        <w:pStyle w:val="BodyText"/>
        <w:ind w:firstLine="0"/>
      </w:pPr>
      <w:r>
        <w:tab/>
        <w:t xml:space="preserve">Should A Model, Controller and View all exist then they will be </w:t>
      </w:r>
      <w:r w:rsidRPr="004C273E">
        <w:rPr>
          <w:b/>
          <w:i/>
          <w:u w:val="single"/>
        </w:rPr>
        <w:t>Order</w:t>
      </w:r>
      <w:r w:rsidR="00676EFF">
        <w:rPr>
          <w:b/>
          <w:i/>
          <w:u w:val="single"/>
        </w:rPr>
        <w:t xml:space="preserve">. </w:t>
      </w:r>
    </w:p>
    <w:p w14:paraId="2A8CBE21" w14:textId="7243A9ED" w:rsidR="00D87181" w:rsidRDefault="00D87181" w:rsidP="009D2C25">
      <w:pPr>
        <w:pStyle w:val="BodyText"/>
      </w:pPr>
      <w:r>
        <w:t xml:space="preserve">Red Gap, a business with a focus on delivering Chinese Culture to the UK wants an E-Commerce Site to further promote the culture and to make more accessible. </w:t>
      </w:r>
      <w:r w:rsidR="00F62FA3">
        <w:t xml:space="preserve">By creating an E-Commerce site, we can build an exciting experience for the </w:t>
      </w:r>
      <w:r w:rsidR="00F62FA3" w:rsidRPr="00EB0393">
        <w:rPr>
          <w:b/>
        </w:rPr>
        <w:t>user</w:t>
      </w:r>
      <w:r w:rsidR="00F62FA3">
        <w:t xml:space="preserve">. A </w:t>
      </w:r>
      <w:r w:rsidR="00F62FA3" w:rsidRPr="00BE1C1F">
        <w:rPr>
          <w:b/>
        </w:rPr>
        <w:t>user</w:t>
      </w:r>
      <w:r w:rsidR="00F62FA3">
        <w:t xml:space="preserve"> can find out more information regarding Red Gap, what they do, who they are and how it</w:t>
      </w:r>
      <w:r w:rsidR="00EE2335">
        <w:t>’</w:t>
      </w:r>
      <w:r w:rsidR="00F62FA3">
        <w:t xml:space="preserve">s done. </w:t>
      </w:r>
      <w:r w:rsidR="00D15688">
        <w:t xml:space="preserve">Additionally users will be able to see many examples including </w:t>
      </w:r>
      <w:r w:rsidR="00D15688" w:rsidRPr="00870522">
        <w:rPr>
          <w:i/>
        </w:rPr>
        <w:t>Red Gaps portfolio</w:t>
      </w:r>
      <w:r w:rsidR="00D15688">
        <w:t xml:space="preserve">. </w:t>
      </w:r>
      <w:r w:rsidR="00D15688" w:rsidRPr="00870522">
        <w:rPr>
          <w:i/>
        </w:rPr>
        <w:t>Customer Reviews</w:t>
      </w:r>
      <w:r w:rsidR="00D15688">
        <w:t xml:space="preserve"> will be available. </w:t>
      </w:r>
      <w:r w:rsidR="00D15688" w:rsidRPr="001D3F05">
        <w:rPr>
          <w:i/>
        </w:rPr>
        <w:t>Guides</w:t>
      </w:r>
      <w:r w:rsidR="00D15688">
        <w:t xml:space="preserve"> will also be available and these will reflect the available Product Packages such as “Chinese Paper Cutting” wh</w:t>
      </w:r>
      <w:r w:rsidR="007C7EB4">
        <w:t xml:space="preserve">ich is Red Gaps primary </w:t>
      </w:r>
      <w:r w:rsidR="00CD7F1F">
        <w:t>package, which</w:t>
      </w:r>
      <w:r w:rsidR="007C7EB4">
        <w:t xml:space="preserve"> includes a selection of paper, size, frame </w:t>
      </w:r>
      <w:r w:rsidR="00AC5938">
        <w:t xml:space="preserve">being our </w:t>
      </w:r>
      <w:r w:rsidR="00AC5938" w:rsidRPr="00BF6ECB">
        <w:rPr>
          <w:b/>
        </w:rPr>
        <w:t xml:space="preserve">Product </w:t>
      </w:r>
      <w:r w:rsidR="00877048" w:rsidRPr="00BF6ECB">
        <w:rPr>
          <w:b/>
        </w:rPr>
        <w:t>Categories</w:t>
      </w:r>
      <w:r w:rsidR="00AC5938">
        <w:t xml:space="preserve"> and </w:t>
      </w:r>
      <w:r w:rsidR="00AC5938" w:rsidRPr="00BF6ECB">
        <w:rPr>
          <w:b/>
        </w:rPr>
        <w:t>Products</w:t>
      </w:r>
      <w:r w:rsidR="00AC5938">
        <w:t xml:space="preserve"> being Standard Paper or premium Paper </w:t>
      </w:r>
      <w:r w:rsidR="002A7AA5">
        <w:t>of</w:t>
      </w:r>
      <w:r w:rsidR="00AC5938">
        <w:t xml:space="preserve"> </w:t>
      </w:r>
      <w:r w:rsidR="00365AD6">
        <w:t>Product Category</w:t>
      </w:r>
      <w:r w:rsidR="00AC5938">
        <w:t xml:space="preserve"> Paper, A3 – A5 Products of Type Size. </w:t>
      </w:r>
      <w:r w:rsidR="00D31CBE">
        <w:t xml:space="preserve">Finally for this </w:t>
      </w:r>
      <w:r w:rsidR="00D31CBE" w:rsidRPr="00BF6ECB">
        <w:rPr>
          <w:b/>
        </w:rPr>
        <w:t>Product Package</w:t>
      </w:r>
      <w:r w:rsidR="00D31CBE">
        <w:t xml:space="preserve">, the User can upload an image. </w:t>
      </w:r>
    </w:p>
    <w:p w14:paraId="5C2F68CE" w14:textId="77777777" w:rsidR="006A0EA1" w:rsidRDefault="00221C88" w:rsidP="009D2C25">
      <w:pPr>
        <w:pStyle w:val="BodyText"/>
      </w:pPr>
      <w:r>
        <w:t xml:space="preserve">With regards to </w:t>
      </w:r>
      <w:r w:rsidRPr="000301E4">
        <w:rPr>
          <w:b/>
          <w:i/>
          <w:u w:val="single"/>
        </w:rPr>
        <w:t>Orders</w:t>
      </w:r>
      <w:r>
        <w:t xml:space="preserve"> and </w:t>
      </w:r>
      <w:r w:rsidRPr="00B46493">
        <w:rPr>
          <w:b/>
          <w:i/>
          <w:u w:val="single"/>
        </w:rPr>
        <w:t>Quotations</w:t>
      </w:r>
      <w:r>
        <w:t xml:space="preserve">, </w:t>
      </w:r>
      <w:r w:rsidR="00E0252E">
        <w:t>for</w:t>
      </w:r>
      <w:r w:rsidR="00C163D3">
        <w:t xml:space="preserve"> Users to be able to request a </w:t>
      </w:r>
      <w:r w:rsidR="00C163D3" w:rsidRPr="005E28D6">
        <w:rPr>
          <w:b/>
          <w:i/>
          <w:u w:val="single"/>
        </w:rPr>
        <w:t>quotation</w:t>
      </w:r>
      <w:r w:rsidR="00C163D3">
        <w:t xml:space="preserve">, that is to make an </w:t>
      </w:r>
      <w:r w:rsidR="00C163D3" w:rsidRPr="00F94EFE">
        <w:rPr>
          <w:b/>
          <w:i/>
          <w:u w:val="single"/>
        </w:rPr>
        <w:t>Order</w:t>
      </w:r>
      <w:r w:rsidR="00C163D3">
        <w:t xml:space="preserve"> they must be registered with a minimum of Email Address and Password. </w:t>
      </w:r>
    </w:p>
    <w:p w14:paraId="749EFD45" w14:textId="1A2C1DB3" w:rsidR="006A0EA1" w:rsidRDefault="006A0EA1" w:rsidP="009D2C25">
      <w:pPr>
        <w:pStyle w:val="BodyText"/>
      </w:pPr>
      <w:r w:rsidRPr="005157F3">
        <w:rPr>
          <w:i/>
          <w:u w:val="single"/>
        </w:rPr>
        <w:t>Registration</w:t>
      </w:r>
      <w:r>
        <w:t xml:space="preserve">, A </w:t>
      </w:r>
      <w:r w:rsidRPr="000500FC">
        <w:rPr>
          <w:b/>
        </w:rPr>
        <w:t>User</w:t>
      </w:r>
      <w:r>
        <w:t xml:space="preserve"> must be registered in order to make a </w:t>
      </w:r>
      <w:r w:rsidRPr="00CD7C7B">
        <w:rPr>
          <w:b/>
          <w:i/>
          <w:u w:val="single"/>
        </w:rPr>
        <w:t>quotation</w:t>
      </w:r>
      <w:r w:rsidR="00D4575C" w:rsidRPr="00CD7C7B">
        <w:rPr>
          <w:b/>
          <w:i/>
          <w:u w:val="single"/>
        </w:rPr>
        <w:t>/quote</w:t>
      </w:r>
      <w:r>
        <w:t xml:space="preserve">. </w:t>
      </w:r>
      <w:r w:rsidRPr="0067434F">
        <w:rPr>
          <w:i/>
          <w:u w:val="single"/>
        </w:rPr>
        <w:t>Registration</w:t>
      </w:r>
      <w:r>
        <w:t xml:space="preserve"> requires a minimum of Email and Password. On Registering, a user will receive an Activation Email to their Registered Email Address for which they will be required to Activate before they can use the service.</w:t>
      </w:r>
    </w:p>
    <w:p w14:paraId="7BCB1918" w14:textId="77777777" w:rsidR="00FA2A5D" w:rsidRDefault="00391B98" w:rsidP="00380F42">
      <w:pPr>
        <w:pStyle w:val="BodyText"/>
      </w:pPr>
      <w:r>
        <w:t xml:space="preserve">Thus on making an </w:t>
      </w:r>
      <w:r w:rsidRPr="00B16A0B">
        <w:rPr>
          <w:b/>
          <w:i/>
          <w:u w:val="single"/>
        </w:rPr>
        <w:t>Order</w:t>
      </w:r>
      <w:r>
        <w:t xml:space="preserve"> they must be logged in</w:t>
      </w:r>
      <w:r w:rsidR="00494B60">
        <w:t xml:space="preserve">. </w:t>
      </w:r>
      <w:r w:rsidR="00410392">
        <w:t xml:space="preserve">Making an </w:t>
      </w:r>
      <w:r w:rsidR="00410392" w:rsidRPr="00DC20CD">
        <w:rPr>
          <w:b/>
          <w:i/>
          <w:u w:val="single"/>
        </w:rPr>
        <w:t>Order</w:t>
      </w:r>
      <w:r w:rsidR="00410392">
        <w:t xml:space="preserve"> is simple, the user as above selects a </w:t>
      </w:r>
      <w:r w:rsidR="00410392" w:rsidRPr="007D4AF0">
        <w:rPr>
          <w:b/>
        </w:rPr>
        <w:t>Product Package</w:t>
      </w:r>
      <w:r w:rsidR="00410392">
        <w:t xml:space="preserve"> i.e. “Paper Cut</w:t>
      </w:r>
      <w:r w:rsidR="001077DA">
        <w:t xml:space="preserve">ting”, for this product package “Paper Cutting” a User would then go on to select the style or type of paper cutting i.e. </w:t>
      </w:r>
      <w:r w:rsidR="001077DA" w:rsidRPr="004A7007">
        <w:rPr>
          <w:highlight w:val="yellow"/>
        </w:rPr>
        <w:t>Chinese, Japanese etc</w:t>
      </w:r>
      <w:r w:rsidR="001077DA">
        <w:t>.</w:t>
      </w:r>
      <w:r w:rsidR="00CB0565">
        <w:t xml:space="preserve"> This type </w:t>
      </w:r>
      <w:r w:rsidR="00CB0565">
        <w:lastRenderedPageBreak/>
        <w:t>could then be submitted as a product i.e. “Chinese Paper Cutting” and with product category “Product Package”</w:t>
      </w:r>
      <w:r w:rsidR="00E215BE">
        <w:t xml:space="preserve">. </w:t>
      </w:r>
    </w:p>
    <w:p w14:paraId="2FC49EBA" w14:textId="250A11D9" w:rsidR="00FA2A5D" w:rsidRDefault="00FA2A5D" w:rsidP="00380F42">
      <w:pPr>
        <w:pStyle w:val="BodyText"/>
      </w:pPr>
      <w:r>
        <w:t xml:space="preserve">Considering Paper Cutting more, we know that there can be many varieties of Paper Cutting and in particular several styles such as Chinese Paper Cutting, Japanese Paper Cutting and these can be considered as </w:t>
      </w:r>
      <w:r w:rsidRPr="00173E68">
        <w:rPr>
          <w:b/>
        </w:rPr>
        <w:t>Packages</w:t>
      </w:r>
      <w:r>
        <w:t xml:space="preserve"> i.e. being associated to a </w:t>
      </w:r>
      <w:r w:rsidRPr="00177F9C">
        <w:rPr>
          <w:b/>
        </w:rPr>
        <w:t>Product Package</w:t>
      </w:r>
      <w:r>
        <w:t xml:space="preserve"> where a </w:t>
      </w:r>
      <w:r w:rsidRPr="00E9415C">
        <w:rPr>
          <w:b/>
        </w:rPr>
        <w:t>Product Package</w:t>
      </w:r>
      <w:r>
        <w:t xml:space="preserve"> belongs to a </w:t>
      </w:r>
      <w:r w:rsidRPr="00E9415C">
        <w:rPr>
          <w:b/>
        </w:rPr>
        <w:t>Package</w:t>
      </w:r>
      <w:r>
        <w:t>.</w:t>
      </w:r>
    </w:p>
    <w:p w14:paraId="7E4ACB98" w14:textId="398EA109" w:rsidR="00380F42" w:rsidRDefault="00050F50" w:rsidP="00380F42">
      <w:pPr>
        <w:pStyle w:val="BodyText"/>
      </w:pPr>
      <w:r>
        <w:t>A</w:t>
      </w:r>
      <w:r w:rsidR="00410392">
        <w:t xml:space="preserve">nd then they select the relevant </w:t>
      </w:r>
      <w:r w:rsidR="003F5223" w:rsidRPr="007D4AF0">
        <w:rPr>
          <w:b/>
        </w:rPr>
        <w:t>products</w:t>
      </w:r>
      <w:r w:rsidR="003F5223">
        <w:t>, which</w:t>
      </w:r>
      <w:r w:rsidR="00410392">
        <w:t xml:space="preserve"> are associated to “Chinese </w:t>
      </w:r>
      <w:r w:rsidR="0059707C">
        <w:t>Paper Cutting</w:t>
      </w:r>
      <w:r w:rsidR="00410392">
        <w:t xml:space="preserve">” such as Paper Type, Paper Size and Frame, and additionally an image. </w:t>
      </w:r>
      <w:r w:rsidR="00F92454">
        <w:t xml:space="preserve">For each selected product i.e. paper, size, frame these are known as Product Orders in that each product order is associated to an Order i.e. A Product Order belongs to an Order. </w:t>
      </w:r>
      <w:r w:rsidR="00463131">
        <w:t xml:space="preserve">At the end of this selection, they will then submit the </w:t>
      </w:r>
      <w:r w:rsidR="00463131" w:rsidRPr="004066D9">
        <w:rPr>
          <w:b/>
          <w:i/>
          <w:u w:val="single"/>
        </w:rPr>
        <w:t>Order</w:t>
      </w:r>
      <w:r w:rsidR="00463131">
        <w:t xml:space="preserve">. </w:t>
      </w:r>
    </w:p>
    <w:p w14:paraId="015E30DB" w14:textId="5746A0CF" w:rsidR="00520330" w:rsidRDefault="00520330" w:rsidP="00380F42">
      <w:pPr>
        <w:pStyle w:val="BodyText"/>
      </w:pPr>
      <w:r>
        <w:t>There is a primary package that being paper cutting and will be the initial product, and this paper cutting can be of any many styles i.e. “Chinese Paper Cutting”, “Japanese Paper Cutting” etc.</w:t>
      </w:r>
    </w:p>
    <w:p w14:paraId="73FEB831" w14:textId="6AC42920" w:rsidR="00463131" w:rsidRDefault="00463131" w:rsidP="009D2C25">
      <w:pPr>
        <w:pStyle w:val="BodyText"/>
      </w:pPr>
      <w:r>
        <w:t xml:space="preserve">Submitting the </w:t>
      </w:r>
      <w:r w:rsidRPr="00891412">
        <w:rPr>
          <w:b/>
          <w:i/>
          <w:u w:val="single"/>
        </w:rPr>
        <w:t>Order</w:t>
      </w:r>
      <w:r>
        <w:t xml:space="preserve"> creates a </w:t>
      </w:r>
      <w:r w:rsidRPr="00A6140F">
        <w:rPr>
          <w:b/>
          <w:i/>
          <w:u w:val="single"/>
        </w:rPr>
        <w:t>quotation</w:t>
      </w:r>
      <w:r w:rsidR="00C22D77">
        <w:t xml:space="preserve">, this </w:t>
      </w:r>
      <w:r w:rsidR="00C22D77" w:rsidRPr="003A2808">
        <w:rPr>
          <w:b/>
          <w:i/>
          <w:u w:val="single"/>
        </w:rPr>
        <w:t>quotation</w:t>
      </w:r>
      <w:r w:rsidR="00C22D77">
        <w:t xml:space="preserve"> is then sent to Red Gap and a </w:t>
      </w:r>
      <w:r w:rsidR="00C22D77" w:rsidRPr="0044742F">
        <w:rPr>
          <w:b/>
          <w:i/>
          <w:u w:val="single"/>
        </w:rPr>
        <w:t>quotation</w:t>
      </w:r>
      <w:r w:rsidR="00C22D77">
        <w:t xml:space="preserve"> will follow up i.e. a price for the work carried out, we will consider the response i.e. price of quotation as a </w:t>
      </w:r>
      <w:r w:rsidR="00C22D77" w:rsidRPr="004960B7">
        <w:rPr>
          <w:b/>
          <w:i/>
          <w:u w:val="single"/>
        </w:rPr>
        <w:t>Quote Reply</w:t>
      </w:r>
      <w:r w:rsidR="00C22D77">
        <w:t xml:space="preserve">. Finally the user will then make a </w:t>
      </w:r>
      <w:r w:rsidR="00C22D77" w:rsidRPr="004F4DEE">
        <w:rPr>
          <w:b/>
          <w:i/>
          <w:u w:val="single"/>
        </w:rPr>
        <w:t>Quote Confirmation</w:t>
      </w:r>
      <w:r w:rsidR="00C22D77">
        <w:t xml:space="preserve"> which will </w:t>
      </w:r>
      <w:r w:rsidR="0030560A">
        <w:t>consist of basically Yes or No.</w:t>
      </w:r>
    </w:p>
    <w:p w14:paraId="1E282B0C" w14:textId="28CDB6FC" w:rsidR="00EB1AD3" w:rsidRDefault="00380F42" w:rsidP="00EE1A3F">
      <w:pPr>
        <w:pStyle w:val="BodyText"/>
      </w:pPr>
      <w:r>
        <w:t xml:space="preserve">On Submitting the </w:t>
      </w:r>
      <w:r w:rsidRPr="00E13172">
        <w:rPr>
          <w:b/>
          <w:i/>
          <w:u w:val="single"/>
        </w:rPr>
        <w:t>Order</w:t>
      </w:r>
      <w:r>
        <w:t xml:space="preserve">, the </w:t>
      </w:r>
      <w:r w:rsidRPr="002C313D">
        <w:rPr>
          <w:b/>
        </w:rPr>
        <w:t>User</w:t>
      </w:r>
      <w:r>
        <w:t xml:space="preserve"> will receive an Email Confirmation of the </w:t>
      </w:r>
      <w:r w:rsidRPr="00E45DDC">
        <w:rPr>
          <w:b/>
          <w:i/>
          <w:u w:val="single"/>
        </w:rPr>
        <w:t>Quote</w:t>
      </w:r>
      <w:r>
        <w:t xml:space="preserve"> they’ve made and a reference to this. They should be able to withdraw this request from the email or their </w:t>
      </w:r>
      <w:r w:rsidRPr="00D242E7">
        <w:rPr>
          <w:i/>
        </w:rPr>
        <w:t>user orders panel</w:t>
      </w:r>
      <w:r>
        <w:t xml:space="preserve">. </w:t>
      </w:r>
      <w:r w:rsidR="009E4960">
        <w:t xml:space="preserve">Red Gap will receive a </w:t>
      </w:r>
      <w:r w:rsidR="009E4960" w:rsidRPr="00847369">
        <w:rPr>
          <w:b/>
          <w:i/>
          <w:u w:val="single"/>
        </w:rPr>
        <w:t>Quote</w:t>
      </w:r>
      <w:r w:rsidR="009E4960">
        <w:t xml:space="preserve"> Email summarizing that a </w:t>
      </w:r>
      <w:r w:rsidR="009E4960" w:rsidRPr="008B1E3B">
        <w:rPr>
          <w:b/>
          <w:i/>
          <w:u w:val="single"/>
        </w:rPr>
        <w:t>Quote</w:t>
      </w:r>
      <w:r w:rsidR="009E4960">
        <w:t xml:space="preserve"> has been made and will be able to respond to the User should any adjustments be required made or should the </w:t>
      </w:r>
      <w:r w:rsidR="009E4960" w:rsidRPr="00A46D68">
        <w:rPr>
          <w:b/>
          <w:i/>
          <w:u w:val="single"/>
        </w:rPr>
        <w:t>Quote</w:t>
      </w:r>
      <w:r w:rsidR="009E4960">
        <w:t xml:space="preserve"> be cancelled. </w:t>
      </w:r>
    </w:p>
    <w:p w14:paraId="6679D3ED" w14:textId="2E15BEC1" w:rsidR="0030560A" w:rsidRDefault="0030560A" w:rsidP="00225B16">
      <w:pPr>
        <w:pStyle w:val="BodyText"/>
      </w:pPr>
      <w:r w:rsidRPr="00750F7A">
        <w:rPr>
          <w:b/>
          <w:i/>
          <w:u w:val="single"/>
        </w:rPr>
        <w:t>Quote Confirmation</w:t>
      </w:r>
      <w:r>
        <w:t xml:space="preserve">, should the </w:t>
      </w:r>
      <w:r w:rsidRPr="00EF6871">
        <w:rPr>
          <w:b/>
        </w:rPr>
        <w:t>user</w:t>
      </w:r>
      <w:r>
        <w:t xml:space="preserve"> dismiss the quote and select No then no business will be made and the </w:t>
      </w:r>
      <w:r w:rsidRPr="003C0090">
        <w:rPr>
          <w:b/>
          <w:i/>
          <w:u w:val="single"/>
        </w:rPr>
        <w:t>order</w:t>
      </w:r>
      <w:r>
        <w:t xml:space="preserve"> and records made will be discarded. If the </w:t>
      </w:r>
      <w:r w:rsidRPr="00917F31">
        <w:rPr>
          <w:b/>
        </w:rPr>
        <w:t>User</w:t>
      </w:r>
      <w:r>
        <w:t xml:space="preserve"> agrees with the </w:t>
      </w:r>
      <w:r w:rsidRPr="00E34E91">
        <w:rPr>
          <w:b/>
          <w:i/>
          <w:u w:val="single"/>
        </w:rPr>
        <w:t>Quote</w:t>
      </w:r>
      <w:r>
        <w:t xml:space="preserve"> price, and selects yes as their </w:t>
      </w:r>
      <w:r w:rsidRPr="00BE5E75">
        <w:rPr>
          <w:b/>
          <w:i/>
          <w:u w:val="single"/>
        </w:rPr>
        <w:t>Quote Confirmation</w:t>
      </w:r>
      <w:r>
        <w:t xml:space="preserve"> then their </w:t>
      </w:r>
      <w:r w:rsidRPr="004F2D74">
        <w:rPr>
          <w:b/>
          <w:i/>
          <w:u w:val="single"/>
        </w:rPr>
        <w:t>Order</w:t>
      </w:r>
      <w:r>
        <w:t xml:space="preserve"> will be carried forwards.</w:t>
      </w:r>
    </w:p>
    <w:p w14:paraId="356ED8A0" w14:textId="06DB784B" w:rsidR="004220DB" w:rsidRDefault="004220DB" w:rsidP="009D2C25">
      <w:pPr>
        <w:pStyle w:val="BodyText"/>
      </w:pPr>
      <w:r>
        <w:t xml:space="preserve">On submitting the </w:t>
      </w:r>
      <w:r w:rsidRPr="0001540E">
        <w:rPr>
          <w:b/>
          <w:i/>
          <w:u w:val="single"/>
        </w:rPr>
        <w:t>Quote Confirmation</w:t>
      </w:r>
      <w:r>
        <w:t>,</w:t>
      </w:r>
      <w:r w:rsidR="00E15B62">
        <w:t xml:space="preserve"> the </w:t>
      </w:r>
      <w:r w:rsidR="00E15B62" w:rsidRPr="002B54FF">
        <w:rPr>
          <w:b/>
        </w:rPr>
        <w:t>User</w:t>
      </w:r>
      <w:r w:rsidR="00E15B62">
        <w:t xml:space="preserve"> will receive </w:t>
      </w:r>
      <w:r w:rsidR="00984AD7">
        <w:t xml:space="preserve">an email confirmation of their Quote Confirmation either being yes or no and then suggesting further action. </w:t>
      </w:r>
    </w:p>
    <w:p w14:paraId="6E5DFFC5" w14:textId="77777777" w:rsidR="002364F9" w:rsidRDefault="00745C34" w:rsidP="009D2C25">
      <w:pPr>
        <w:pStyle w:val="BodyText"/>
      </w:pPr>
      <w:r>
        <w:t xml:space="preserve">It is important to consider </w:t>
      </w:r>
      <w:r w:rsidRPr="00087CA7">
        <w:rPr>
          <w:i/>
          <w:u w:val="single"/>
        </w:rPr>
        <w:t>Users management</w:t>
      </w:r>
      <w:r>
        <w:t xml:space="preserve"> of Quotes/Orders and additionally the difference between a </w:t>
      </w:r>
      <w:r w:rsidRPr="00004AE4">
        <w:rPr>
          <w:b/>
          <w:i/>
          <w:u w:val="single"/>
        </w:rPr>
        <w:t>Quote</w:t>
      </w:r>
      <w:r>
        <w:t xml:space="preserve"> and an </w:t>
      </w:r>
      <w:r w:rsidRPr="00374DDF">
        <w:rPr>
          <w:b/>
          <w:i/>
          <w:u w:val="single"/>
        </w:rPr>
        <w:t>Order</w:t>
      </w:r>
      <w:r>
        <w:t>.</w:t>
      </w:r>
      <w:r w:rsidR="00A45949">
        <w:t xml:space="preserve"> </w:t>
      </w:r>
    </w:p>
    <w:p w14:paraId="7490D48E" w14:textId="272A2181" w:rsidR="00745C34" w:rsidRDefault="00A45949" w:rsidP="009D2C25">
      <w:pPr>
        <w:pStyle w:val="BodyText"/>
      </w:pPr>
      <w:r>
        <w:t xml:space="preserve">An </w:t>
      </w:r>
      <w:r w:rsidRPr="003D3C01">
        <w:rPr>
          <w:b/>
          <w:i/>
          <w:u w:val="single"/>
        </w:rPr>
        <w:t>Order</w:t>
      </w:r>
      <w:r>
        <w:t xml:space="preserve"> is considered a </w:t>
      </w:r>
      <w:r w:rsidRPr="00855D5A">
        <w:rPr>
          <w:b/>
          <w:i/>
          <w:u w:val="single"/>
        </w:rPr>
        <w:t>Quote</w:t>
      </w:r>
      <w:r>
        <w:t xml:space="preserve"> if </w:t>
      </w:r>
      <w:r w:rsidR="00B65767">
        <w:t xml:space="preserve">no </w:t>
      </w:r>
      <w:r w:rsidR="00B65767" w:rsidRPr="008B7676">
        <w:rPr>
          <w:b/>
        </w:rPr>
        <w:t>transaction</w:t>
      </w:r>
      <w:r w:rsidR="00B65767">
        <w:t xml:space="preserve"> exists yet i.e. no payment, no quote reply exists, or no </w:t>
      </w:r>
      <w:r w:rsidR="00B65767" w:rsidRPr="008346B2">
        <w:rPr>
          <w:b/>
          <w:i/>
          <w:u w:val="single"/>
        </w:rPr>
        <w:t>quote confirmation</w:t>
      </w:r>
      <w:r w:rsidR="00B65767">
        <w:t xml:space="preserve"> exists or if it does then with a NULL to accept i.e. user has not responded. </w:t>
      </w:r>
    </w:p>
    <w:p w14:paraId="315AA0E6" w14:textId="7CDB5F8F" w:rsidR="002364F9" w:rsidRDefault="002364F9" w:rsidP="009D2C25">
      <w:pPr>
        <w:pStyle w:val="BodyText"/>
      </w:pPr>
      <w:r>
        <w:t xml:space="preserve">An </w:t>
      </w:r>
      <w:r w:rsidRPr="00386C71">
        <w:rPr>
          <w:b/>
          <w:i/>
          <w:u w:val="single"/>
        </w:rPr>
        <w:t>Order</w:t>
      </w:r>
      <w:r>
        <w:t xml:space="preserve"> is considered an </w:t>
      </w:r>
      <w:r w:rsidRPr="00EA7C04">
        <w:rPr>
          <w:b/>
          <w:i/>
          <w:u w:val="single"/>
        </w:rPr>
        <w:t>Order</w:t>
      </w:r>
      <w:r>
        <w:t xml:space="preserve"> if a </w:t>
      </w:r>
      <w:r w:rsidRPr="00F3527A">
        <w:rPr>
          <w:b/>
        </w:rPr>
        <w:t>transaction</w:t>
      </w:r>
      <w:r>
        <w:t xml:space="preserve"> exists, and a </w:t>
      </w:r>
      <w:r w:rsidRPr="00BC66B3">
        <w:rPr>
          <w:b/>
          <w:i/>
          <w:u w:val="single"/>
        </w:rPr>
        <w:t>quote confirmation</w:t>
      </w:r>
      <w:r>
        <w:t xml:space="preserve"> has been accepted. </w:t>
      </w:r>
    </w:p>
    <w:p w14:paraId="7C64BFD9" w14:textId="68D4D167" w:rsidR="001865CF" w:rsidRDefault="001865CF" w:rsidP="009D2C25">
      <w:pPr>
        <w:pStyle w:val="BodyText"/>
      </w:pPr>
      <w:r>
        <w:tab/>
        <w:t xml:space="preserve">A </w:t>
      </w:r>
      <w:r w:rsidRPr="001D6439">
        <w:rPr>
          <w:b/>
        </w:rPr>
        <w:t>User</w:t>
      </w:r>
      <w:r>
        <w:t xml:space="preserve"> should be a</w:t>
      </w:r>
      <w:r w:rsidR="00BD32F1">
        <w:t xml:space="preserve">ble to </w:t>
      </w:r>
      <w:r w:rsidR="00BD32F1" w:rsidRPr="008F0643">
        <w:t>manage</w:t>
      </w:r>
      <w:r w:rsidR="00BD32F1">
        <w:t xml:space="preserve"> </w:t>
      </w:r>
      <w:r w:rsidR="00BD32F1" w:rsidRPr="00742FE1">
        <w:rPr>
          <w:b/>
          <w:i/>
          <w:u w:val="single"/>
        </w:rPr>
        <w:t>Quotes</w:t>
      </w:r>
      <w:r w:rsidR="00BD32F1">
        <w:t xml:space="preserve"> and </w:t>
      </w:r>
      <w:r w:rsidR="00BD32F1" w:rsidRPr="005D5789">
        <w:rPr>
          <w:b/>
          <w:i/>
          <w:u w:val="single"/>
        </w:rPr>
        <w:t>Orders</w:t>
      </w:r>
      <w:r w:rsidR="00BD32F1">
        <w:t xml:space="preserve"> </w:t>
      </w:r>
      <w:r w:rsidR="000860A3">
        <w:t xml:space="preserve">and perform </w:t>
      </w:r>
      <w:r w:rsidR="000860A3" w:rsidRPr="00F060CC">
        <w:rPr>
          <w:u w:val="single"/>
        </w:rPr>
        <w:t>general account management</w:t>
      </w:r>
      <w:r w:rsidR="000860A3">
        <w:t xml:space="preserve"> </w:t>
      </w:r>
      <w:r w:rsidR="00BD32F1">
        <w:t>not only from Emails but also from a Pa</w:t>
      </w:r>
      <w:r w:rsidR="00CB2256">
        <w:t xml:space="preserve">nel. Such panel called “My Red Gap”. </w:t>
      </w:r>
      <w:r w:rsidR="00481E0F">
        <w:t xml:space="preserve">Under </w:t>
      </w:r>
      <w:r w:rsidR="00481E0F" w:rsidRPr="006D7399">
        <w:rPr>
          <w:i/>
          <w:u w:val="single"/>
        </w:rPr>
        <w:t>“My Red Gap”,</w:t>
      </w:r>
      <w:r w:rsidR="00481E0F">
        <w:t xml:space="preserve"> a User could see </w:t>
      </w:r>
      <w:r w:rsidR="00481E0F" w:rsidRPr="00613B56">
        <w:rPr>
          <w:b/>
          <w:i/>
          <w:u w:val="single"/>
        </w:rPr>
        <w:t>Orders, Quotes and Account Settings</w:t>
      </w:r>
      <w:r w:rsidR="00481E0F">
        <w:t>.</w:t>
      </w:r>
    </w:p>
    <w:p w14:paraId="3EB13CE5" w14:textId="76554F7C" w:rsidR="001455BB" w:rsidRDefault="001455BB" w:rsidP="009D2C25">
      <w:pPr>
        <w:pStyle w:val="BodyText"/>
      </w:pPr>
      <w:r>
        <w:tab/>
      </w:r>
      <w:r w:rsidRPr="006D417E">
        <w:rPr>
          <w:b/>
          <w:i/>
          <w:u w:val="single"/>
        </w:rPr>
        <w:t>Orders</w:t>
      </w:r>
      <w:r>
        <w:t xml:space="preserve">, a user could see all </w:t>
      </w:r>
      <w:r w:rsidRPr="00C96E30">
        <w:rPr>
          <w:b/>
          <w:i/>
          <w:u w:val="single"/>
        </w:rPr>
        <w:t>Orders</w:t>
      </w:r>
      <w:r>
        <w:t xml:space="preserve"> and should be able to cancel the order</w:t>
      </w:r>
      <w:r w:rsidR="000B6925">
        <w:t xml:space="preserve"> (if no dispatched)</w:t>
      </w:r>
      <w:r w:rsidR="00583777">
        <w:t>, request a refund, r</w:t>
      </w:r>
      <w:r>
        <w:t>eport a problem/contact support</w:t>
      </w:r>
      <w:r w:rsidR="00836E3B">
        <w:t xml:space="preserve">, </w:t>
      </w:r>
      <w:r w:rsidR="000B6C1F">
        <w:t>and leave</w:t>
      </w:r>
      <w:r w:rsidR="00836E3B">
        <w:t xml:space="preserve"> feedback</w:t>
      </w:r>
      <w:r w:rsidR="00FE48F4">
        <w:t xml:space="preserve"> (if order completed)</w:t>
      </w:r>
      <w:r>
        <w:t>.</w:t>
      </w:r>
      <w:r w:rsidR="001077A7">
        <w:t xml:space="preserve"> </w:t>
      </w:r>
      <w:r w:rsidR="00AF4CBF">
        <w:t xml:space="preserve">Each order should be displayed firstly with the Order reference, order summary, price and further options. </w:t>
      </w:r>
    </w:p>
    <w:p w14:paraId="225B8E9F" w14:textId="0CD838C4" w:rsidR="00D96D9F" w:rsidRDefault="00263E41" w:rsidP="00D96D9F">
      <w:pPr>
        <w:pStyle w:val="BodyText"/>
      </w:pPr>
      <w:r>
        <w:lastRenderedPageBreak/>
        <w:tab/>
      </w:r>
      <w:r w:rsidRPr="00116DB0">
        <w:rPr>
          <w:b/>
          <w:i/>
          <w:u w:val="single"/>
        </w:rPr>
        <w:t>Quotes</w:t>
      </w:r>
      <w:r>
        <w:t xml:space="preserve">, a user can see all </w:t>
      </w:r>
      <w:r w:rsidRPr="009E0C0B">
        <w:rPr>
          <w:b/>
          <w:i/>
          <w:u w:val="single"/>
        </w:rPr>
        <w:t>Quotes</w:t>
      </w:r>
      <w:r>
        <w:t xml:space="preserve"> and should be able to manage quotes in terms of accepting or not accepting if not already done so, they should </w:t>
      </w:r>
      <w:r w:rsidR="00D96D9F">
        <w:t xml:space="preserve">also be able to contact Red Gap here regarding a Quote reference. Each quote will be clearly displayed with the Quote Reference, </w:t>
      </w:r>
      <w:r w:rsidR="00D96D9F" w:rsidRPr="004825BB">
        <w:rPr>
          <w:u w:val="single"/>
        </w:rPr>
        <w:t>Order Summary</w:t>
      </w:r>
      <w:r w:rsidR="00D96D9F">
        <w:t xml:space="preserve"> and if a Quote Reply is received </w:t>
      </w:r>
      <w:r w:rsidR="00F71F1D">
        <w:t>and if so with price.</w:t>
      </w:r>
      <w:r w:rsidR="00774C29">
        <w:t xml:space="preserve"> Further Options exist at the end.</w:t>
      </w:r>
    </w:p>
    <w:p w14:paraId="1A543707" w14:textId="0B47055C" w:rsidR="00A541D6" w:rsidRDefault="00A541D6" w:rsidP="00D96D9F">
      <w:pPr>
        <w:pStyle w:val="BodyText"/>
      </w:pPr>
      <w:r w:rsidRPr="00942EAB">
        <w:rPr>
          <w:u w:val="single"/>
        </w:rPr>
        <w:t>Account Settings</w:t>
      </w:r>
      <w:r>
        <w:t>, a user can see their account settings and make adjustments under this.</w:t>
      </w:r>
      <w:r w:rsidR="00F4067C">
        <w:t xml:space="preserve"> </w:t>
      </w:r>
      <w:r w:rsidR="00EB37DD">
        <w:t>Adjustments</w:t>
      </w:r>
      <w:r w:rsidR="00F4067C">
        <w:t xml:space="preserve"> include </w:t>
      </w:r>
      <w:r w:rsidR="00EB37DD">
        <w:t>changing email addresses etc.</w:t>
      </w:r>
    </w:p>
    <w:p w14:paraId="28DEB83E" w14:textId="77777777" w:rsidR="0031226B" w:rsidRDefault="0031226B" w:rsidP="00D96D9F">
      <w:pPr>
        <w:pStyle w:val="BodyText"/>
      </w:pPr>
    </w:p>
    <w:p w14:paraId="6C5B9C27" w14:textId="34107D72" w:rsidR="00840372" w:rsidRPr="007A6A99" w:rsidRDefault="007A6A99" w:rsidP="00D96D9F">
      <w:pPr>
        <w:pStyle w:val="BodyText"/>
      </w:pPr>
      <w:r>
        <w:t>‘</w:t>
      </w:r>
      <w:r w:rsidR="00113273" w:rsidRPr="007A6A99">
        <w:t>An Online Platform, A</w:t>
      </w:r>
      <w:r w:rsidR="00840372" w:rsidRPr="007A6A99">
        <w:t xml:space="preserve"> </w:t>
      </w:r>
      <w:r w:rsidR="00840372" w:rsidRPr="003400BE">
        <w:rPr>
          <w:i/>
        </w:rPr>
        <w:t>Gallery</w:t>
      </w:r>
      <w:r w:rsidR="00840372" w:rsidRPr="007A6A99">
        <w:t xml:space="preserve"> for </w:t>
      </w:r>
      <w:r w:rsidR="00840372" w:rsidRPr="003400BE">
        <w:rPr>
          <w:i/>
          <w:u w:val="single"/>
        </w:rPr>
        <w:t>Artists</w:t>
      </w:r>
      <w:r w:rsidRPr="003400BE">
        <w:rPr>
          <w:i/>
          <w:u w:val="single"/>
        </w:rPr>
        <w:t>’</w:t>
      </w:r>
    </w:p>
    <w:p w14:paraId="034ED81A" w14:textId="222333A5" w:rsidR="0031226B" w:rsidRDefault="0031226B" w:rsidP="00D96D9F">
      <w:pPr>
        <w:pStyle w:val="BodyText"/>
      </w:pPr>
      <w:r>
        <w:t xml:space="preserve">Following the above, an online platform </w:t>
      </w:r>
      <w:r w:rsidR="00BF0A6C">
        <w:t xml:space="preserve">for </w:t>
      </w:r>
      <w:r w:rsidR="00AD150D" w:rsidRPr="00B77595">
        <w:rPr>
          <w:i/>
          <w:u w:val="single"/>
        </w:rPr>
        <w:t>artist’s</w:t>
      </w:r>
      <w:r w:rsidR="00BF0A6C">
        <w:t xml:space="preserve"> </w:t>
      </w:r>
      <w:r w:rsidR="00520330" w:rsidRPr="00617E82">
        <w:rPr>
          <w:i/>
          <w:u w:val="single"/>
        </w:rPr>
        <w:t>galleries</w:t>
      </w:r>
      <w:r w:rsidR="00BF0A6C">
        <w:t xml:space="preserve"> </w:t>
      </w:r>
      <w:r w:rsidR="00AD150D">
        <w:t xml:space="preserve">will also exist where we provide an interface, a platform for where </w:t>
      </w:r>
      <w:r w:rsidR="00AD150D" w:rsidRPr="00021A71">
        <w:rPr>
          <w:b/>
          <w:i/>
          <w:u w:val="single"/>
        </w:rPr>
        <w:t>artists</w:t>
      </w:r>
      <w:r w:rsidR="00AD150D">
        <w:t xml:space="preserve"> can become known throughout the world for their paper cutting. </w:t>
      </w:r>
    </w:p>
    <w:p w14:paraId="0D1C31A0" w14:textId="61FC728A" w:rsidR="00AF4CBF" w:rsidRDefault="00E35A18" w:rsidP="00D96D9F">
      <w:pPr>
        <w:pStyle w:val="BodyText"/>
      </w:pPr>
      <w:r w:rsidRPr="00021A71">
        <w:rPr>
          <w:i/>
          <w:u w:val="single"/>
        </w:rPr>
        <w:t>Artist’s</w:t>
      </w:r>
      <w:r>
        <w:t xml:space="preserve"> can be ‘</w:t>
      </w:r>
      <w:r w:rsidRPr="004771DD">
        <w:rPr>
          <w:i/>
        </w:rPr>
        <w:t>discovered’</w:t>
      </w:r>
      <w:r w:rsidR="00312C87">
        <w:t xml:space="preserve"> by many factors/attributes, an artist can have a name, be associated with a primary package such ‘Chinese Paper Cutting’ but also other packages, a story, a profile image, duration of service</w:t>
      </w:r>
      <w:r w:rsidR="00AE255C">
        <w:t xml:space="preserve">. Also on the </w:t>
      </w:r>
      <w:r w:rsidR="00AE255C" w:rsidRPr="00430785">
        <w:rPr>
          <w:i/>
        </w:rPr>
        <w:t>Artist page</w:t>
      </w:r>
      <w:r w:rsidR="00AE255C">
        <w:t xml:space="preserve">, their </w:t>
      </w:r>
      <w:r w:rsidR="00AE255C" w:rsidRPr="003C4C04">
        <w:rPr>
          <w:b/>
          <w:i/>
          <w:u w:val="single"/>
        </w:rPr>
        <w:t>portfolio</w:t>
      </w:r>
      <w:r w:rsidR="00AE255C">
        <w:t xml:space="preserve"> which is customizable and thus they can add/remove and modify it. </w:t>
      </w:r>
      <w:r w:rsidR="00AE255C" w:rsidRPr="000252C3">
        <w:rPr>
          <w:b/>
        </w:rPr>
        <w:t>Ranking</w:t>
      </w:r>
      <w:r w:rsidR="00AE255C">
        <w:t xml:space="preserve"> is also available, and is defined through </w:t>
      </w:r>
      <w:r w:rsidR="00AE255C" w:rsidRPr="00F041D8">
        <w:rPr>
          <w:i/>
          <w:u w:val="single"/>
        </w:rPr>
        <w:t xml:space="preserve">‘Customer Feedback’ </w:t>
      </w:r>
      <w:r w:rsidR="00AE255C">
        <w:t xml:space="preserve">i.e. a customer following an order can leave </w:t>
      </w:r>
      <w:r w:rsidR="00AE255C" w:rsidRPr="00063944">
        <w:rPr>
          <w:b/>
          <w:i/>
        </w:rPr>
        <w:t>feedback</w:t>
      </w:r>
      <w:r w:rsidR="00AE255C">
        <w:t xml:space="preserve"> for their order i.e. rating (5 stars), title, description.</w:t>
      </w:r>
    </w:p>
    <w:p w14:paraId="1613DEBE" w14:textId="23AEFF34" w:rsidR="00FA624B" w:rsidRDefault="00C90763" w:rsidP="00F43703">
      <w:pPr>
        <w:pStyle w:val="BodyText"/>
      </w:pPr>
      <w:r>
        <w:t xml:space="preserve">As for the registering, artists to register for the platform, they would contact us to register etc and then they would be given a unique link to an </w:t>
      </w:r>
      <w:r w:rsidRPr="009352E8">
        <w:rPr>
          <w:i/>
          <w:u w:val="single"/>
        </w:rPr>
        <w:t>online portal</w:t>
      </w:r>
      <w:r>
        <w:t xml:space="preserve"> where they can update, register their details and thus add to their </w:t>
      </w:r>
      <w:r w:rsidRPr="001F57A8">
        <w:rPr>
          <w:i/>
          <w:u w:val="single"/>
        </w:rPr>
        <w:t>online artist page</w:t>
      </w:r>
      <w:r>
        <w:t xml:space="preserve">. </w:t>
      </w:r>
    </w:p>
    <w:p w14:paraId="09DC24F5" w14:textId="7CE4C60C" w:rsidR="006C04D8" w:rsidRDefault="006C04D8" w:rsidP="00F43703">
      <w:pPr>
        <w:pStyle w:val="BodyText"/>
      </w:pPr>
      <w:r>
        <w:t xml:space="preserve">For Artists, we need a mechanism in place where Artists can state if there available for work and if they are Orders can </w:t>
      </w:r>
      <w:r w:rsidR="00A46F75">
        <w:t xml:space="preserve">go through to them i.e. “Available”, “Not Available”. </w:t>
      </w:r>
      <w:r w:rsidR="000D3F20">
        <w:t>We don’t want to overwhelm the supplier and give false hopes to customers.</w:t>
      </w:r>
    </w:p>
    <w:p w14:paraId="0BC8DCEE" w14:textId="138AF16E" w:rsidR="00EB30B7" w:rsidRDefault="00EB30B7" w:rsidP="00F43703">
      <w:pPr>
        <w:pStyle w:val="BodyText"/>
      </w:pPr>
      <w:r>
        <w:t>An Artist is a Type of User</w:t>
      </w:r>
      <w:r w:rsidR="00A9632A">
        <w:t xml:space="preserve"> i.e. a Group being Artist and for a general user a Group being General User</w:t>
      </w:r>
      <w:r>
        <w:t xml:space="preserve"> but those who Register through the site can only register as General Users and General Users can only make Orders and manage their Red Gap. An Artist can sell through the site, and thus it being a new unique ‘Online Platform for Artists’. Regarding the registration of an Artist, this can be requested through the registration form i.e. via a link.</w:t>
      </w:r>
      <w:r w:rsidR="0073693F">
        <w:t xml:space="preserve"> </w:t>
      </w:r>
      <w:r w:rsidR="00B34028">
        <w:t>Being that they would have requested a registration, this will be recognized by Red Gap and thus the new Artist must be verified and validate</w:t>
      </w:r>
      <w:r w:rsidR="00EF15D7">
        <w:t xml:space="preserve">d by management and/or control. </w:t>
      </w:r>
    </w:p>
    <w:p w14:paraId="0B813AEC" w14:textId="77777777" w:rsidR="00F43703" w:rsidRDefault="00F43703" w:rsidP="00F43703">
      <w:pPr>
        <w:pStyle w:val="BodyText"/>
      </w:pPr>
    </w:p>
    <w:p w14:paraId="665662E3" w14:textId="77777777" w:rsidR="00AE5490" w:rsidRDefault="00AE5490" w:rsidP="00F43703">
      <w:pPr>
        <w:pStyle w:val="BodyText"/>
      </w:pPr>
    </w:p>
    <w:p w14:paraId="1B1C8EEF" w14:textId="77777777" w:rsidR="00AE5490" w:rsidRDefault="00AE5490" w:rsidP="00F43703">
      <w:pPr>
        <w:pStyle w:val="BodyText"/>
      </w:pPr>
    </w:p>
    <w:p w14:paraId="31A432F4" w14:textId="77777777" w:rsidR="00AE5490" w:rsidRDefault="00AE5490" w:rsidP="00F43703">
      <w:pPr>
        <w:pStyle w:val="BodyText"/>
      </w:pPr>
    </w:p>
    <w:p w14:paraId="0343831A" w14:textId="77777777" w:rsidR="00AE5490" w:rsidRDefault="00AE5490" w:rsidP="00F43703">
      <w:pPr>
        <w:pStyle w:val="BodyText"/>
      </w:pPr>
    </w:p>
    <w:p w14:paraId="5009225C" w14:textId="77777777" w:rsidR="00AE5490" w:rsidRDefault="00AE5490" w:rsidP="00F43703">
      <w:pPr>
        <w:pStyle w:val="BodyText"/>
      </w:pPr>
    </w:p>
    <w:p w14:paraId="4307E909" w14:textId="77777777" w:rsidR="00AE5490" w:rsidRPr="00FA624B" w:rsidRDefault="00AE5490" w:rsidP="006E4509">
      <w:pPr>
        <w:pStyle w:val="BodyText"/>
        <w:ind w:firstLine="0"/>
      </w:pPr>
    </w:p>
    <w:p w14:paraId="0C211FFA" w14:textId="6DD47E87" w:rsidR="00E97D63" w:rsidRDefault="00E97D63" w:rsidP="00E97D63">
      <w:pPr>
        <w:pStyle w:val="Heading1"/>
      </w:pPr>
      <w:r>
        <w:lastRenderedPageBreak/>
        <w:t>MVC</w:t>
      </w:r>
    </w:p>
    <w:p w14:paraId="65635C01" w14:textId="2FCD6E4D" w:rsidR="00F62984" w:rsidRDefault="00F62984" w:rsidP="00C4189B">
      <w:pPr>
        <w:pStyle w:val="Heading2"/>
      </w:pPr>
      <w:r>
        <w:t>Summary</w:t>
      </w:r>
    </w:p>
    <w:p w14:paraId="661B6F3E" w14:textId="33DE7E17" w:rsidR="00F2666B" w:rsidRDefault="00AB3FE6" w:rsidP="00057526">
      <w:pPr>
        <w:pStyle w:val="Heading3"/>
      </w:pPr>
      <w:r>
        <w:t>Model</w:t>
      </w:r>
      <w:r w:rsidR="00ED7AD6">
        <w:t>s</w:t>
      </w:r>
    </w:p>
    <w:p w14:paraId="42FBBF5A" w14:textId="24D4DC0D" w:rsidR="00B9089B" w:rsidRDefault="00FD5F5C" w:rsidP="00FD5F5C">
      <w:pPr>
        <w:pStyle w:val="BodyText"/>
      </w:pPr>
      <w:r w:rsidRPr="002F5545">
        <w:rPr>
          <w:b/>
        </w:rPr>
        <w:t xml:space="preserve">The web application will consist of </w:t>
      </w:r>
      <w:r w:rsidR="008D6569" w:rsidRPr="002F5545">
        <w:rPr>
          <w:b/>
        </w:rPr>
        <w:t>models</w:t>
      </w:r>
      <w:r w:rsidR="003F620B" w:rsidRPr="002F5545">
        <w:rPr>
          <w:b/>
        </w:rPr>
        <w:t>:</w:t>
      </w:r>
      <w:r w:rsidR="003F620B">
        <w:t xml:space="preserve"> </w:t>
      </w:r>
      <w:r w:rsidR="00B11A67">
        <w:t>Address</w:t>
      </w:r>
      <w:r w:rsidR="000C3D41">
        <w:t xml:space="preserve">, </w:t>
      </w:r>
      <w:r w:rsidR="00F739C5">
        <w:t>Admin</w:t>
      </w:r>
      <w:r w:rsidR="00D37776">
        <w:t xml:space="preserve"> </w:t>
      </w:r>
      <w:r w:rsidR="00D3115F">
        <w:t>U</w:t>
      </w:r>
      <w:r w:rsidR="00B11A67">
        <w:t>ser</w:t>
      </w:r>
      <w:r w:rsidR="000A1FF8">
        <w:t>,</w:t>
      </w:r>
      <w:r w:rsidR="008942AA">
        <w:t xml:space="preserve"> Artist,</w:t>
      </w:r>
      <w:r w:rsidR="000A1FF8">
        <w:t xml:space="preserve"> </w:t>
      </w:r>
      <w:r w:rsidR="0060627E">
        <w:t xml:space="preserve">Feedback, </w:t>
      </w:r>
      <w:r w:rsidR="00FD09E6">
        <w:t>Group</w:t>
      </w:r>
      <w:r w:rsidR="00C725E3">
        <w:t>,</w:t>
      </w:r>
      <w:r w:rsidR="00FF71E5">
        <w:t xml:space="preserve"> </w:t>
      </w:r>
      <w:r w:rsidR="00344E53">
        <w:t>Order</w:t>
      </w:r>
      <w:r w:rsidR="004500DF">
        <w:t xml:space="preserve">, </w:t>
      </w:r>
      <w:r w:rsidR="003B0A3C">
        <w:t xml:space="preserve">Package, </w:t>
      </w:r>
      <w:r w:rsidR="002C10D9">
        <w:t xml:space="preserve">Product, </w:t>
      </w:r>
      <w:r w:rsidR="0066430C">
        <w:t xml:space="preserve">Product </w:t>
      </w:r>
      <w:r w:rsidR="002F5FE7">
        <w:t xml:space="preserve">Category, </w:t>
      </w:r>
      <w:r w:rsidR="00EA10C0">
        <w:t xml:space="preserve">Product Order, </w:t>
      </w:r>
      <w:r w:rsidR="00123D0E">
        <w:t xml:space="preserve">Product Package, </w:t>
      </w:r>
      <w:r w:rsidR="00C97A4C">
        <w:t xml:space="preserve">Quote, </w:t>
      </w:r>
      <w:r w:rsidR="009C70AF">
        <w:t>Quote Confirmation,</w:t>
      </w:r>
      <w:r w:rsidR="00BF694F">
        <w:t xml:space="preserve"> </w:t>
      </w:r>
      <w:r w:rsidR="0003662C">
        <w:t>Quote Reply,</w:t>
      </w:r>
      <w:r w:rsidR="00144717">
        <w:t xml:space="preserve"> Restrictions,</w:t>
      </w:r>
      <w:r w:rsidR="00E17CC8">
        <w:t xml:space="preserve"> User</w:t>
      </w:r>
      <w:r w:rsidR="009168B0">
        <w:t xml:space="preserve">, </w:t>
      </w:r>
      <w:r w:rsidR="00645E2E">
        <w:t>User Address,</w:t>
      </w:r>
      <w:r w:rsidR="006378F4">
        <w:t xml:space="preserve"> </w:t>
      </w:r>
      <w:r w:rsidR="005B4ADA">
        <w:t xml:space="preserve">User Feedback, </w:t>
      </w:r>
      <w:r w:rsidR="00523219">
        <w:t xml:space="preserve">User Group, </w:t>
      </w:r>
      <w:r w:rsidR="00E17CC8">
        <w:t>User Quote</w:t>
      </w:r>
      <w:r w:rsidR="00AE1B1D">
        <w:t>, User Restriction</w:t>
      </w:r>
      <w:r w:rsidR="00E25400">
        <w:t>.</w:t>
      </w:r>
    </w:p>
    <w:p w14:paraId="3DC8167B" w14:textId="08E21A69" w:rsidR="00A6532A" w:rsidRDefault="004C6E5E" w:rsidP="004C20DA">
      <w:pPr>
        <w:pStyle w:val="BodyText"/>
      </w:pPr>
      <w:r>
        <w:t>Models defined here are used within the Ruby on Rails Application and should be consistent across other platforms i.e. Mobile Applications including Android.</w:t>
      </w:r>
    </w:p>
    <w:p w14:paraId="72533DC4" w14:textId="75836C4D" w:rsidR="00280AE4" w:rsidRDefault="00280AE4" w:rsidP="00057526">
      <w:pPr>
        <w:pStyle w:val="Heading3"/>
      </w:pPr>
      <w:r>
        <w:t>View</w:t>
      </w:r>
      <w:r w:rsidR="00DA5462">
        <w:t>s</w:t>
      </w:r>
    </w:p>
    <w:p w14:paraId="1FFD07FF" w14:textId="3329C1EC" w:rsidR="004222DF" w:rsidRPr="007B0C25" w:rsidRDefault="00280AE4" w:rsidP="001F7465">
      <w:pPr>
        <w:pStyle w:val="BodyText"/>
      </w:pPr>
      <w:r w:rsidRPr="00D849E2">
        <w:rPr>
          <w:b/>
        </w:rPr>
        <w:t xml:space="preserve">The web application will consist of </w:t>
      </w:r>
      <w:r w:rsidR="00C549C8" w:rsidRPr="00D849E2">
        <w:rPr>
          <w:b/>
        </w:rPr>
        <w:t>views</w:t>
      </w:r>
      <w:r w:rsidRPr="00D849E2">
        <w:rPr>
          <w:b/>
        </w:rPr>
        <w:t>:</w:t>
      </w:r>
      <w:r>
        <w:t xml:space="preserve"> </w:t>
      </w:r>
      <w:r w:rsidR="00F45946">
        <w:t xml:space="preserve">Home page, </w:t>
      </w:r>
      <w:r w:rsidR="00335472">
        <w:t>Products</w:t>
      </w:r>
      <w:r w:rsidR="00F45946">
        <w:t xml:space="preserve">, </w:t>
      </w:r>
      <w:r w:rsidR="00E3624B">
        <w:t>Portfolio</w:t>
      </w:r>
      <w:r w:rsidR="00F45946">
        <w:t xml:space="preserve">, Customer Feedback, </w:t>
      </w:r>
      <w:r w:rsidR="00374EEA">
        <w:t xml:space="preserve">My Red Gap, </w:t>
      </w:r>
      <w:r w:rsidR="00FF3AA0">
        <w:t>Order, Quote, Quote Reply, Quote Confirmation, User.</w:t>
      </w:r>
    </w:p>
    <w:p w14:paraId="57D30FCD" w14:textId="43F5976A" w:rsidR="00AB6CB6" w:rsidRDefault="001E4AC1" w:rsidP="00AE773D">
      <w:pPr>
        <w:pStyle w:val="BodyText"/>
      </w:pPr>
      <w:r>
        <w:t>Views</w:t>
      </w:r>
      <w:r w:rsidR="00280AE4">
        <w:t xml:space="preserve"> defined here are used within the Ruby on Rails Application and should be consistent across other platforms i.e. Mobile Applications including Android.</w:t>
      </w:r>
    </w:p>
    <w:p w14:paraId="3EB02557" w14:textId="06956083" w:rsidR="00057526" w:rsidRDefault="00057526" w:rsidP="00057526">
      <w:pPr>
        <w:pStyle w:val="Heading3"/>
      </w:pPr>
      <w:r>
        <w:t>Controllers</w:t>
      </w:r>
    </w:p>
    <w:p w14:paraId="4AEB70A5" w14:textId="068CDEF7" w:rsidR="005A1E9E" w:rsidRDefault="003A0FAA" w:rsidP="00AE295A">
      <w:pPr>
        <w:pStyle w:val="BodyText"/>
      </w:pPr>
      <w:r w:rsidRPr="00D849E2">
        <w:rPr>
          <w:b/>
        </w:rPr>
        <w:t xml:space="preserve">The web application will consist of </w:t>
      </w:r>
      <w:r w:rsidR="00F62027">
        <w:rPr>
          <w:b/>
        </w:rPr>
        <w:t>controllers</w:t>
      </w:r>
      <w:r w:rsidRPr="00D849E2">
        <w:rPr>
          <w:b/>
        </w:rPr>
        <w:t>:</w:t>
      </w:r>
      <w:r>
        <w:t xml:space="preserve"> </w:t>
      </w:r>
      <w:r w:rsidR="00B14185">
        <w:t>Site, Users, Orders, Quotes.</w:t>
      </w:r>
    </w:p>
    <w:p w14:paraId="234BC0E8" w14:textId="77777777" w:rsidR="00654A85" w:rsidRDefault="00654A85" w:rsidP="00AE295A">
      <w:pPr>
        <w:pStyle w:val="BodyText"/>
      </w:pPr>
    </w:p>
    <w:p w14:paraId="70F97CC5" w14:textId="77777777" w:rsidR="002A4CE1" w:rsidRDefault="002A4CE1" w:rsidP="006C2ABA">
      <w:pPr>
        <w:pStyle w:val="Heading2"/>
      </w:pPr>
    </w:p>
    <w:p w14:paraId="2D4B380C" w14:textId="77777777" w:rsidR="002A4CE1" w:rsidRDefault="002A4CE1" w:rsidP="002A4CE1">
      <w:pPr>
        <w:pStyle w:val="BodyText"/>
      </w:pPr>
    </w:p>
    <w:p w14:paraId="39B1DD28" w14:textId="77777777" w:rsidR="002A4CE1" w:rsidRDefault="002A4CE1" w:rsidP="002A4CE1">
      <w:pPr>
        <w:pStyle w:val="BodyText"/>
      </w:pPr>
    </w:p>
    <w:p w14:paraId="777E153B" w14:textId="77777777" w:rsidR="002A4CE1" w:rsidRDefault="002A4CE1" w:rsidP="002A4CE1">
      <w:pPr>
        <w:pStyle w:val="BodyText"/>
      </w:pPr>
    </w:p>
    <w:p w14:paraId="3B016023" w14:textId="77777777" w:rsidR="002A4CE1" w:rsidRDefault="002A4CE1" w:rsidP="002A4CE1">
      <w:pPr>
        <w:pStyle w:val="BodyText"/>
      </w:pPr>
    </w:p>
    <w:p w14:paraId="3ED1E12D" w14:textId="77777777" w:rsidR="002A4CE1" w:rsidRDefault="002A4CE1" w:rsidP="002A4CE1">
      <w:pPr>
        <w:pStyle w:val="BodyText"/>
      </w:pPr>
    </w:p>
    <w:p w14:paraId="1F40C02C" w14:textId="77777777" w:rsidR="00C35A16" w:rsidRDefault="00C35A16" w:rsidP="00F43CBF">
      <w:pPr>
        <w:pStyle w:val="BodyText"/>
        <w:ind w:firstLine="0"/>
      </w:pPr>
    </w:p>
    <w:p w14:paraId="4FF90776" w14:textId="1FA01B5A" w:rsidR="006C2ABA" w:rsidRDefault="006C2ABA" w:rsidP="006C2ABA">
      <w:pPr>
        <w:pStyle w:val="Heading2"/>
      </w:pPr>
      <w:r>
        <w:t>Models</w:t>
      </w:r>
    </w:p>
    <w:p w14:paraId="1ABCB636" w14:textId="77777777" w:rsidR="004477F4" w:rsidRDefault="007247F6" w:rsidP="004477F4">
      <w:pPr>
        <w:pStyle w:val="BodyText"/>
        <w:numPr>
          <w:ilvl w:val="0"/>
          <w:numId w:val="23"/>
        </w:numPr>
        <w:rPr>
          <w:b/>
        </w:rPr>
      </w:pPr>
      <w:r w:rsidRPr="00FC6DE3">
        <w:rPr>
          <w:b/>
        </w:rPr>
        <w:t>Address</w:t>
      </w:r>
    </w:p>
    <w:p w14:paraId="018E9789" w14:textId="56581D70" w:rsidR="006D5F12" w:rsidRPr="006A5FDC" w:rsidRDefault="006D5F12" w:rsidP="00FC6DE3">
      <w:pPr>
        <w:pStyle w:val="BodyText"/>
        <w:numPr>
          <w:ilvl w:val="1"/>
          <w:numId w:val="23"/>
        </w:numPr>
        <w:rPr>
          <w:b/>
        </w:rPr>
      </w:pPr>
      <w:r>
        <w:t>An Address has an Id, Number, Street Address, Street Address 2, City, Post Code, Country.</w:t>
      </w:r>
    </w:p>
    <w:p w14:paraId="58D9A6D9" w14:textId="30E2B2BE" w:rsidR="006A5FDC" w:rsidRPr="006D5F12" w:rsidRDefault="006A5FDC" w:rsidP="006A5FDC">
      <w:pPr>
        <w:pStyle w:val="BodyText"/>
        <w:numPr>
          <w:ilvl w:val="2"/>
          <w:numId w:val="23"/>
        </w:numPr>
        <w:rPr>
          <w:b/>
        </w:rPr>
      </w:pPr>
      <w:r>
        <w:t>161, Southway, NULL, Guildford, GU2 8DJ, UK.</w:t>
      </w:r>
    </w:p>
    <w:p w14:paraId="6063AD61" w14:textId="75EF9281" w:rsidR="00FC6DE3" w:rsidRPr="00F57093" w:rsidRDefault="00FC6DE3" w:rsidP="00FC6DE3">
      <w:pPr>
        <w:pStyle w:val="BodyText"/>
        <w:numPr>
          <w:ilvl w:val="1"/>
          <w:numId w:val="23"/>
        </w:numPr>
        <w:rPr>
          <w:b/>
        </w:rPr>
      </w:pPr>
      <w:r>
        <w:t xml:space="preserve">An Address </w:t>
      </w:r>
      <w:r w:rsidR="00007F07">
        <w:t xml:space="preserve">has many User Addresses and thus many Users through User Addresses. </w:t>
      </w:r>
    </w:p>
    <w:p w14:paraId="0A0B5463" w14:textId="7583038C" w:rsidR="00F57093" w:rsidRDefault="00F57093" w:rsidP="00FC6DE3">
      <w:pPr>
        <w:pStyle w:val="BodyText"/>
        <w:numPr>
          <w:ilvl w:val="1"/>
          <w:numId w:val="23"/>
        </w:numPr>
        <w:rPr>
          <w:b/>
        </w:rPr>
      </w:pPr>
      <w:r>
        <w:rPr>
          <w:b/>
        </w:rPr>
        <w:lastRenderedPageBreak/>
        <w:t>CRUD:</w:t>
      </w:r>
    </w:p>
    <w:p w14:paraId="6FB107BE" w14:textId="6FB5569F" w:rsidR="00F57093" w:rsidRDefault="00F57093" w:rsidP="00F57093">
      <w:pPr>
        <w:pStyle w:val="BodyText"/>
        <w:numPr>
          <w:ilvl w:val="2"/>
          <w:numId w:val="23"/>
        </w:numPr>
        <w:rPr>
          <w:b/>
        </w:rPr>
      </w:pPr>
      <w:r>
        <w:rPr>
          <w:b/>
        </w:rPr>
        <w:t>Create:</w:t>
      </w:r>
      <w:r w:rsidR="007E23DD">
        <w:rPr>
          <w:b/>
        </w:rPr>
        <w:t xml:space="preserve"> </w:t>
      </w:r>
      <w:r w:rsidR="007E23DD">
        <w:t>User Order (when address, not already existing, or adding another).</w:t>
      </w:r>
    </w:p>
    <w:p w14:paraId="3E2C180E" w14:textId="74D890B9" w:rsidR="00F57093" w:rsidRDefault="00F57093" w:rsidP="00F57093">
      <w:pPr>
        <w:pStyle w:val="BodyText"/>
        <w:numPr>
          <w:ilvl w:val="2"/>
          <w:numId w:val="23"/>
        </w:numPr>
        <w:rPr>
          <w:b/>
        </w:rPr>
      </w:pPr>
      <w:r>
        <w:rPr>
          <w:b/>
        </w:rPr>
        <w:t>Read:</w:t>
      </w:r>
      <w:r w:rsidR="00C85EFC">
        <w:rPr>
          <w:b/>
        </w:rPr>
        <w:t xml:space="preserve"> </w:t>
      </w:r>
      <w:r w:rsidR="00C85EFC">
        <w:t xml:space="preserve">User Settings (Modify, Remove Address, set default/primary </w:t>
      </w:r>
      <w:r w:rsidR="00B62AEF">
        <w:t xml:space="preserve">address), </w:t>
      </w:r>
      <w:r w:rsidR="00CB23B0">
        <w:t>Quote/</w:t>
      </w:r>
      <w:r w:rsidR="00226D45">
        <w:t>Order Dispatch.</w:t>
      </w:r>
    </w:p>
    <w:p w14:paraId="6FB8828F" w14:textId="673A61B8" w:rsidR="00F57093" w:rsidRDefault="00F57093" w:rsidP="00F57093">
      <w:pPr>
        <w:pStyle w:val="BodyText"/>
        <w:numPr>
          <w:ilvl w:val="2"/>
          <w:numId w:val="23"/>
        </w:numPr>
        <w:rPr>
          <w:b/>
        </w:rPr>
      </w:pPr>
      <w:r>
        <w:rPr>
          <w:b/>
        </w:rPr>
        <w:t>Update:</w:t>
      </w:r>
      <w:r w:rsidR="00F160D0">
        <w:rPr>
          <w:b/>
        </w:rPr>
        <w:t xml:space="preserve"> </w:t>
      </w:r>
      <w:r w:rsidR="00F160D0">
        <w:t xml:space="preserve">User Settings (Modify, Remove Address, set default/primary address), </w:t>
      </w:r>
      <w:r w:rsidR="00943293">
        <w:t>Quote</w:t>
      </w:r>
      <w:r w:rsidR="00DD1FD7">
        <w:t>/</w:t>
      </w:r>
      <w:r w:rsidR="0058182A">
        <w:t>Order</w:t>
      </w:r>
      <w:r w:rsidR="00FB2166">
        <w:t xml:space="preserve"> (before dispatch)</w:t>
      </w:r>
      <w:r w:rsidR="00F160D0">
        <w:t>.</w:t>
      </w:r>
    </w:p>
    <w:p w14:paraId="7D231B8E" w14:textId="3C48940A" w:rsidR="00F57093" w:rsidRPr="00FC6DE3" w:rsidRDefault="00F57093" w:rsidP="00F57093">
      <w:pPr>
        <w:pStyle w:val="BodyText"/>
        <w:numPr>
          <w:ilvl w:val="2"/>
          <w:numId w:val="23"/>
        </w:numPr>
        <w:rPr>
          <w:b/>
        </w:rPr>
      </w:pPr>
      <w:r>
        <w:rPr>
          <w:b/>
        </w:rPr>
        <w:t>Delete:</w:t>
      </w:r>
      <w:r w:rsidR="00C154D5">
        <w:rPr>
          <w:b/>
        </w:rPr>
        <w:t xml:space="preserve"> </w:t>
      </w:r>
      <w:r w:rsidR="00B655B7">
        <w:t>User Settings (Remove Address</w:t>
      </w:r>
      <w:r w:rsidR="008B4BA5">
        <w:t>, if no existing Quotes/Orders exist for that Address</w:t>
      </w:r>
      <w:r w:rsidR="00B655B7">
        <w:t>), User Deregistration</w:t>
      </w:r>
      <w:r w:rsidR="00494770">
        <w:t xml:space="preserve"> (i.e. removal of User)</w:t>
      </w:r>
      <w:r w:rsidR="00B655B7">
        <w:t xml:space="preserve">. </w:t>
      </w:r>
    </w:p>
    <w:p w14:paraId="710565B7" w14:textId="77777777" w:rsidR="004477F4" w:rsidRDefault="007247F6" w:rsidP="004477F4">
      <w:pPr>
        <w:pStyle w:val="BodyText"/>
        <w:numPr>
          <w:ilvl w:val="0"/>
          <w:numId w:val="23"/>
        </w:numPr>
        <w:rPr>
          <w:b/>
        </w:rPr>
      </w:pPr>
      <w:r w:rsidRPr="00FC6DE3">
        <w:rPr>
          <w:b/>
        </w:rPr>
        <w:t>Admin User</w:t>
      </w:r>
    </w:p>
    <w:p w14:paraId="55BA7AA7" w14:textId="17124D68" w:rsidR="00166510" w:rsidRPr="00212F3F" w:rsidRDefault="00942B83" w:rsidP="00166510">
      <w:pPr>
        <w:pStyle w:val="BodyText"/>
        <w:numPr>
          <w:ilvl w:val="1"/>
          <w:numId w:val="23"/>
        </w:numPr>
        <w:rPr>
          <w:b/>
        </w:rPr>
      </w:pPr>
      <w:r>
        <w:t xml:space="preserve">An Admin </w:t>
      </w:r>
      <w:r w:rsidR="00F94D54">
        <w:t>has an Id, Email, Encrypted Password, Reset Password Token, Reset Password Sent At, Remember Created At, Sign In Count, Current Sign In At, Last Sign In At, Current Sign In IP, Last Sign In IP.</w:t>
      </w:r>
    </w:p>
    <w:p w14:paraId="3B708F9B" w14:textId="32C17A29" w:rsidR="00212F3F" w:rsidRPr="00B4273A" w:rsidRDefault="00CF3954" w:rsidP="001635AF">
      <w:pPr>
        <w:pStyle w:val="BodyText"/>
        <w:numPr>
          <w:ilvl w:val="2"/>
          <w:numId w:val="23"/>
        </w:numPr>
        <w:rPr>
          <w:b/>
        </w:rPr>
      </w:pPr>
      <w:hyperlink r:id="rId14" w:history="1">
        <w:r w:rsidR="00A23116" w:rsidRPr="009B7811">
          <w:rPr>
            <w:rStyle w:val="Hyperlink"/>
          </w:rPr>
          <w:t>Admin@redgapculture.com</w:t>
        </w:r>
      </w:hyperlink>
      <w:r w:rsidR="00A23116">
        <w:t>, … etc.</w:t>
      </w:r>
    </w:p>
    <w:p w14:paraId="0130245D" w14:textId="77777777" w:rsidR="000D46F9" w:rsidRDefault="000D46F9" w:rsidP="000D46F9">
      <w:pPr>
        <w:pStyle w:val="BodyText"/>
        <w:numPr>
          <w:ilvl w:val="1"/>
          <w:numId w:val="23"/>
        </w:numPr>
        <w:rPr>
          <w:b/>
        </w:rPr>
      </w:pPr>
      <w:r>
        <w:rPr>
          <w:b/>
        </w:rPr>
        <w:t>CRUD:</w:t>
      </w:r>
    </w:p>
    <w:p w14:paraId="2EEFAAE6" w14:textId="13464053" w:rsidR="000D46F9" w:rsidRDefault="000D46F9" w:rsidP="000D46F9">
      <w:pPr>
        <w:pStyle w:val="BodyText"/>
        <w:numPr>
          <w:ilvl w:val="2"/>
          <w:numId w:val="23"/>
        </w:numPr>
        <w:rPr>
          <w:b/>
        </w:rPr>
      </w:pPr>
      <w:r>
        <w:rPr>
          <w:b/>
        </w:rPr>
        <w:t xml:space="preserve">Create: </w:t>
      </w:r>
      <w:r w:rsidR="005A18AB">
        <w:t>N/A</w:t>
      </w:r>
      <w:r w:rsidR="004605CC">
        <w:t>.</w:t>
      </w:r>
    </w:p>
    <w:p w14:paraId="3B7C0C5A" w14:textId="0122132C" w:rsidR="000D46F9" w:rsidRDefault="000D46F9" w:rsidP="000D46F9">
      <w:pPr>
        <w:pStyle w:val="BodyText"/>
        <w:numPr>
          <w:ilvl w:val="2"/>
          <w:numId w:val="23"/>
        </w:numPr>
        <w:rPr>
          <w:b/>
        </w:rPr>
      </w:pPr>
      <w:r>
        <w:rPr>
          <w:b/>
        </w:rPr>
        <w:t xml:space="preserve">Read: </w:t>
      </w:r>
      <w:r w:rsidR="0094056F">
        <w:t>N/A</w:t>
      </w:r>
      <w:r w:rsidR="004605CC">
        <w:t>.</w:t>
      </w:r>
    </w:p>
    <w:p w14:paraId="20F2B306" w14:textId="4AEADB37" w:rsidR="000D46F9" w:rsidRDefault="000D46F9" w:rsidP="000D46F9">
      <w:pPr>
        <w:pStyle w:val="BodyText"/>
        <w:numPr>
          <w:ilvl w:val="2"/>
          <w:numId w:val="23"/>
        </w:numPr>
        <w:rPr>
          <w:b/>
        </w:rPr>
      </w:pPr>
      <w:r>
        <w:rPr>
          <w:b/>
        </w:rPr>
        <w:t xml:space="preserve">Update: </w:t>
      </w:r>
      <w:r w:rsidR="00435ED1">
        <w:t>N/A.</w:t>
      </w:r>
    </w:p>
    <w:p w14:paraId="19CAB291" w14:textId="3511376E" w:rsidR="000D46F9" w:rsidRPr="00F4539F" w:rsidRDefault="000D46F9" w:rsidP="000D46F9">
      <w:pPr>
        <w:pStyle w:val="BodyText"/>
        <w:numPr>
          <w:ilvl w:val="2"/>
          <w:numId w:val="23"/>
        </w:numPr>
        <w:rPr>
          <w:b/>
        </w:rPr>
      </w:pPr>
      <w:r>
        <w:rPr>
          <w:b/>
        </w:rPr>
        <w:t xml:space="preserve">Delete: </w:t>
      </w:r>
      <w:r w:rsidR="005B3DE1">
        <w:t>N/A.</w:t>
      </w:r>
      <w:r>
        <w:t xml:space="preserve"> </w:t>
      </w:r>
    </w:p>
    <w:p w14:paraId="7B4FAAA6" w14:textId="524C3916" w:rsidR="00F4539F" w:rsidRDefault="00133930" w:rsidP="00F4539F">
      <w:pPr>
        <w:pStyle w:val="BodyText"/>
        <w:numPr>
          <w:ilvl w:val="0"/>
          <w:numId w:val="23"/>
        </w:numPr>
        <w:rPr>
          <w:b/>
        </w:rPr>
      </w:pPr>
      <w:r>
        <w:rPr>
          <w:b/>
        </w:rPr>
        <w:t>Artist</w:t>
      </w:r>
    </w:p>
    <w:p w14:paraId="3A52A9ED" w14:textId="1E736FF2" w:rsidR="00F4539F" w:rsidRPr="00D44475" w:rsidRDefault="00CA15E0" w:rsidP="00F4539F">
      <w:pPr>
        <w:pStyle w:val="BodyText"/>
        <w:numPr>
          <w:ilvl w:val="1"/>
          <w:numId w:val="23"/>
        </w:numPr>
        <w:rPr>
          <w:b/>
        </w:rPr>
      </w:pPr>
      <w:r>
        <w:t>An Artist has a User, Name, Description.</w:t>
      </w:r>
    </w:p>
    <w:p w14:paraId="104DBA40" w14:textId="08155309" w:rsidR="00F4539F" w:rsidRPr="002E5DBE" w:rsidRDefault="004D0194" w:rsidP="00F4539F">
      <w:pPr>
        <w:pStyle w:val="BodyText"/>
        <w:numPr>
          <w:ilvl w:val="2"/>
          <w:numId w:val="23"/>
        </w:numPr>
        <w:rPr>
          <w:b/>
        </w:rPr>
      </w:pPr>
      <w:r>
        <w:t>1, “Beauty Arts”, “Beauty Arts brings you a deep dimension, a new visual perspective to Paper Cutting.</w:t>
      </w:r>
    </w:p>
    <w:p w14:paraId="10EED1DD" w14:textId="241B80EC" w:rsidR="00F4539F" w:rsidRPr="00087214" w:rsidRDefault="006E641F" w:rsidP="00F4539F">
      <w:pPr>
        <w:pStyle w:val="BodyText"/>
        <w:numPr>
          <w:ilvl w:val="1"/>
          <w:numId w:val="23"/>
        </w:numPr>
        <w:rPr>
          <w:b/>
        </w:rPr>
      </w:pPr>
      <w:r>
        <w:t>An Artist has many Artist Images and thus many Files through Artist Images, many Artist Portfolios and thus many Portfolios through Artist Portfolios, many Portfolio Products.</w:t>
      </w:r>
    </w:p>
    <w:p w14:paraId="34F5CFFF" w14:textId="77777777" w:rsidR="00F4539F" w:rsidRDefault="00F4539F" w:rsidP="00F4539F">
      <w:pPr>
        <w:pStyle w:val="BodyText"/>
        <w:numPr>
          <w:ilvl w:val="1"/>
          <w:numId w:val="23"/>
        </w:numPr>
        <w:rPr>
          <w:b/>
        </w:rPr>
      </w:pPr>
      <w:r>
        <w:rPr>
          <w:b/>
        </w:rPr>
        <w:t>CRUD:</w:t>
      </w:r>
    </w:p>
    <w:p w14:paraId="553932C4" w14:textId="1B946A3B" w:rsidR="00F4539F" w:rsidRDefault="00F4539F" w:rsidP="00F4539F">
      <w:pPr>
        <w:pStyle w:val="BodyText"/>
        <w:numPr>
          <w:ilvl w:val="2"/>
          <w:numId w:val="23"/>
        </w:numPr>
        <w:rPr>
          <w:b/>
        </w:rPr>
      </w:pPr>
      <w:r>
        <w:rPr>
          <w:b/>
        </w:rPr>
        <w:t xml:space="preserve">Create: </w:t>
      </w:r>
      <w:r w:rsidR="004B723A">
        <w:t>Request of Registration of Ar</w:t>
      </w:r>
      <w:r w:rsidR="006135EC">
        <w:t>tist through r</w:t>
      </w:r>
      <w:r w:rsidR="000545A3">
        <w:t>egistration form for new Artist, firstly with new User.</w:t>
      </w:r>
    </w:p>
    <w:p w14:paraId="0E5D6DD6" w14:textId="67650C2D" w:rsidR="00F4539F" w:rsidRDefault="00F4539F" w:rsidP="00F4539F">
      <w:pPr>
        <w:pStyle w:val="BodyText"/>
        <w:numPr>
          <w:ilvl w:val="2"/>
          <w:numId w:val="23"/>
        </w:numPr>
        <w:rPr>
          <w:b/>
        </w:rPr>
      </w:pPr>
      <w:r>
        <w:rPr>
          <w:b/>
        </w:rPr>
        <w:t xml:space="preserve">Read: </w:t>
      </w:r>
      <w:r w:rsidR="008747BE">
        <w:t>Artist: Index, Show, Portfolio.</w:t>
      </w:r>
    </w:p>
    <w:p w14:paraId="314B5C0C" w14:textId="6F934B5E" w:rsidR="00F4539F" w:rsidRDefault="00F4539F" w:rsidP="00F4539F">
      <w:pPr>
        <w:pStyle w:val="BodyText"/>
        <w:numPr>
          <w:ilvl w:val="2"/>
          <w:numId w:val="23"/>
        </w:numPr>
        <w:rPr>
          <w:b/>
        </w:rPr>
      </w:pPr>
      <w:r>
        <w:rPr>
          <w:b/>
        </w:rPr>
        <w:t xml:space="preserve">Update: </w:t>
      </w:r>
      <w:r w:rsidR="004A2580">
        <w:t>User Panel.</w:t>
      </w:r>
    </w:p>
    <w:p w14:paraId="21490720" w14:textId="616AC6C8" w:rsidR="00F4539F" w:rsidRDefault="00F4539F" w:rsidP="006A4F50">
      <w:pPr>
        <w:pStyle w:val="BodyText"/>
        <w:numPr>
          <w:ilvl w:val="2"/>
          <w:numId w:val="23"/>
        </w:numPr>
        <w:rPr>
          <w:b/>
        </w:rPr>
      </w:pPr>
      <w:r>
        <w:rPr>
          <w:b/>
        </w:rPr>
        <w:lastRenderedPageBreak/>
        <w:t xml:space="preserve">Delete: </w:t>
      </w:r>
      <w:r w:rsidR="007F34C6">
        <w:t>N/A.</w:t>
      </w:r>
      <w:r>
        <w:t xml:space="preserve"> </w:t>
      </w:r>
    </w:p>
    <w:p w14:paraId="073EE1E8" w14:textId="77777777" w:rsidR="006A4F50" w:rsidRPr="006A4F50" w:rsidRDefault="006A4F50" w:rsidP="006A4F50">
      <w:pPr>
        <w:pStyle w:val="BodyText"/>
        <w:ind w:left="2520" w:firstLine="0"/>
        <w:rPr>
          <w:b/>
        </w:rPr>
      </w:pPr>
    </w:p>
    <w:p w14:paraId="3A9E6F37" w14:textId="05EFD765" w:rsidR="00401EE0" w:rsidRDefault="00401EE0" w:rsidP="00401EE0">
      <w:pPr>
        <w:pStyle w:val="BodyText"/>
        <w:numPr>
          <w:ilvl w:val="0"/>
          <w:numId w:val="23"/>
        </w:numPr>
        <w:rPr>
          <w:b/>
        </w:rPr>
      </w:pPr>
      <w:r>
        <w:rPr>
          <w:b/>
        </w:rPr>
        <w:t>Feedback</w:t>
      </w:r>
    </w:p>
    <w:p w14:paraId="6B1D6FEA" w14:textId="4BD51026" w:rsidR="00401EE0" w:rsidRPr="00D44475" w:rsidRDefault="00401EE0" w:rsidP="00401EE0">
      <w:pPr>
        <w:pStyle w:val="BodyText"/>
        <w:numPr>
          <w:ilvl w:val="1"/>
          <w:numId w:val="23"/>
        </w:numPr>
        <w:rPr>
          <w:b/>
        </w:rPr>
      </w:pPr>
      <w:r>
        <w:t xml:space="preserve">A </w:t>
      </w:r>
      <w:r w:rsidR="00071668">
        <w:t>Feedback</w:t>
      </w:r>
      <w:r>
        <w:t xml:space="preserve"> has a </w:t>
      </w:r>
      <w:r w:rsidR="001F0528">
        <w:t>User</w:t>
      </w:r>
      <w:r>
        <w:t xml:space="preserve">, </w:t>
      </w:r>
      <w:r w:rsidR="00225627">
        <w:t>Transaction</w:t>
      </w:r>
      <w:r w:rsidR="00297A3F">
        <w:t xml:space="preserve">, </w:t>
      </w:r>
      <w:r w:rsidR="0024225C">
        <w:t>Title, Description</w:t>
      </w:r>
      <w:r>
        <w:t>.</w:t>
      </w:r>
    </w:p>
    <w:p w14:paraId="635B432A" w14:textId="56CF5681" w:rsidR="00401EE0" w:rsidRPr="002E5DBE" w:rsidRDefault="000575BF" w:rsidP="00401EE0">
      <w:pPr>
        <w:pStyle w:val="BodyText"/>
        <w:numPr>
          <w:ilvl w:val="2"/>
          <w:numId w:val="23"/>
        </w:numPr>
        <w:rPr>
          <w:b/>
        </w:rPr>
      </w:pPr>
      <w:r>
        <w:t>188, 497, “Amazing”, “Better than expected”</w:t>
      </w:r>
    </w:p>
    <w:p w14:paraId="3F2C9679" w14:textId="77777777" w:rsidR="00401EE0" w:rsidRPr="00087214" w:rsidRDefault="00401EE0" w:rsidP="00401EE0">
      <w:pPr>
        <w:pStyle w:val="BodyText"/>
        <w:numPr>
          <w:ilvl w:val="1"/>
          <w:numId w:val="23"/>
        </w:numPr>
        <w:rPr>
          <w:b/>
        </w:rPr>
      </w:pPr>
      <w:r>
        <w:t>A Group has many User Groups and thus many Users through User Groups. A Group is created by admin. A Group can define one or many things as a collection.</w:t>
      </w:r>
    </w:p>
    <w:p w14:paraId="2C956F3C" w14:textId="77777777" w:rsidR="00401EE0" w:rsidRDefault="00401EE0" w:rsidP="00401EE0">
      <w:pPr>
        <w:pStyle w:val="BodyText"/>
        <w:numPr>
          <w:ilvl w:val="1"/>
          <w:numId w:val="23"/>
        </w:numPr>
        <w:rPr>
          <w:b/>
        </w:rPr>
      </w:pPr>
      <w:r>
        <w:rPr>
          <w:b/>
        </w:rPr>
        <w:t>CRUD:</w:t>
      </w:r>
    </w:p>
    <w:p w14:paraId="7BD90B03" w14:textId="77777777" w:rsidR="00401EE0" w:rsidRDefault="00401EE0" w:rsidP="00401EE0">
      <w:pPr>
        <w:pStyle w:val="BodyText"/>
        <w:numPr>
          <w:ilvl w:val="2"/>
          <w:numId w:val="23"/>
        </w:numPr>
        <w:rPr>
          <w:b/>
        </w:rPr>
      </w:pPr>
      <w:r>
        <w:rPr>
          <w:b/>
        </w:rPr>
        <w:t xml:space="preserve">Create: </w:t>
      </w:r>
      <w:r>
        <w:t>N/A.</w:t>
      </w:r>
    </w:p>
    <w:p w14:paraId="50887776" w14:textId="77777777" w:rsidR="00401EE0" w:rsidRDefault="00401EE0" w:rsidP="00401EE0">
      <w:pPr>
        <w:pStyle w:val="BodyText"/>
        <w:numPr>
          <w:ilvl w:val="2"/>
          <w:numId w:val="23"/>
        </w:numPr>
        <w:rPr>
          <w:b/>
        </w:rPr>
      </w:pPr>
      <w:r>
        <w:rPr>
          <w:b/>
        </w:rPr>
        <w:t xml:space="preserve">Read: </w:t>
      </w:r>
      <w:r>
        <w:t>User login / Session.</w:t>
      </w:r>
    </w:p>
    <w:p w14:paraId="1E5BCFFF" w14:textId="77777777" w:rsidR="00401EE0" w:rsidRDefault="00401EE0" w:rsidP="00401EE0">
      <w:pPr>
        <w:pStyle w:val="BodyText"/>
        <w:numPr>
          <w:ilvl w:val="2"/>
          <w:numId w:val="23"/>
        </w:numPr>
        <w:rPr>
          <w:b/>
        </w:rPr>
      </w:pPr>
      <w:r>
        <w:rPr>
          <w:b/>
        </w:rPr>
        <w:t xml:space="preserve">Update: </w:t>
      </w:r>
      <w:r>
        <w:t>N/A.</w:t>
      </w:r>
    </w:p>
    <w:p w14:paraId="43473337" w14:textId="77777777" w:rsidR="00401EE0" w:rsidRPr="008D62D7" w:rsidRDefault="00401EE0" w:rsidP="00401EE0">
      <w:pPr>
        <w:pStyle w:val="BodyText"/>
        <w:numPr>
          <w:ilvl w:val="2"/>
          <w:numId w:val="23"/>
        </w:numPr>
        <w:rPr>
          <w:b/>
        </w:rPr>
      </w:pPr>
      <w:r>
        <w:rPr>
          <w:b/>
        </w:rPr>
        <w:t xml:space="preserve">Delete: </w:t>
      </w:r>
      <w:r w:rsidRPr="00D8270C">
        <w:t>D</w:t>
      </w:r>
      <w:r>
        <w:t xml:space="preserve">estroys association between User Groups; User and Group. </w:t>
      </w:r>
    </w:p>
    <w:p w14:paraId="1DA76A1C" w14:textId="77777777" w:rsidR="00401EE0" w:rsidRPr="00FC6DE3" w:rsidRDefault="00401EE0" w:rsidP="00401EE0">
      <w:pPr>
        <w:pStyle w:val="BodyText"/>
        <w:rPr>
          <w:b/>
        </w:rPr>
      </w:pPr>
    </w:p>
    <w:p w14:paraId="00AA0F47" w14:textId="77777777" w:rsidR="004477F4" w:rsidRDefault="007247F6" w:rsidP="004477F4">
      <w:pPr>
        <w:pStyle w:val="BodyText"/>
        <w:numPr>
          <w:ilvl w:val="0"/>
          <w:numId w:val="23"/>
        </w:numPr>
        <w:rPr>
          <w:b/>
        </w:rPr>
      </w:pPr>
      <w:r w:rsidRPr="00FC6DE3">
        <w:rPr>
          <w:b/>
        </w:rPr>
        <w:t>Group</w:t>
      </w:r>
    </w:p>
    <w:p w14:paraId="2CB1B505" w14:textId="4695670A" w:rsidR="003E0976" w:rsidRPr="00D44475" w:rsidRDefault="004274E1" w:rsidP="003E0976">
      <w:pPr>
        <w:pStyle w:val="BodyText"/>
        <w:numPr>
          <w:ilvl w:val="1"/>
          <w:numId w:val="23"/>
        </w:numPr>
        <w:rPr>
          <w:b/>
        </w:rPr>
      </w:pPr>
      <w:r>
        <w:t>A group has a Name, Description.</w:t>
      </w:r>
    </w:p>
    <w:p w14:paraId="729A02D6" w14:textId="196BCD5F" w:rsidR="00D44475" w:rsidRPr="002E5DBE" w:rsidRDefault="00D44475" w:rsidP="00D44475">
      <w:pPr>
        <w:pStyle w:val="BodyText"/>
        <w:numPr>
          <w:ilvl w:val="2"/>
          <w:numId w:val="23"/>
        </w:numPr>
        <w:rPr>
          <w:b/>
        </w:rPr>
      </w:pPr>
      <w:r>
        <w:t>General, A General User uses the site with full functionality and access to all features with the ability to make quotes and manage orders.</w:t>
      </w:r>
    </w:p>
    <w:p w14:paraId="15E8950E" w14:textId="6F9474F4" w:rsidR="002E5DBE" w:rsidRPr="00087214" w:rsidRDefault="002E5DBE" w:rsidP="002E5DBE">
      <w:pPr>
        <w:pStyle w:val="BodyText"/>
        <w:numPr>
          <w:ilvl w:val="1"/>
          <w:numId w:val="23"/>
        </w:numPr>
        <w:rPr>
          <w:b/>
        </w:rPr>
      </w:pPr>
      <w:r>
        <w:t>A Group has many User Groups and thus many Users through User Groups. A Group is created by admin.</w:t>
      </w:r>
      <w:r w:rsidR="005622BC">
        <w:t xml:space="preserve"> </w:t>
      </w:r>
      <w:r w:rsidR="00674825">
        <w:t>A Group can define on</w:t>
      </w:r>
      <w:r w:rsidR="00273F90">
        <w:t>e or many things as a collection.</w:t>
      </w:r>
    </w:p>
    <w:p w14:paraId="1D6FF514" w14:textId="77777777" w:rsidR="00087214" w:rsidRDefault="00087214" w:rsidP="00087214">
      <w:pPr>
        <w:pStyle w:val="BodyText"/>
        <w:numPr>
          <w:ilvl w:val="1"/>
          <w:numId w:val="23"/>
        </w:numPr>
        <w:rPr>
          <w:b/>
        </w:rPr>
      </w:pPr>
      <w:r>
        <w:rPr>
          <w:b/>
        </w:rPr>
        <w:t>CRUD:</w:t>
      </w:r>
    </w:p>
    <w:p w14:paraId="6B19B743" w14:textId="62F96985" w:rsidR="00087214" w:rsidRDefault="00087214" w:rsidP="00087214">
      <w:pPr>
        <w:pStyle w:val="BodyText"/>
        <w:numPr>
          <w:ilvl w:val="2"/>
          <w:numId w:val="23"/>
        </w:numPr>
        <w:rPr>
          <w:b/>
        </w:rPr>
      </w:pPr>
      <w:r>
        <w:rPr>
          <w:b/>
        </w:rPr>
        <w:t xml:space="preserve">Create: </w:t>
      </w:r>
      <w:r w:rsidR="00DC2310">
        <w:t>N/A.</w:t>
      </w:r>
    </w:p>
    <w:p w14:paraId="54986B9E" w14:textId="76A63943" w:rsidR="00087214" w:rsidRDefault="00087214" w:rsidP="00087214">
      <w:pPr>
        <w:pStyle w:val="BodyText"/>
        <w:numPr>
          <w:ilvl w:val="2"/>
          <w:numId w:val="23"/>
        </w:numPr>
        <w:rPr>
          <w:b/>
        </w:rPr>
      </w:pPr>
      <w:r>
        <w:rPr>
          <w:b/>
        </w:rPr>
        <w:t xml:space="preserve">Read: </w:t>
      </w:r>
      <w:r w:rsidR="002A4303">
        <w:t>User login / Session.</w:t>
      </w:r>
    </w:p>
    <w:p w14:paraId="766563FD" w14:textId="5D7CAC30" w:rsidR="00087214" w:rsidRDefault="00087214" w:rsidP="00087214">
      <w:pPr>
        <w:pStyle w:val="BodyText"/>
        <w:numPr>
          <w:ilvl w:val="2"/>
          <w:numId w:val="23"/>
        </w:numPr>
        <w:rPr>
          <w:b/>
        </w:rPr>
      </w:pPr>
      <w:r>
        <w:rPr>
          <w:b/>
        </w:rPr>
        <w:t xml:space="preserve">Update: </w:t>
      </w:r>
      <w:r w:rsidR="007B26D6">
        <w:t>N/A.</w:t>
      </w:r>
    </w:p>
    <w:p w14:paraId="28A6AE0D" w14:textId="54289801" w:rsidR="00087214" w:rsidRPr="008D62D7" w:rsidRDefault="00087214" w:rsidP="008D62D7">
      <w:pPr>
        <w:pStyle w:val="BodyText"/>
        <w:numPr>
          <w:ilvl w:val="2"/>
          <w:numId w:val="23"/>
        </w:numPr>
        <w:rPr>
          <w:b/>
        </w:rPr>
      </w:pPr>
      <w:r>
        <w:rPr>
          <w:b/>
        </w:rPr>
        <w:t xml:space="preserve">Delete: </w:t>
      </w:r>
      <w:r w:rsidR="001D2699" w:rsidRPr="00D8270C">
        <w:t>D</w:t>
      </w:r>
      <w:r w:rsidR="005C60E6">
        <w:t>estroy</w:t>
      </w:r>
      <w:r w:rsidR="00BD5B20">
        <w:t>s</w:t>
      </w:r>
      <w:r w:rsidR="005C60E6">
        <w:t xml:space="preserve"> </w:t>
      </w:r>
      <w:r w:rsidR="004B4E6C">
        <w:t>association between User Groups; User and Group</w:t>
      </w:r>
      <w:r w:rsidR="00C1632B">
        <w:t>.</w:t>
      </w:r>
      <w:r>
        <w:t xml:space="preserve"> </w:t>
      </w:r>
    </w:p>
    <w:p w14:paraId="220C1174" w14:textId="77777777" w:rsidR="004477F4" w:rsidRDefault="007247F6" w:rsidP="004477F4">
      <w:pPr>
        <w:pStyle w:val="BodyText"/>
        <w:numPr>
          <w:ilvl w:val="0"/>
          <w:numId w:val="23"/>
        </w:numPr>
        <w:rPr>
          <w:b/>
        </w:rPr>
      </w:pPr>
      <w:r w:rsidRPr="00FC6DE3">
        <w:rPr>
          <w:b/>
        </w:rPr>
        <w:t>Order</w:t>
      </w:r>
    </w:p>
    <w:p w14:paraId="5F493E6B" w14:textId="17EC6FFB" w:rsidR="00F11E73" w:rsidRPr="00505970" w:rsidRDefault="00F11E73" w:rsidP="00F11E73">
      <w:pPr>
        <w:pStyle w:val="BodyText"/>
        <w:numPr>
          <w:ilvl w:val="1"/>
          <w:numId w:val="23"/>
        </w:numPr>
        <w:rPr>
          <w:b/>
        </w:rPr>
      </w:pPr>
      <w:r>
        <w:t xml:space="preserve">An Order has an Id, Product Package. </w:t>
      </w:r>
    </w:p>
    <w:p w14:paraId="7730E294" w14:textId="499BB2A1" w:rsidR="00505970" w:rsidRPr="00E03B1B" w:rsidRDefault="0008606F" w:rsidP="00505970">
      <w:pPr>
        <w:pStyle w:val="BodyText"/>
        <w:numPr>
          <w:ilvl w:val="2"/>
          <w:numId w:val="23"/>
        </w:numPr>
        <w:rPr>
          <w:b/>
        </w:rPr>
      </w:pPr>
      <w:r>
        <w:t>1, 1.</w:t>
      </w:r>
    </w:p>
    <w:p w14:paraId="77615948" w14:textId="4952B20A" w:rsidR="00603A40" w:rsidRPr="0029032E" w:rsidRDefault="00603A40" w:rsidP="00F11E73">
      <w:pPr>
        <w:pStyle w:val="BodyText"/>
        <w:numPr>
          <w:ilvl w:val="1"/>
          <w:numId w:val="23"/>
        </w:numPr>
        <w:rPr>
          <w:b/>
        </w:rPr>
      </w:pPr>
      <w:r>
        <w:lastRenderedPageBreak/>
        <w:t>A Prod</w:t>
      </w:r>
      <w:r w:rsidR="001C34E5">
        <w:t xml:space="preserve">uct Package belongs to an Order and an Order has many Quotes, Transactions and Product Orders. </w:t>
      </w:r>
      <w:r w:rsidR="00C273D7">
        <w:t>An Order is created when a User makes a Quote, and an Order is used as a reference i.e. an Order Number but also associates a Quote, Products and Transaction. An Order has many Product Orders i.e. in that many products can be selected for an order such as premium paper, a4.</w:t>
      </w:r>
    </w:p>
    <w:p w14:paraId="7A2A10EF" w14:textId="77777777" w:rsidR="0029032E" w:rsidRDefault="0029032E" w:rsidP="0029032E">
      <w:pPr>
        <w:pStyle w:val="BodyText"/>
        <w:numPr>
          <w:ilvl w:val="1"/>
          <w:numId w:val="23"/>
        </w:numPr>
        <w:rPr>
          <w:b/>
        </w:rPr>
      </w:pPr>
      <w:r>
        <w:rPr>
          <w:b/>
        </w:rPr>
        <w:t>CRUD:</w:t>
      </w:r>
    </w:p>
    <w:p w14:paraId="3AD88D79" w14:textId="6215EAD2" w:rsidR="0029032E" w:rsidRDefault="0029032E" w:rsidP="0029032E">
      <w:pPr>
        <w:pStyle w:val="BodyText"/>
        <w:numPr>
          <w:ilvl w:val="2"/>
          <w:numId w:val="23"/>
        </w:numPr>
        <w:rPr>
          <w:b/>
        </w:rPr>
      </w:pPr>
      <w:r>
        <w:rPr>
          <w:b/>
        </w:rPr>
        <w:t xml:space="preserve">Create: </w:t>
      </w:r>
      <w:r w:rsidR="00101C4B">
        <w:t>User makes Order/Quote.</w:t>
      </w:r>
    </w:p>
    <w:p w14:paraId="20B81D1F" w14:textId="5F30B4EE" w:rsidR="0029032E" w:rsidRDefault="0029032E" w:rsidP="0029032E">
      <w:pPr>
        <w:pStyle w:val="BodyText"/>
        <w:numPr>
          <w:ilvl w:val="2"/>
          <w:numId w:val="23"/>
        </w:numPr>
        <w:rPr>
          <w:b/>
        </w:rPr>
      </w:pPr>
      <w:r>
        <w:rPr>
          <w:b/>
        </w:rPr>
        <w:t xml:space="preserve">Read: </w:t>
      </w:r>
      <w:r w:rsidR="004C5381">
        <w:t>Quotes/Orders.</w:t>
      </w:r>
    </w:p>
    <w:p w14:paraId="5241F0A6" w14:textId="093E4E17" w:rsidR="0029032E" w:rsidRDefault="0029032E" w:rsidP="0029032E">
      <w:pPr>
        <w:pStyle w:val="BodyText"/>
        <w:numPr>
          <w:ilvl w:val="2"/>
          <w:numId w:val="23"/>
        </w:numPr>
        <w:rPr>
          <w:b/>
        </w:rPr>
      </w:pPr>
      <w:r>
        <w:rPr>
          <w:b/>
        </w:rPr>
        <w:t xml:space="preserve">Update: </w:t>
      </w:r>
      <w:r w:rsidR="00C524F8">
        <w:t>N/A (Order should not be updated).</w:t>
      </w:r>
    </w:p>
    <w:p w14:paraId="3B4C5372" w14:textId="23B41E08" w:rsidR="0029032E" w:rsidRPr="00D526A3" w:rsidRDefault="0029032E" w:rsidP="00F15AB0">
      <w:pPr>
        <w:pStyle w:val="BodyText"/>
        <w:numPr>
          <w:ilvl w:val="2"/>
          <w:numId w:val="23"/>
        </w:numPr>
        <w:rPr>
          <w:b/>
        </w:rPr>
      </w:pPr>
      <w:r>
        <w:rPr>
          <w:b/>
        </w:rPr>
        <w:t xml:space="preserve">Delete: </w:t>
      </w:r>
      <w:r w:rsidR="003E72D0">
        <w:t>N/A BUT Archive after a period of time.</w:t>
      </w:r>
      <w:r>
        <w:t xml:space="preserve"> </w:t>
      </w:r>
    </w:p>
    <w:p w14:paraId="15C7B8F4" w14:textId="77777777" w:rsidR="00D526A3" w:rsidRDefault="00D526A3" w:rsidP="00D526A3">
      <w:pPr>
        <w:pStyle w:val="BodyText"/>
        <w:ind w:left="1800" w:firstLine="0"/>
        <w:rPr>
          <w:b/>
        </w:rPr>
      </w:pPr>
    </w:p>
    <w:p w14:paraId="2BC5CDA2" w14:textId="633D1B5A" w:rsidR="00D526A3" w:rsidRDefault="00D526A3" w:rsidP="00D526A3">
      <w:pPr>
        <w:pStyle w:val="BodyText"/>
        <w:numPr>
          <w:ilvl w:val="0"/>
          <w:numId w:val="23"/>
        </w:numPr>
        <w:rPr>
          <w:b/>
        </w:rPr>
      </w:pPr>
      <w:r>
        <w:rPr>
          <w:b/>
        </w:rPr>
        <w:t>Package</w:t>
      </w:r>
    </w:p>
    <w:p w14:paraId="5E6E80AA" w14:textId="6638E761" w:rsidR="00D526A3" w:rsidRPr="00505970" w:rsidRDefault="00AE12AA" w:rsidP="00D526A3">
      <w:pPr>
        <w:pStyle w:val="BodyText"/>
        <w:numPr>
          <w:ilvl w:val="1"/>
          <w:numId w:val="23"/>
        </w:numPr>
        <w:rPr>
          <w:b/>
        </w:rPr>
      </w:pPr>
      <w:r>
        <w:t>A</w:t>
      </w:r>
      <w:r w:rsidR="00D526A3">
        <w:t xml:space="preserve"> </w:t>
      </w:r>
      <w:r w:rsidR="00810576">
        <w:t>Package</w:t>
      </w:r>
      <w:r w:rsidR="00D526A3">
        <w:t xml:space="preserve"> has an Id, </w:t>
      </w:r>
      <w:r w:rsidR="00BF0168">
        <w:t>Name, Description, Product Package.</w:t>
      </w:r>
      <w:r w:rsidR="00D526A3">
        <w:t xml:space="preserve"> </w:t>
      </w:r>
    </w:p>
    <w:p w14:paraId="504AD82B" w14:textId="32CA3E90" w:rsidR="00D526A3" w:rsidRPr="00E03B1B" w:rsidRDefault="00FE3C4A" w:rsidP="00D526A3">
      <w:pPr>
        <w:pStyle w:val="BodyText"/>
        <w:numPr>
          <w:ilvl w:val="2"/>
          <w:numId w:val="23"/>
        </w:numPr>
        <w:rPr>
          <w:b/>
        </w:rPr>
      </w:pPr>
      <w:r>
        <w:t>1, “Chinese Paper Cutting”, “Paper Cutting with Chinese Style”, 1.</w:t>
      </w:r>
    </w:p>
    <w:p w14:paraId="6253BE5D" w14:textId="2FABCB0F" w:rsidR="00D526A3" w:rsidRPr="0029032E" w:rsidRDefault="00D526A3" w:rsidP="00D526A3">
      <w:pPr>
        <w:pStyle w:val="BodyText"/>
        <w:numPr>
          <w:ilvl w:val="1"/>
          <w:numId w:val="23"/>
        </w:numPr>
        <w:rPr>
          <w:b/>
        </w:rPr>
      </w:pPr>
      <w:r>
        <w:t>A Prod</w:t>
      </w:r>
      <w:r w:rsidR="00B25C1B">
        <w:t>uct Package belongs to a Package.</w:t>
      </w:r>
    </w:p>
    <w:p w14:paraId="41BAE055" w14:textId="77777777" w:rsidR="00D526A3" w:rsidRDefault="00D526A3" w:rsidP="00D526A3">
      <w:pPr>
        <w:pStyle w:val="BodyText"/>
        <w:numPr>
          <w:ilvl w:val="1"/>
          <w:numId w:val="23"/>
        </w:numPr>
        <w:rPr>
          <w:b/>
        </w:rPr>
      </w:pPr>
      <w:r>
        <w:rPr>
          <w:b/>
        </w:rPr>
        <w:t>CRUD:</w:t>
      </w:r>
    </w:p>
    <w:p w14:paraId="393D01F5" w14:textId="2AFD336E" w:rsidR="00D526A3" w:rsidRDefault="00D526A3" w:rsidP="00D526A3">
      <w:pPr>
        <w:pStyle w:val="BodyText"/>
        <w:numPr>
          <w:ilvl w:val="2"/>
          <w:numId w:val="23"/>
        </w:numPr>
        <w:rPr>
          <w:b/>
        </w:rPr>
      </w:pPr>
      <w:r>
        <w:rPr>
          <w:b/>
        </w:rPr>
        <w:t xml:space="preserve">Create: </w:t>
      </w:r>
      <w:r w:rsidR="00C93492">
        <w:t>Admin.</w:t>
      </w:r>
    </w:p>
    <w:p w14:paraId="7480EF1D" w14:textId="58DE4171" w:rsidR="00D526A3" w:rsidRDefault="00D526A3" w:rsidP="00D526A3">
      <w:pPr>
        <w:pStyle w:val="BodyText"/>
        <w:numPr>
          <w:ilvl w:val="2"/>
          <w:numId w:val="23"/>
        </w:numPr>
        <w:rPr>
          <w:b/>
        </w:rPr>
      </w:pPr>
      <w:r>
        <w:rPr>
          <w:b/>
        </w:rPr>
        <w:t xml:space="preserve">Read: </w:t>
      </w:r>
      <w:r w:rsidR="00CE468C">
        <w:t>N/A.</w:t>
      </w:r>
    </w:p>
    <w:p w14:paraId="116226F2" w14:textId="0F3ACDD4" w:rsidR="00D526A3" w:rsidRDefault="00D526A3" w:rsidP="00D526A3">
      <w:pPr>
        <w:pStyle w:val="BodyText"/>
        <w:numPr>
          <w:ilvl w:val="2"/>
          <w:numId w:val="23"/>
        </w:numPr>
        <w:rPr>
          <w:b/>
        </w:rPr>
      </w:pPr>
      <w:r>
        <w:rPr>
          <w:b/>
        </w:rPr>
        <w:t xml:space="preserve">Update: </w:t>
      </w:r>
      <w:r w:rsidR="007476C8">
        <w:t>N/A.</w:t>
      </w:r>
    </w:p>
    <w:p w14:paraId="7D7CCBAE" w14:textId="09C51F4C" w:rsidR="00D526A3" w:rsidRPr="00F15AB0" w:rsidRDefault="00D526A3" w:rsidP="00D526A3">
      <w:pPr>
        <w:pStyle w:val="BodyText"/>
        <w:numPr>
          <w:ilvl w:val="2"/>
          <w:numId w:val="23"/>
        </w:numPr>
        <w:rPr>
          <w:b/>
        </w:rPr>
      </w:pPr>
      <w:r>
        <w:rPr>
          <w:b/>
        </w:rPr>
        <w:t xml:space="preserve">Delete: </w:t>
      </w:r>
      <w:r w:rsidR="00CF3954">
        <w:t>N/A.</w:t>
      </w:r>
      <w:bookmarkStart w:id="2" w:name="_GoBack"/>
      <w:bookmarkEnd w:id="2"/>
    </w:p>
    <w:p w14:paraId="5A05CE3D" w14:textId="77777777" w:rsidR="00D526A3" w:rsidRPr="00F15AB0" w:rsidRDefault="00D526A3" w:rsidP="00D526A3">
      <w:pPr>
        <w:pStyle w:val="BodyText"/>
        <w:ind w:left="1800" w:firstLine="0"/>
        <w:rPr>
          <w:b/>
        </w:rPr>
      </w:pPr>
    </w:p>
    <w:p w14:paraId="354E6913" w14:textId="77777777" w:rsidR="004477F4" w:rsidRDefault="004477F4" w:rsidP="004477F4">
      <w:pPr>
        <w:pStyle w:val="BodyText"/>
        <w:numPr>
          <w:ilvl w:val="0"/>
          <w:numId w:val="23"/>
        </w:numPr>
        <w:rPr>
          <w:b/>
        </w:rPr>
      </w:pPr>
      <w:r w:rsidRPr="00FC6DE3">
        <w:rPr>
          <w:b/>
        </w:rPr>
        <w:t>Product</w:t>
      </w:r>
    </w:p>
    <w:p w14:paraId="6B30983B" w14:textId="099C7FEE" w:rsidR="00C328F1" w:rsidRPr="005A6F9F" w:rsidRDefault="00C749D4" w:rsidP="00C328F1">
      <w:pPr>
        <w:pStyle w:val="BodyText"/>
        <w:numPr>
          <w:ilvl w:val="1"/>
          <w:numId w:val="23"/>
        </w:numPr>
        <w:rPr>
          <w:b/>
        </w:rPr>
      </w:pPr>
      <w:r>
        <w:t xml:space="preserve">A Product has an Id, </w:t>
      </w:r>
      <w:r w:rsidR="00C328F1">
        <w:t xml:space="preserve">Name, Description, </w:t>
      </w:r>
      <w:r w:rsidR="004C0A3A">
        <w:t>and Product</w:t>
      </w:r>
      <w:r w:rsidR="00C328F1">
        <w:t xml:space="preserve"> </w:t>
      </w:r>
      <w:r w:rsidR="00687723">
        <w:t xml:space="preserve">Category. </w:t>
      </w:r>
    </w:p>
    <w:p w14:paraId="789F804B" w14:textId="1A09AEC4" w:rsidR="005A6F9F" w:rsidRPr="002336DC" w:rsidRDefault="005A6F9F" w:rsidP="005A6F9F">
      <w:pPr>
        <w:pStyle w:val="BodyText"/>
        <w:numPr>
          <w:ilvl w:val="2"/>
          <w:numId w:val="23"/>
        </w:numPr>
        <w:rPr>
          <w:b/>
        </w:rPr>
      </w:pPr>
      <w:r>
        <w:t>Premium Paper, Quality of Premium Paper, Paper.</w:t>
      </w:r>
    </w:p>
    <w:p w14:paraId="610BAD25" w14:textId="44D30FF0" w:rsidR="002336DC" w:rsidRPr="00C817AB" w:rsidRDefault="001860E4" w:rsidP="00C328F1">
      <w:pPr>
        <w:pStyle w:val="BodyText"/>
        <w:numPr>
          <w:ilvl w:val="1"/>
          <w:numId w:val="23"/>
        </w:numPr>
        <w:rPr>
          <w:b/>
        </w:rPr>
      </w:pPr>
      <w:r>
        <w:t>A Product Category belongs to a Product and</w:t>
      </w:r>
      <w:r w:rsidR="002336DC">
        <w:t xml:space="preserve"> is a type of Product e.g. Paper, Size, Frame etc. This enables for dynamically adding, manipulating and removing products but also Product Categories are use to Filter Products by Product Package e.g. for “Chinese Paper Cutting”, we would filter</w:t>
      </w:r>
      <w:r w:rsidR="00F425B0">
        <w:t xml:space="preserve"> Products by Product Categories: Paper, Size, Frame. </w:t>
      </w:r>
    </w:p>
    <w:p w14:paraId="026CA6BF" w14:textId="77777777" w:rsidR="00C817AB" w:rsidRDefault="00C817AB" w:rsidP="00C817AB">
      <w:pPr>
        <w:pStyle w:val="BodyText"/>
        <w:numPr>
          <w:ilvl w:val="1"/>
          <w:numId w:val="23"/>
        </w:numPr>
        <w:rPr>
          <w:b/>
        </w:rPr>
      </w:pPr>
      <w:r>
        <w:rPr>
          <w:b/>
        </w:rPr>
        <w:t>CRUD:</w:t>
      </w:r>
    </w:p>
    <w:p w14:paraId="1D459EC4" w14:textId="438FDC32" w:rsidR="00C817AB" w:rsidRDefault="00C817AB" w:rsidP="00C817AB">
      <w:pPr>
        <w:pStyle w:val="BodyText"/>
        <w:numPr>
          <w:ilvl w:val="2"/>
          <w:numId w:val="23"/>
        </w:numPr>
        <w:rPr>
          <w:b/>
        </w:rPr>
      </w:pPr>
      <w:r>
        <w:rPr>
          <w:b/>
        </w:rPr>
        <w:lastRenderedPageBreak/>
        <w:t xml:space="preserve">Create: </w:t>
      </w:r>
      <w:r w:rsidR="00242232">
        <w:t>Admin, Product Category belongs to Product.</w:t>
      </w:r>
    </w:p>
    <w:p w14:paraId="12E89395" w14:textId="3FA16721" w:rsidR="00C817AB" w:rsidRDefault="00C817AB" w:rsidP="00C817AB">
      <w:pPr>
        <w:pStyle w:val="BodyText"/>
        <w:numPr>
          <w:ilvl w:val="2"/>
          <w:numId w:val="23"/>
        </w:numPr>
        <w:rPr>
          <w:b/>
        </w:rPr>
      </w:pPr>
      <w:r>
        <w:rPr>
          <w:b/>
        </w:rPr>
        <w:t xml:space="preserve">Read: </w:t>
      </w:r>
      <w:r w:rsidR="00706AA7">
        <w:t>Order, Products are selectable according to the Product Package i.e. “Chinese Paper Cutting”, Products are also read from Product Orders from Quotes/Orders.</w:t>
      </w:r>
    </w:p>
    <w:p w14:paraId="7F728574" w14:textId="11A3F07B" w:rsidR="00C817AB" w:rsidRDefault="00C817AB" w:rsidP="00C817AB">
      <w:pPr>
        <w:pStyle w:val="BodyText"/>
        <w:numPr>
          <w:ilvl w:val="2"/>
          <w:numId w:val="23"/>
        </w:numPr>
        <w:rPr>
          <w:b/>
        </w:rPr>
      </w:pPr>
      <w:r>
        <w:rPr>
          <w:b/>
        </w:rPr>
        <w:t xml:space="preserve">Update: </w:t>
      </w:r>
      <w:r w:rsidR="002612B8">
        <w:t>N/A.</w:t>
      </w:r>
    </w:p>
    <w:p w14:paraId="3EDEBFB0" w14:textId="7A27AEDB" w:rsidR="00C817AB" w:rsidRPr="0045506C" w:rsidRDefault="00C817AB" w:rsidP="0045506C">
      <w:pPr>
        <w:pStyle w:val="BodyText"/>
        <w:numPr>
          <w:ilvl w:val="2"/>
          <w:numId w:val="23"/>
        </w:numPr>
        <w:rPr>
          <w:b/>
        </w:rPr>
      </w:pPr>
      <w:r>
        <w:rPr>
          <w:b/>
        </w:rPr>
        <w:t xml:space="preserve">Delete: </w:t>
      </w:r>
      <w:r w:rsidR="0089263A">
        <w:t>N/A unless no longer</w:t>
      </w:r>
      <w:r w:rsidR="00971023">
        <w:t xml:space="preserve"> associated to a Product Order.</w:t>
      </w:r>
      <w:r>
        <w:t xml:space="preserve"> </w:t>
      </w:r>
    </w:p>
    <w:p w14:paraId="48D5326D" w14:textId="77777777" w:rsidR="004477F4" w:rsidRDefault="007247F6" w:rsidP="004477F4">
      <w:pPr>
        <w:pStyle w:val="BodyText"/>
        <w:numPr>
          <w:ilvl w:val="0"/>
          <w:numId w:val="23"/>
        </w:numPr>
        <w:rPr>
          <w:b/>
        </w:rPr>
      </w:pPr>
      <w:r w:rsidRPr="00FC6DE3">
        <w:rPr>
          <w:b/>
        </w:rPr>
        <w:t xml:space="preserve">Product </w:t>
      </w:r>
      <w:r w:rsidR="004477F4" w:rsidRPr="00FC6DE3">
        <w:rPr>
          <w:b/>
        </w:rPr>
        <w:t>Category</w:t>
      </w:r>
    </w:p>
    <w:p w14:paraId="0FE728A5" w14:textId="4E59CC61" w:rsidR="006844DA" w:rsidRPr="003A5148" w:rsidRDefault="006844DA" w:rsidP="006844DA">
      <w:pPr>
        <w:pStyle w:val="BodyText"/>
        <w:numPr>
          <w:ilvl w:val="1"/>
          <w:numId w:val="23"/>
        </w:numPr>
        <w:rPr>
          <w:b/>
        </w:rPr>
      </w:pPr>
      <w:r>
        <w:t>A Prod</w:t>
      </w:r>
      <w:r w:rsidR="003E75F3">
        <w:t xml:space="preserve">uct </w:t>
      </w:r>
      <w:r w:rsidR="005525E6">
        <w:t>Category has an Id, Category.</w:t>
      </w:r>
    </w:p>
    <w:p w14:paraId="0EC9FA3B" w14:textId="759150C5" w:rsidR="003A5148" w:rsidRPr="00777B19" w:rsidRDefault="003A5148" w:rsidP="003A5148">
      <w:pPr>
        <w:pStyle w:val="BodyText"/>
        <w:numPr>
          <w:ilvl w:val="2"/>
          <w:numId w:val="23"/>
        </w:numPr>
        <w:rPr>
          <w:b/>
        </w:rPr>
      </w:pPr>
      <w:r>
        <w:t>Paper.</w:t>
      </w:r>
    </w:p>
    <w:p w14:paraId="4211B0CE" w14:textId="7CE61DE6" w:rsidR="00777B19" w:rsidRPr="008C0F97" w:rsidRDefault="00777B19" w:rsidP="006844DA">
      <w:pPr>
        <w:pStyle w:val="BodyText"/>
        <w:numPr>
          <w:ilvl w:val="1"/>
          <w:numId w:val="23"/>
        </w:numPr>
        <w:rPr>
          <w:b/>
        </w:rPr>
      </w:pPr>
      <w:r>
        <w:t>A Product Category has many Products and is a type of Product e.g. Paper, Size, Frame etc. This is a flexible and dynamic approach as more P</w:t>
      </w:r>
      <w:r w:rsidR="00786F6D">
        <w:t xml:space="preserve">roduct Categories can be added. </w:t>
      </w:r>
    </w:p>
    <w:p w14:paraId="00B11849" w14:textId="77777777" w:rsidR="008C0F97" w:rsidRDefault="008C0F97" w:rsidP="008C0F97">
      <w:pPr>
        <w:pStyle w:val="BodyText"/>
        <w:numPr>
          <w:ilvl w:val="1"/>
          <w:numId w:val="23"/>
        </w:numPr>
        <w:rPr>
          <w:b/>
        </w:rPr>
      </w:pPr>
      <w:r>
        <w:rPr>
          <w:b/>
        </w:rPr>
        <w:t>CRUD:</w:t>
      </w:r>
    </w:p>
    <w:p w14:paraId="24FD66C9" w14:textId="7D7A3CA7" w:rsidR="008C0F97" w:rsidRDefault="008C0F97" w:rsidP="008C0F97">
      <w:pPr>
        <w:pStyle w:val="BodyText"/>
        <w:numPr>
          <w:ilvl w:val="2"/>
          <w:numId w:val="23"/>
        </w:numPr>
        <w:rPr>
          <w:b/>
        </w:rPr>
      </w:pPr>
      <w:r>
        <w:rPr>
          <w:b/>
        </w:rPr>
        <w:t xml:space="preserve">Create: </w:t>
      </w:r>
      <w:r w:rsidR="009A58EB">
        <w:t>By Admin, associating products to category i.e. “Paper”.</w:t>
      </w:r>
    </w:p>
    <w:p w14:paraId="285D04B0" w14:textId="4CD82E20" w:rsidR="008C0F97" w:rsidRDefault="008C0F97" w:rsidP="008C0F97">
      <w:pPr>
        <w:pStyle w:val="BodyText"/>
        <w:numPr>
          <w:ilvl w:val="2"/>
          <w:numId w:val="23"/>
        </w:numPr>
        <w:rPr>
          <w:b/>
        </w:rPr>
      </w:pPr>
      <w:r>
        <w:rPr>
          <w:b/>
        </w:rPr>
        <w:t xml:space="preserve">Read: </w:t>
      </w:r>
      <w:r w:rsidR="00727334">
        <w:t>Quotes/Orders.</w:t>
      </w:r>
    </w:p>
    <w:p w14:paraId="1389A6D9" w14:textId="3B23DFF5" w:rsidR="008C0F97" w:rsidRDefault="008C0F97" w:rsidP="008C0F97">
      <w:pPr>
        <w:pStyle w:val="BodyText"/>
        <w:numPr>
          <w:ilvl w:val="2"/>
          <w:numId w:val="23"/>
        </w:numPr>
        <w:rPr>
          <w:b/>
        </w:rPr>
      </w:pPr>
      <w:r>
        <w:rPr>
          <w:b/>
        </w:rPr>
        <w:t xml:space="preserve">Update: </w:t>
      </w:r>
      <w:r w:rsidR="00C607D4">
        <w:t>N/A.</w:t>
      </w:r>
    </w:p>
    <w:p w14:paraId="54DB6B52" w14:textId="655133E9" w:rsidR="008C0F97" w:rsidRPr="005B7D42" w:rsidRDefault="008C0F97" w:rsidP="005B7D42">
      <w:pPr>
        <w:pStyle w:val="BodyText"/>
        <w:numPr>
          <w:ilvl w:val="2"/>
          <w:numId w:val="23"/>
        </w:numPr>
        <w:rPr>
          <w:b/>
        </w:rPr>
      </w:pPr>
      <w:r>
        <w:rPr>
          <w:b/>
        </w:rPr>
        <w:t xml:space="preserve">Delete: </w:t>
      </w:r>
      <w:r w:rsidR="006D1E6B">
        <w:t>N/A unless Product C</w:t>
      </w:r>
      <w:r w:rsidR="0098257B">
        <w:t>ategory does not belong Product.</w:t>
      </w:r>
      <w:r>
        <w:t xml:space="preserve"> </w:t>
      </w:r>
    </w:p>
    <w:p w14:paraId="4EED647F" w14:textId="77777777" w:rsidR="004C3ED7" w:rsidRDefault="004C3ED7" w:rsidP="004477F4">
      <w:pPr>
        <w:pStyle w:val="BodyText"/>
        <w:numPr>
          <w:ilvl w:val="0"/>
          <w:numId w:val="23"/>
        </w:numPr>
        <w:rPr>
          <w:b/>
        </w:rPr>
      </w:pPr>
      <w:r w:rsidRPr="00FC6DE3">
        <w:rPr>
          <w:b/>
        </w:rPr>
        <w:t>Product Order</w:t>
      </w:r>
    </w:p>
    <w:p w14:paraId="6400DDFF" w14:textId="2CFF748D" w:rsidR="00347E98" w:rsidRPr="008E5A49" w:rsidRDefault="00347E98" w:rsidP="00347E98">
      <w:pPr>
        <w:pStyle w:val="BodyText"/>
        <w:numPr>
          <w:ilvl w:val="1"/>
          <w:numId w:val="23"/>
        </w:numPr>
        <w:rPr>
          <w:b/>
        </w:rPr>
      </w:pPr>
      <w:r>
        <w:t>A Product Order has an Id, Order, Product, Quantity, Details.</w:t>
      </w:r>
    </w:p>
    <w:p w14:paraId="6E54C479" w14:textId="45024A2C" w:rsidR="008E5A49" w:rsidRPr="00360421" w:rsidRDefault="008E5A49" w:rsidP="008E5A49">
      <w:pPr>
        <w:pStyle w:val="BodyText"/>
        <w:numPr>
          <w:ilvl w:val="2"/>
          <w:numId w:val="23"/>
        </w:numPr>
        <w:rPr>
          <w:b/>
        </w:rPr>
      </w:pPr>
      <w:r>
        <w:t>1, 1, 1, NULL.</w:t>
      </w:r>
    </w:p>
    <w:p w14:paraId="11BAF552" w14:textId="340EE0FE" w:rsidR="00360421" w:rsidRPr="00E80A1E" w:rsidRDefault="00173F7B" w:rsidP="00360421">
      <w:pPr>
        <w:pStyle w:val="BodyText"/>
        <w:numPr>
          <w:ilvl w:val="1"/>
          <w:numId w:val="23"/>
        </w:numPr>
        <w:rPr>
          <w:b/>
        </w:rPr>
      </w:pPr>
      <w:r>
        <w:t>An Order belongs</w:t>
      </w:r>
      <w:r w:rsidR="002176BF">
        <w:t xml:space="preserve"> to a Product Order and a Product belongs to a Product Orders thus an Order has many Product Orders.</w:t>
      </w:r>
      <w:r w:rsidR="007E6C65">
        <w:t xml:space="preserve"> </w:t>
      </w:r>
      <w:r>
        <w:t xml:space="preserve"> </w:t>
      </w:r>
    </w:p>
    <w:p w14:paraId="564440A8" w14:textId="77777777" w:rsidR="00E80A1E" w:rsidRDefault="00E80A1E" w:rsidP="00E80A1E">
      <w:pPr>
        <w:pStyle w:val="BodyText"/>
        <w:numPr>
          <w:ilvl w:val="1"/>
          <w:numId w:val="23"/>
        </w:numPr>
        <w:rPr>
          <w:b/>
        </w:rPr>
      </w:pPr>
      <w:r>
        <w:rPr>
          <w:b/>
        </w:rPr>
        <w:t>CRUD:</w:t>
      </w:r>
    </w:p>
    <w:p w14:paraId="137155B6" w14:textId="4A6AD564" w:rsidR="00E80A1E" w:rsidRDefault="00E80A1E" w:rsidP="00E80A1E">
      <w:pPr>
        <w:pStyle w:val="BodyText"/>
        <w:numPr>
          <w:ilvl w:val="2"/>
          <w:numId w:val="23"/>
        </w:numPr>
        <w:rPr>
          <w:b/>
        </w:rPr>
      </w:pPr>
      <w:r>
        <w:rPr>
          <w:b/>
        </w:rPr>
        <w:t xml:space="preserve">Create: </w:t>
      </w:r>
      <w:r w:rsidR="0069520E">
        <w:t xml:space="preserve">User Order. </w:t>
      </w:r>
    </w:p>
    <w:p w14:paraId="7DF1D113" w14:textId="1A26A048" w:rsidR="00E80A1E" w:rsidRDefault="00E80A1E" w:rsidP="00E80A1E">
      <w:pPr>
        <w:pStyle w:val="BodyText"/>
        <w:numPr>
          <w:ilvl w:val="2"/>
          <w:numId w:val="23"/>
        </w:numPr>
        <w:rPr>
          <w:b/>
        </w:rPr>
      </w:pPr>
      <w:r>
        <w:rPr>
          <w:b/>
        </w:rPr>
        <w:t xml:space="preserve">Read: </w:t>
      </w:r>
      <w:r w:rsidR="001532E9">
        <w:t>Orders/Quotes.</w:t>
      </w:r>
    </w:p>
    <w:p w14:paraId="40EEBB51" w14:textId="1CF2C2E8" w:rsidR="00E80A1E" w:rsidRDefault="00E80A1E" w:rsidP="00E80A1E">
      <w:pPr>
        <w:pStyle w:val="BodyText"/>
        <w:numPr>
          <w:ilvl w:val="2"/>
          <w:numId w:val="23"/>
        </w:numPr>
        <w:rPr>
          <w:b/>
        </w:rPr>
      </w:pPr>
      <w:r>
        <w:rPr>
          <w:b/>
        </w:rPr>
        <w:t xml:space="preserve">Update: </w:t>
      </w:r>
      <w:r w:rsidR="005E1AB9">
        <w:t>By Admin only if User requests change but this mu</w:t>
      </w:r>
      <w:r w:rsidR="007606F0">
        <w:t>st be before Quote Confirmation or after but Quote Confirmation will be updated.</w:t>
      </w:r>
    </w:p>
    <w:p w14:paraId="4BC4C19B" w14:textId="6FA8FB77" w:rsidR="00E80A1E" w:rsidRPr="005A7005" w:rsidRDefault="00E80A1E" w:rsidP="005A7005">
      <w:pPr>
        <w:pStyle w:val="BodyText"/>
        <w:numPr>
          <w:ilvl w:val="2"/>
          <w:numId w:val="23"/>
        </w:numPr>
        <w:rPr>
          <w:b/>
        </w:rPr>
      </w:pPr>
      <w:r>
        <w:rPr>
          <w:b/>
        </w:rPr>
        <w:t xml:space="preserve">Delete: </w:t>
      </w:r>
      <w:r w:rsidR="0066154C">
        <w:t>By Admin only if User requests removal of product but this mus</w:t>
      </w:r>
      <w:r w:rsidR="00E47BEA">
        <w:t>t be before Quote Confirmation or after but Quote Confirmation will be updated.</w:t>
      </w:r>
      <w:r>
        <w:t xml:space="preserve"> </w:t>
      </w:r>
    </w:p>
    <w:p w14:paraId="40FBB394" w14:textId="77777777" w:rsidR="00EA1E84" w:rsidRDefault="00EA1E84" w:rsidP="004477F4">
      <w:pPr>
        <w:pStyle w:val="BodyText"/>
        <w:numPr>
          <w:ilvl w:val="0"/>
          <w:numId w:val="23"/>
        </w:numPr>
        <w:rPr>
          <w:b/>
        </w:rPr>
      </w:pPr>
      <w:r w:rsidRPr="00FC6DE3">
        <w:rPr>
          <w:b/>
        </w:rPr>
        <w:lastRenderedPageBreak/>
        <w:t>Product Package</w:t>
      </w:r>
    </w:p>
    <w:p w14:paraId="26395B07" w14:textId="33175B5D" w:rsidR="00431F44" w:rsidRPr="002908DB" w:rsidRDefault="00431F44" w:rsidP="00431F44">
      <w:pPr>
        <w:pStyle w:val="BodyText"/>
        <w:numPr>
          <w:ilvl w:val="1"/>
          <w:numId w:val="23"/>
        </w:numPr>
        <w:rPr>
          <w:b/>
        </w:rPr>
      </w:pPr>
      <w:r>
        <w:t xml:space="preserve">A Product Package has </w:t>
      </w:r>
      <w:r w:rsidR="00DC1BBB">
        <w:t>an</w:t>
      </w:r>
      <w:r w:rsidR="002941A1">
        <w:t xml:space="preserve"> Id, Name, Description.</w:t>
      </w:r>
    </w:p>
    <w:p w14:paraId="662EF2B8" w14:textId="4FFD2D6A" w:rsidR="002908DB" w:rsidRPr="006D66B9" w:rsidRDefault="006829E0" w:rsidP="002908DB">
      <w:pPr>
        <w:pStyle w:val="BodyText"/>
        <w:numPr>
          <w:ilvl w:val="2"/>
          <w:numId w:val="23"/>
        </w:numPr>
        <w:rPr>
          <w:b/>
        </w:rPr>
      </w:pPr>
      <w:r>
        <w:t>“Chinese Paper Cutting”, “Paper Cutting from Chines</w:t>
      </w:r>
      <w:r w:rsidR="00FA6812">
        <w:t>e Culture, a Selection of Papers,</w:t>
      </w:r>
      <w:r>
        <w:t xml:space="preserve"> Size</w:t>
      </w:r>
      <w:r w:rsidR="00FA6812">
        <w:t>s</w:t>
      </w:r>
      <w:r w:rsidR="00C12218">
        <w:t xml:space="preserve">, Frames et </w:t>
      </w:r>
    </w:p>
    <w:p w14:paraId="1C135D36" w14:textId="1E5B44FB" w:rsidR="006D66B9" w:rsidRPr="00564EC6" w:rsidRDefault="006D66B9" w:rsidP="006D66B9">
      <w:pPr>
        <w:pStyle w:val="BodyText"/>
        <w:numPr>
          <w:ilvl w:val="1"/>
          <w:numId w:val="23"/>
        </w:numPr>
        <w:rPr>
          <w:b/>
        </w:rPr>
      </w:pPr>
      <w:r>
        <w:t>A Product Package has many Products</w:t>
      </w:r>
      <w:r w:rsidR="00764E53">
        <w:t xml:space="preserve"> and Orders.</w:t>
      </w:r>
      <w:r w:rsidR="00B32AF4">
        <w:t xml:space="preserve"> A Product Package belongs to an Order.</w:t>
      </w:r>
      <w:r w:rsidR="00764D25">
        <w:t xml:space="preserve"> A Product Package associates an Order to one of Red Gap’s Packages including “Chinese Paper Cutting”.</w:t>
      </w:r>
      <w:r w:rsidR="00E13753">
        <w:t xml:space="preserve"> </w:t>
      </w:r>
      <w:r w:rsidR="00997B23">
        <w:t xml:space="preserve">A User selects a Product Package to start an Order/Quote e.g. an Order/Quote View for “Chinese Paper Cutting” where the relevant fields and information </w:t>
      </w:r>
      <w:r w:rsidR="00E426CF">
        <w:t>is available.</w:t>
      </w:r>
    </w:p>
    <w:p w14:paraId="33C93FDE" w14:textId="77777777" w:rsidR="00564EC6" w:rsidRDefault="00564EC6" w:rsidP="00564EC6">
      <w:pPr>
        <w:pStyle w:val="BodyText"/>
        <w:numPr>
          <w:ilvl w:val="1"/>
          <w:numId w:val="23"/>
        </w:numPr>
        <w:rPr>
          <w:b/>
        </w:rPr>
      </w:pPr>
      <w:r>
        <w:rPr>
          <w:b/>
        </w:rPr>
        <w:t>CRUD:</w:t>
      </w:r>
    </w:p>
    <w:p w14:paraId="4AA3ED55" w14:textId="58DE64C5" w:rsidR="00564EC6" w:rsidRDefault="00564EC6" w:rsidP="00564EC6">
      <w:pPr>
        <w:pStyle w:val="BodyText"/>
        <w:numPr>
          <w:ilvl w:val="2"/>
          <w:numId w:val="23"/>
        </w:numPr>
        <w:rPr>
          <w:b/>
        </w:rPr>
      </w:pPr>
      <w:r>
        <w:rPr>
          <w:b/>
        </w:rPr>
        <w:t xml:space="preserve">Create: </w:t>
      </w:r>
      <w:r w:rsidR="00997D3B">
        <w:t>By Admin, Product Package being “Chinese Paper Cutting”.</w:t>
      </w:r>
      <w:r>
        <w:t xml:space="preserve"> </w:t>
      </w:r>
    </w:p>
    <w:p w14:paraId="0DD4ACE0" w14:textId="480DF08F" w:rsidR="00564EC6" w:rsidRDefault="00564EC6" w:rsidP="00564EC6">
      <w:pPr>
        <w:pStyle w:val="BodyText"/>
        <w:numPr>
          <w:ilvl w:val="2"/>
          <w:numId w:val="23"/>
        </w:numPr>
        <w:rPr>
          <w:b/>
        </w:rPr>
      </w:pPr>
      <w:r>
        <w:rPr>
          <w:b/>
        </w:rPr>
        <w:t xml:space="preserve">Read: </w:t>
      </w:r>
      <w:r w:rsidR="00D66C76">
        <w:t>Orders/Quotes.</w:t>
      </w:r>
    </w:p>
    <w:p w14:paraId="32F8BC6E" w14:textId="0B80ACD0" w:rsidR="00564EC6" w:rsidRDefault="00564EC6" w:rsidP="00564EC6">
      <w:pPr>
        <w:pStyle w:val="BodyText"/>
        <w:numPr>
          <w:ilvl w:val="2"/>
          <w:numId w:val="23"/>
        </w:numPr>
        <w:rPr>
          <w:b/>
        </w:rPr>
      </w:pPr>
      <w:r>
        <w:rPr>
          <w:b/>
        </w:rPr>
        <w:t xml:space="preserve">Update: </w:t>
      </w:r>
      <w:r>
        <w:t xml:space="preserve">By Admin </w:t>
      </w:r>
      <w:r w:rsidR="00A65FBA">
        <w:t>only.</w:t>
      </w:r>
    </w:p>
    <w:p w14:paraId="1C062BC1" w14:textId="70B4DD47" w:rsidR="00564EC6" w:rsidRPr="00EB6175" w:rsidRDefault="00564EC6" w:rsidP="00EB6175">
      <w:pPr>
        <w:pStyle w:val="BodyText"/>
        <w:numPr>
          <w:ilvl w:val="2"/>
          <w:numId w:val="23"/>
        </w:numPr>
        <w:rPr>
          <w:b/>
        </w:rPr>
      </w:pPr>
      <w:r>
        <w:rPr>
          <w:b/>
        </w:rPr>
        <w:t xml:space="preserve">Delete: </w:t>
      </w:r>
      <w:r w:rsidR="00DC3027">
        <w:t>N/A unless no Order is associated with Product Package.</w:t>
      </w:r>
      <w:r>
        <w:t xml:space="preserve"> </w:t>
      </w:r>
    </w:p>
    <w:p w14:paraId="2A68E101" w14:textId="77777777" w:rsidR="00EA0391" w:rsidRDefault="00EA0391" w:rsidP="004477F4">
      <w:pPr>
        <w:pStyle w:val="BodyText"/>
        <w:numPr>
          <w:ilvl w:val="0"/>
          <w:numId w:val="23"/>
        </w:numPr>
        <w:rPr>
          <w:b/>
        </w:rPr>
      </w:pPr>
      <w:r w:rsidRPr="00FC6DE3">
        <w:rPr>
          <w:b/>
        </w:rPr>
        <w:t>Quote</w:t>
      </w:r>
    </w:p>
    <w:p w14:paraId="3BEFE0D1" w14:textId="1659BA82" w:rsidR="00B47D7F" w:rsidRPr="00E722A9" w:rsidRDefault="00A85884" w:rsidP="00B47D7F">
      <w:pPr>
        <w:pStyle w:val="BodyText"/>
        <w:numPr>
          <w:ilvl w:val="1"/>
          <w:numId w:val="23"/>
        </w:numPr>
        <w:rPr>
          <w:b/>
        </w:rPr>
      </w:pPr>
      <w:r>
        <w:t xml:space="preserve">A Quote has an Id, Order. </w:t>
      </w:r>
    </w:p>
    <w:p w14:paraId="704F76EC" w14:textId="0FD49B1C" w:rsidR="00E722A9" w:rsidRPr="00EC61D3" w:rsidRDefault="00EC61D3" w:rsidP="00E722A9">
      <w:pPr>
        <w:pStyle w:val="BodyText"/>
        <w:numPr>
          <w:ilvl w:val="2"/>
          <w:numId w:val="23"/>
        </w:numPr>
        <w:rPr>
          <w:b/>
        </w:rPr>
      </w:pPr>
      <w:r>
        <w:t>1.</w:t>
      </w:r>
    </w:p>
    <w:p w14:paraId="6A4F4415" w14:textId="5B75FE1A" w:rsidR="00EC61D3" w:rsidRPr="001A1E51" w:rsidRDefault="00EC61D3" w:rsidP="00EC61D3">
      <w:pPr>
        <w:pStyle w:val="BodyText"/>
        <w:numPr>
          <w:ilvl w:val="1"/>
          <w:numId w:val="23"/>
        </w:numPr>
        <w:rPr>
          <w:b/>
        </w:rPr>
      </w:pPr>
      <w:r>
        <w:t xml:space="preserve">An Order </w:t>
      </w:r>
      <w:r w:rsidR="00D14074">
        <w:t>belongs to a</w:t>
      </w:r>
      <w:r>
        <w:t xml:space="preserve"> </w:t>
      </w:r>
      <w:r w:rsidR="00D14074">
        <w:t>Quote</w:t>
      </w:r>
      <w:r w:rsidR="00857749">
        <w:t>.</w:t>
      </w:r>
      <w:r w:rsidR="00263412">
        <w:t xml:space="preserve"> A Quote is created when a User Makes an Order. Quotes are used in this application because the Products and the pricing per Product can differ dramatically dependent on the </w:t>
      </w:r>
      <w:r w:rsidR="00C12218">
        <w:t>requirements</w:t>
      </w:r>
      <w:r w:rsidR="00263412">
        <w:t xml:space="preserve"> from the Customer although this shoul</w:t>
      </w:r>
      <w:r w:rsidR="00C12218">
        <w:t>d be applicable to every Order i.e. an Order independent of customization</w:t>
      </w:r>
      <w:r w:rsidR="003C0FD0">
        <w:t>.</w:t>
      </w:r>
    </w:p>
    <w:p w14:paraId="3C62A361" w14:textId="77777777" w:rsidR="001A1E51" w:rsidRDefault="001A1E51" w:rsidP="001A1E51">
      <w:pPr>
        <w:pStyle w:val="BodyText"/>
        <w:numPr>
          <w:ilvl w:val="1"/>
          <w:numId w:val="23"/>
        </w:numPr>
        <w:rPr>
          <w:b/>
        </w:rPr>
      </w:pPr>
      <w:r>
        <w:rPr>
          <w:b/>
        </w:rPr>
        <w:t>CRUD:</w:t>
      </w:r>
    </w:p>
    <w:p w14:paraId="2F2293C9" w14:textId="77777777" w:rsidR="001A1E51" w:rsidRDefault="001A1E51" w:rsidP="001A1E51">
      <w:pPr>
        <w:pStyle w:val="BodyText"/>
        <w:numPr>
          <w:ilvl w:val="2"/>
          <w:numId w:val="23"/>
        </w:numPr>
        <w:rPr>
          <w:b/>
        </w:rPr>
      </w:pPr>
      <w:r>
        <w:rPr>
          <w:b/>
        </w:rPr>
        <w:t xml:space="preserve">Create: </w:t>
      </w:r>
      <w:r>
        <w:t xml:space="preserve">User Order. </w:t>
      </w:r>
    </w:p>
    <w:p w14:paraId="5C8C4DCD" w14:textId="77777777" w:rsidR="001A1E51" w:rsidRDefault="001A1E51" w:rsidP="001A1E51">
      <w:pPr>
        <w:pStyle w:val="BodyText"/>
        <w:numPr>
          <w:ilvl w:val="2"/>
          <w:numId w:val="23"/>
        </w:numPr>
        <w:rPr>
          <w:b/>
        </w:rPr>
      </w:pPr>
      <w:r>
        <w:rPr>
          <w:b/>
        </w:rPr>
        <w:t xml:space="preserve">Read: </w:t>
      </w:r>
      <w:r>
        <w:t>Orders/Quotes.</w:t>
      </w:r>
    </w:p>
    <w:p w14:paraId="0D918BC4" w14:textId="6FF870BE" w:rsidR="001A1E51" w:rsidRDefault="001A1E51" w:rsidP="001A1E51">
      <w:pPr>
        <w:pStyle w:val="BodyText"/>
        <w:numPr>
          <w:ilvl w:val="2"/>
          <w:numId w:val="23"/>
        </w:numPr>
        <w:rPr>
          <w:b/>
        </w:rPr>
      </w:pPr>
      <w:r>
        <w:rPr>
          <w:b/>
        </w:rPr>
        <w:t xml:space="preserve">Update: </w:t>
      </w:r>
      <w:r>
        <w:t>By Admin</w:t>
      </w:r>
      <w:r w:rsidR="00260D4A">
        <w:t>.</w:t>
      </w:r>
    </w:p>
    <w:p w14:paraId="45788A68" w14:textId="1FC62BF1" w:rsidR="001A1E51" w:rsidRPr="00BD4CF5" w:rsidRDefault="001A1E51" w:rsidP="00BD4CF5">
      <w:pPr>
        <w:pStyle w:val="BodyText"/>
        <w:numPr>
          <w:ilvl w:val="2"/>
          <w:numId w:val="23"/>
        </w:numPr>
        <w:rPr>
          <w:b/>
        </w:rPr>
      </w:pPr>
      <w:r>
        <w:rPr>
          <w:b/>
        </w:rPr>
        <w:t xml:space="preserve">Delete: </w:t>
      </w:r>
      <w:r w:rsidR="00B2512E">
        <w:t>If transaction created for Order, Quote is no longer needed.</w:t>
      </w:r>
      <w:r w:rsidR="00A33F45">
        <w:t xml:space="preserve"> </w:t>
      </w:r>
    </w:p>
    <w:p w14:paraId="44086DCA" w14:textId="77777777" w:rsidR="0067718C" w:rsidRDefault="0067718C" w:rsidP="004477F4">
      <w:pPr>
        <w:pStyle w:val="BodyText"/>
        <w:numPr>
          <w:ilvl w:val="0"/>
          <w:numId w:val="23"/>
        </w:numPr>
        <w:rPr>
          <w:b/>
        </w:rPr>
      </w:pPr>
      <w:r w:rsidRPr="00FC6DE3">
        <w:rPr>
          <w:b/>
        </w:rPr>
        <w:t>Quote Confirmation</w:t>
      </w:r>
    </w:p>
    <w:p w14:paraId="2BEDA1E9" w14:textId="172B9BB9" w:rsidR="007E37B7" w:rsidRPr="00454364" w:rsidRDefault="00C97E02" w:rsidP="007E37B7">
      <w:pPr>
        <w:pStyle w:val="BodyText"/>
        <w:numPr>
          <w:ilvl w:val="1"/>
          <w:numId w:val="23"/>
        </w:numPr>
        <w:rPr>
          <w:b/>
        </w:rPr>
      </w:pPr>
      <w:r>
        <w:t xml:space="preserve">A Quote Confirmation </w:t>
      </w:r>
      <w:r w:rsidR="008636B1">
        <w:t xml:space="preserve">has an Id, Quote, Accepted. </w:t>
      </w:r>
    </w:p>
    <w:p w14:paraId="1D8A1ABB" w14:textId="56303DC4" w:rsidR="00454364" w:rsidRPr="00D13F44" w:rsidRDefault="00454364" w:rsidP="00454364">
      <w:pPr>
        <w:pStyle w:val="BodyText"/>
        <w:numPr>
          <w:ilvl w:val="2"/>
          <w:numId w:val="23"/>
        </w:numPr>
        <w:rPr>
          <w:b/>
        </w:rPr>
      </w:pPr>
      <w:r>
        <w:t>1, 1.</w:t>
      </w:r>
    </w:p>
    <w:p w14:paraId="43447AE7" w14:textId="475857B6" w:rsidR="00D13F44" w:rsidRPr="00F36E67" w:rsidRDefault="00D13F44" w:rsidP="00D13F44">
      <w:pPr>
        <w:pStyle w:val="BodyText"/>
        <w:numPr>
          <w:ilvl w:val="1"/>
          <w:numId w:val="23"/>
        </w:numPr>
        <w:rPr>
          <w:b/>
        </w:rPr>
      </w:pPr>
      <w:r>
        <w:lastRenderedPageBreak/>
        <w:t xml:space="preserve">A Quote </w:t>
      </w:r>
      <w:r w:rsidR="00F1670B">
        <w:t>belongs to a Quote Confirmation</w:t>
      </w:r>
      <w:r w:rsidR="007C6EA8">
        <w:t xml:space="preserve">. A Quote Confirmation is created only when a Quote has been created and a Quote Reply has been. A Quote Reply indicates the price of an Order and thus a Quote Confirmation is then used to mark whether the User accepts this quote or not and this is clearly recorded in the Accepted field with a 1, 0 or – 1 where 1 is accepted, 0 maybe and -1 not accepted. </w:t>
      </w:r>
    </w:p>
    <w:p w14:paraId="172EADB2" w14:textId="77777777" w:rsidR="00F36E67" w:rsidRDefault="00F36E67" w:rsidP="00F36E67">
      <w:pPr>
        <w:pStyle w:val="BodyText"/>
        <w:numPr>
          <w:ilvl w:val="1"/>
          <w:numId w:val="23"/>
        </w:numPr>
        <w:rPr>
          <w:b/>
        </w:rPr>
      </w:pPr>
      <w:r>
        <w:rPr>
          <w:b/>
        </w:rPr>
        <w:t>CRUD:</w:t>
      </w:r>
    </w:p>
    <w:p w14:paraId="74CA510A" w14:textId="3738F411" w:rsidR="00F36E67" w:rsidRDefault="00F36E67" w:rsidP="00F36E67">
      <w:pPr>
        <w:pStyle w:val="BodyText"/>
        <w:numPr>
          <w:ilvl w:val="2"/>
          <w:numId w:val="23"/>
        </w:numPr>
        <w:rPr>
          <w:b/>
        </w:rPr>
      </w:pPr>
      <w:r>
        <w:rPr>
          <w:b/>
        </w:rPr>
        <w:t>Create:</w:t>
      </w:r>
      <w:r w:rsidR="00EC1F6C">
        <w:t xml:space="preserve"> </w:t>
      </w:r>
      <w:r w:rsidR="00E40F93">
        <w:t>Following User Response to Quote Reply i.e. Acceptance, Maybe, Not Accepted.</w:t>
      </w:r>
      <w:r>
        <w:t xml:space="preserve"> </w:t>
      </w:r>
    </w:p>
    <w:p w14:paraId="1093E280" w14:textId="35CB6F64" w:rsidR="00F36E67" w:rsidRDefault="00F36E67" w:rsidP="00F36E67">
      <w:pPr>
        <w:pStyle w:val="BodyText"/>
        <w:numPr>
          <w:ilvl w:val="2"/>
          <w:numId w:val="23"/>
        </w:numPr>
        <w:rPr>
          <w:b/>
        </w:rPr>
      </w:pPr>
      <w:r>
        <w:rPr>
          <w:b/>
        </w:rPr>
        <w:t xml:space="preserve">Read: </w:t>
      </w:r>
      <w:r w:rsidR="009D68B0">
        <w:t>Orders.</w:t>
      </w:r>
    </w:p>
    <w:p w14:paraId="1464F157" w14:textId="7B70AF2C" w:rsidR="00F36E67" w:rsidRDefault="00F36E67" w:rsidP="00F36E67">
      <w:pPr>
        <w:pStyle w:val="BodyText"/>
        <w:numPr>
          <w:ilvl w:val="2"/>
          <w:numId w:val="23"/>
        </w:numPr>
        <w:rPr>
          <w:b/>
        </w:rPr>
      </w:pPr>
      <w:r>
        <w:rPr>
          <w:b/>
        </w:rPr>
        <w:t xml:space="preserve">Update: </w:t>
      </w:r>
      <w:r>
        <w:t>By Admin only</w:t>
      </w:r>
      <w:r w:rsidR="00312B2E">
        <w:t>.</w:t>
      </w:r>
    </w:p>
    <w:p w14:paraId="2AFBC12D" w14:textId="68ACBD72" w:rsidR="00F36E67" w:rsidRPr="00400651" w:rsidRDefault="00F36E67" w:rsidP="00400651">
      <w:pPr>
        <w:pStyle w:val="BodyText"/>
        <w:numPr>
          <w:ilvl w:val="2"/>
          <w:numId w:val="23"/>
        </w:numPr>
        <w:rPr>
          <w:b/>
        </w:rPr>
      </w:pPr>
      <w:r>
        <w:rPr>
          <w:b/>
        </w:rPr>
        <w:t xml:space="preserve">Delete: </w:t>
      </w:r>
      <w:r w:rsidR="004A2752">
        <w:t>If transaction created for Order, Quote is no longer needed.</w:t>
      </w:r>
    </w:p>
    <w:p w14:paraId="036E0B11" w14:textId="77777777" w:rsidR="00F112E6" w:rsidRDefault="00F112E6" w:rsidP="004477F4">
      <w:pPr>
        <w:pStyle w:val="BodyText"/>
        <w:numPr>
          <w:ilvl w:val="0"/>
          <w:numId w:val="23"/>
        </w:numPr>
        <w:rPr>
          <w:b/>
        </w:rPr>
      </w:pPr>
      <w:r w:rsidRPr="00FC6DE3">
        <w:rPr>
          <w:b/>
        </w:rPr>
        <w:t>Quote Reply</w:t>
      </w:r>
    </w:p>
    <w:p w14:paraId="32150CD2" w14:textId="47CAC8B9" w:rsidR="002D5143" w:rsidRPr="00634753" w:rsidRDefault="002D5143" w:rsidP="002D5143">
      <w:pPr>
        <w:pStyle w:val="BodyText"/>
        <w:numPr>
          <w:ilvl w:val="1"/>
          <w:numId w:val="23"/>
        </w:numPr>
        <w:rPr>
          <w:b/>
        </w:rPr>
      </w:pPr>
      <w:r>
        <w:t xml:space="preserve">A Quote Reply has an Id, </w:t>
      </w:r>
      <w:r w:rsidR="009F68B6">
        <w:t xml:space="preserve">Quote, Price, Description. </w:t>
      </w:r>
    </w:p>
    <w:p w14:paraId="752409F6" w14:textId="061C08D4" w:rsidR="00634753" w:rsidRPr="00D5485E" w:rsidRDefault="00634753" w:rsidP="00634753">
      <w:pPr>
        <w:pStyle w:val="BodyText"/>
        <w:numPr>
          <w:ilvl w:val="2"/>
          <w:numId w:val="23"/>
        </w:numPr>
        <w:rPr>
          <w:b/>
        </w:rPr>
      </w:pPr>
      <w:r>
        <w:t>1, 29.99, “Due to the minor detail of the image uploaded, thus less work required, we are able to offer you a lower price.”</w:t>
      </w:r>
    </w:p>
    <w:p w14:paraId="76A7CDC2" w14:textId="3B16B00F" w:rsidR="00D5485E" w:rsidRPr="00746DE7" w:rsidRDefault="00330572" w:rsidP="00D5485E">
      <w:pPr>
        <w:pStyle w:val="BodyText"/>
        <w:numPr>
          <w:ilvl w:val="1"/>
          <w:numId w:val="23"/>
        </w:numPr>
        <w:rPr>
          <w:b/>
        </w:rPr>
      </w:pPr>
      <w:r>
        <w:t>A Quote belongs to a Quote Reply. A Quote Reply is created only when a Quote has been created an</w:t>
      </w:r>
      <w:r w:rsidR="00360372">
        <w:t>d then a response has been made, a response being a reply from the supplier/manager. A Quote Reply would be indicated to the User, and thus a notification would be sent to them via email. A notification would also exist in their “My Red Gap” where under Quotes they would see a reply exists and thus would be able to respond with a Quote Confirmation.</w:t>
      </w:r>
    </w:p>
    <w:p w14:paraId="3C1F456E" w14:textId="77777777" w:rsidR="00746DE7" w:rsidRDefault="00746DE7" w:rsidP="00746DE7">
      <w:pPr>
        <w:pStyle w:val="BodyText"/>
        <w:numPr>
          <w:ilvl w:val="1"/>
          <w:numId w:val="23"/>
        </w:numPr>
        <w:rPr>
          <w:b/>
        </w:rPr>
      </w:pPr>
      <w:r>
        <w:rPr>
          <w:b/>
        </w:rPr>
        <w:t>CRUD:</w:t>
      </w:r>
    </w:p>
    <w:p w14:paraId="16B76694" w14:textId="1299F8B7" w:rsidR="00746DE7" w:rsidRDefault="00746DE7" w:rsidP="00746DE7">
      <w:pPr>
        <w:pStyle w:val="BodyText"/>
        <w:numPr>
          <w:ilvl w:val="2"/>
          <w:numId w:val="23"/>
        </w:numPr>
        <w:rPr>
          <w:b/>
        </w:rPr>
      </w:pPr>
      <w:r>
        <w:rPr>
          <w:b/>
        </w:rPr>
        <w:t>Create:</w:t>
      </w:r>
      <w:r>
        <w:t xml:space="preserve"> Following </w:t>
      </w:r>
      <w:r w:rsidR="004C2ADA">
        <w:t>Quote and User Quote, a Quote Reply will be the response and thus wil</w:t>
      </w:r>
      <w:r w:rsidR="000C004E">
        <w:t>l</w:t>
      </w:r>
      <w:r w:rsidR="004C2ADA">
        <w:t xml:space="preserve"> be </w:t>
      </w:r>
      <w:r w:rsidR="00E8212D">
        <w:t>generated</w:t>
      </w:r>
      <w:r w:rsidR="004C2ADA">
        <w:t xml:space="preserve"> and submitted by Management/Supplier at Red Gap.</w:t>
      </w:r>
      <w:r>
        <w:t xml:space="preserve"> </w:t>
      </w:r>
    </w:p>
    <w:p w14:paraId="14E6F889" w14:textId="14280156" w:rsidR="00746DE7" w:rsidRDefault="00746DE7" w:rsidP="00746DE7">
      <w:pPr>
        <w:pStyle w:val="BodyText"/>
        <w:numPr>
          <w:ilvl w:val="2"/>
          <w:numId w:val="23"/>
        </w:numPr>
        <w:rPr>
          <w:b/>
        </w:rPr>
      </w:pPr>
      <w:r>
        <w:rPr>
          <w:b/>
        </w:rPr>
        <w:t xml:space="preserve">Read: </w:t>
      </w:r>
      <w:r w:rsidR="00F25259">
        <w:t>Quotes</w:t>
      </w:r>
      <w:r>
        <w:t>.</w:t>
      </w:r>
    </w:p>
    <w:p w14:paraId="7BD95F28" w14:textId="77777777" w:rsidR="00746DE7" w:rsidRDefault="00746DE7" w:rsidP="00746DE7">
      <w:pPr>
        <w:pStyle w:val="BodyText"/>
        <w:numPr>
          <w:ilvl w:val="2"/>
          <w:numId w:val="23"/>
        </w:numPr>
        <w:rPr>
          <w:b/>
        </w:rPr>
      </w:pPr>
      <w:r>
        <w:rPr>
          <w:b/>
        </w:rPr>
        <w:t xml:space="preserve">Update: </w:t>
      </w:r>
      <w:r>
        <w:t>By Admin only.</w:t>
      </w:r>
    </w:p>
    <w:p w14:paraId="21971577" w14:textId="467DABA3" w:rsidR="00746DE7" w:rsidRPr="00733F24" w:rsidRDefault="00746DE7" w:rsidP="00733F24">
      <w:pPr>
        <w:pStyle w:val="BodyText"/>
        <w:numPr>
          <w:ilvl w:val="2"/>
          <w:numId w:val="23"/>
        </w:numPr>
        <w:rPr>
          <w:b/>
        </w:rPr>
      </w:pPr>
      <w:r>
        <w:rPr>
          <w:b/>
        </w:rPr>
        <w:t xml:space="preserve">Delete: </w:t>
      </w:r>
      <w:r>
        <w:t xml:space="preserve">If transaction created for Order, Quote </w:t>
      </w:r>
      <w:r w:rsidR="002F0092">
        <w:t xml:space="preserve">Reply </w:t>
      </w:r>
      <w:r>
        <w:t>is no longer needed.</w:t>
      </w:r>
      <w:r w:rsidR="00B50346">
        <w:t xml:space="preserve"> </w:t>
      </w:r>
    </w:p>
    <w:p w14:paraId="300B1E2A" w14:textId="77777777" w:rsidR="00ED7452" w:rsidRDefault="00ED7452" w:rsidP="004477F4">
      <w:pPr>
        <w:pStyle w:val="BodyText"/>
        <w:numPr>
          <w:ilvl w:val="0"/>
          <w:numId w:val="23"/>
        </w:numPr>
        <w:rPr>
          <w:b/>
        </w:rPr>
      </w:pPr>
      <w:r w:rsidRPr="00FC6DE3">
        <w:rPr>
          <w:b/>
        </w:rPr>
        <w:t>Restrictions</w:t>
      </w:r>
    </w:p>
    <w:p w14:paraId="79E60EFC" w14:textId="4DFA6E8B" w:rsidR="004718ED" w:rsidRPr="00656E34" w:rsidRDefault="004718ED" w:rsidP="004718ED">
      <w:pPr>
        <w:pStyle w:val="BodyText"/>
        <w:numPr>
          <w:ilvl w:val="1"/>
          <w:numId w:val="23"/>
        </w:numPr>
        <w:rPr>
          <w:b/>
        </w:rPr>
      </w:pPr>
      <w:r>
        <w:t>A Restriction has an Id, Name, Description.</w:t>
      </w:r>
    </w:p>
    <w:p w14:paraId="1784ED83" w14:textId="68C49806" w:rsidR="00656E34" w:rsidRPr="006033DB" w:rsidRDefault="00656E34" w:rsidP="00656E34">
      <w:pPr>
        <w:pStyle w:val="BodyText"/>
        <w:numPr>
          <w:ilvl w:val="2"/>
          <w:numId w:val="23"/>
        </w:numPr>
        <w:rPr>
          <w:b/>
        </w:rPr>
      </w:pPr>
      <w:r>
        <w:t>“User Access Revoked”, “User Access has been revoked</w:t>
      </w:r>
      <w:r w:rsidR="00A063DC">
        <w:t xml:space="preserve"> and will not be able </w:t>
      </w:r>
      <w:r w:rsidR="006749C0">
        <w:t>to access until this is removed</w:t>
      </w:r>
      <w:r>
        <w:t>”.</w:t>
      </w:r>
    </w:p>
    <w:p w14:paraId="200A1D67" w14:textId="7BE86B3A" w:rsidR="006033DB" w:rsidRPr="007D7935" w:rsidRDefault="00844F5F" w:rsidP="006033DB">
      <w:pPr>
        <w:pStyle w:val="BodyText"/>
        <w:numPr>
          <w:ilvl w:val="1"/>
          <w:numId w:val="23"/>
        </w:numPr>
        <w:rPr>
          <w:b/>
        </w:rPr>
      </w:pPr>
      <w:r>
        <w:lastRenderedPageBreak/>
        <w:t xml:space="preserve">A Restriction has many User Restrictions and thus many Users through User Restrictions. </w:t>
      </w:r>
      <w:r w:rsidR="00001379">
        <w:t xml:space="preserve">A Restriction can be the indication of a restriction implied against something or someone. </w:t>
      </w:r>
      <w:r w:rsidR="00870600">
        <w:t>A Restriction type would be a sensible addition as there can be many restrictions existing and a restriction can be applied to a User but also to a Product etc.</w:t>
      </w:r>
    </w:p>
    <w:p w14:paraId="693E0DED" w14:textId="77777777" w:rsidR="007D7935" w:rsidRDefault="007D7935" w:rsidP="007D7935">
      <w:pPr>
        <w:pStyle w:val="BodyText"/>
        <w:numPr>
          <w:ilvl w:val="1"/>
          <w:numId w:val="23"/>
        </w:numPr>
        <w:rPr>
          <w:b/>
        </w:rPr>
      </w:pPr>
      <w:r>
        <w:rPr>
          <w:b/>
        </w:rPr>
        <w:t>CRUD:</w:t>
      </w:r>
    </w:p>
    <w:p w14:paraId="0CA9221B" w14:textId="1D1BCDD3" w:rsidR="007D7935" w:rsidRDefault="007D7935" w:rsidP="007D7935">
      <w:pPr>
        <w:pStyle w:val="BodyText"/>
        <w:numPr>
          <w:ilvl w:val="2"/>
          <w:numId w:val="23"/>
        </w:numPr>
        <w:rPr>
          <w:b/>
        </w:rPr>
      </w:pPr>
      <w:r>
        <w:rPr>
          <w:b/>
        </w:rPr>
        <w:t>Create:</w:t>
      </w:r>
      <w:r>
        <w:t xml:space="preserve"> </w:t>
      </w:r>
      <w:r w:rsidR="00CA2341">
        <w:t>Restrictions.</w:t>
      </w:r>
    </w:p>
    <w:p w14:paraId="4F8E1397" w14:textId="5B00DA7A" w:rsidR="007D7935" w:rsidRDefault="007D7935" w:rsidP="007D7935">
      <w:pPr>
        <w:pStyle w:val="BodyText"/>
        <w:numPr>
          <w:ilvl w:val="2"/>
          <w:numId w:val="23"/>
        </w:numPr>
        <w:rPr>
          <w:b/>
        </w:rPr>
      </w:pPr>
      <w:r>
        <w:rPr>
          <w:b/>
        </w:rPr>
        <w:t xml:space="preserve">Read: </w:t>
      </w:r>
      <w:r w:rsidR="00AD150F">
        <w:t>All</w:t>
      </w:r>
      <w:r>
        <w:t>.</w:t>
      </w:r>
    </w:p>
    <w:p w14:paraId="18926106" w14:textId="77777777" w:rsidR="007D7935" w:rsidRDefault="007D7935" w:rsidP="007D7935">
      <w:pPr>
        <w:pStyle w:val="BodyText"/>
        <w:numPr>
          <w:ilvl w:val="2"/>
          <w:numId w:val="23"/>
        </w:numPr>
        <w:rPr>
          <w:b/>
        </w:rPr>
      </w:pPr>
      <w:r>
        <w:rPr>
          <w:b/>
        </w:rPr>
        <w:t xml:space="preserve">Update: </w:t>
      </w:r>
      <w:r>
        <w:t>By Admin only.</w:t>
      </w:r>
    </w:p>
    <w:p w14:paraId="28A8A7E7" w14:textId="53024423" w:rsidR="007D7935" w:rsidRPr="00174FEA" w:rsidRDefault="007D7935" w:rsidP="00174FEA">
      <w:pPr>
        <w:pStyle w:val="BodyText"/>
        <w:numPr>
          <w:ilvl w:val="2"/>
          <w:numId w:val="23"/>
        </w:numPr>
        <w:rPr>
          <w:b/>
        </w:rPr>
      </w:pPr>
      <w:r>
        <w:rPr>
          <w:b/>
        </w:rPr>
        <w:t xml:space="preserve">Delete: </w:t>
      </w:r>
      <w:r w:rsidR="00133867">
        <w:t>If no user restriction associated.</w:t>
      </w:r>
    </w:p>
    <w:p w14:paraId="1046169B" w14:textId="77777777" w:rsidR="00A41E67" w:rsidRDefault="007247F6" w:rsidP="004477F4">
      <w:pPr>
        <w:pStyle w:val="BodyText"/>
        <w:numPr>
          <w:ilvl w:val="0"/>
          <w:numId w:val="23"/>
        </w:numPr>
        <w:rPr>
          <w:b/>
        </w:rPr>
      </w:pPr>
      <w:r w:rsidRPr="00FC6DE3">
        <w:rPr>
          <w:b/>
        </w:rPr>
        <w:t>User</w:t>
      </w:r>
    </w:p>
    <w:p w14:paraId="3564F068" w14:textId="4D49A525" w:rsidR="00B3366D" w:rsidRPr="005017ED" w:rsidRDefault="00B3366D" w:rsidP="00B3366D">
      <w:pPr>
        <w:pStyle w:val="BodyText"/>
        <w:numPr>
          <w:ilvl w:val="1"/>
          <w:numId w:val="23"/>
        </w:numPr>
        <w:rPr>
          <w:b/>
        </w:rPr>
      </w:pPr>
      <w:r>
        <w:t>A User has an Id, Email, Encrypted Password, Reset Password Token, Reset Password Sent At, Remember Created At, Sign In Count, Current Sign In At, Last Sign In At, Current Sign In IP, Last Sign In IP, Confirmation Token, Confirmed At, Confirmation Sent At, Username, Phone Number, First Name, Last Name, Date Of Birth</w:t>
      </w:r>
      <w:r w:rsidR="00397C50">
        <w:t>.</w:t>
      </w:r>
    </w:p>
    <w:p w14:paraId="05D7D278" w14:textId="4ECE03AB" w:rsidR="005017ED" w:rsidRPr="005017ED" w:rsidRDefault="005017ED" w:rsidP="005017ED">
      <w:pPr>
        <w:pStyle w:val="BodyText"/>
        <w:numPr>
          <w:ilvl w:val="2"/>
          <w:numId w:val="23"/>
        </w:numPr>
        <w:rPr>
          <w:b/>
        </w:rPr>
      </w:pPr>
      <w:r>
        <w:t>“Michael Stokes,</w:t>
      </w:r>
    </w:p>
    <w:p w14:paraId="506F87BE" w14:textId="6328C028" w:rsidR="005017ED" w:rsidRPr="00496373" w:rsidRDefault="00AD5DFB" w:rsidP="005017ED">
      <w:pPr>
        <w:pStyle w:val="BodyText"/>
        <w:numPr>
          <w:ilvl w:val="1"/>
          <w:numId w:val="23"/>
        </w:numPr>
        <w:rPr>
          <w:b/>
        </w:rPr>
      </w:pPr>
      <w:r>
        <w:t xml:space="preserve">A User has many User Addresses and thus many Addresses through User Addresses, </w:t>
      </w:r>
      <w:r w:rsidR="00D1711A">
        <w:t xml:space="preserve">has many User Groups and thus many Groups through User Groups, has many User Quotes and thus many Quotes through User Quotes, has many User Restrictions and thus many Restrictions through User Restrictions, has many User Transactions and thus many Transactions through User Transactions. </w:t>
      </w:r>
    </w:p>
    <w:p w14:paraId="0E4808F3" w14:textId="77777777" w:rsidR="00496373" w:rsidRDefault="00496373" w:rsidP="00496373">
      <w:pPr>
        <w:pStyle w:val="BodyText"/>
        <w:numPr>
          <w:ilvl w:val="1"/>
          <w:numId w:val="23"/>
        </w:numPr>
        <w:rPr>
          <w:b/>
        </w:rPr>
      </w:pPr>
      <w:r>
        <w:rPr>
          <w:b/>
        </w:rPr>
        <w:t>CRUD:</w:t>
      </w:r>
    </w:p>
    <w:p w14:paraId="7C8C0DFE" w14:textId="534B1E69" w:rsidR="00496373" w:rsidRDefault="00496373" w:rsidP="00496373">
      <w:pPr>
        <w:pStyle w:val="BodyText"/>
        <w:numPr>
          <w:ilvl w:val="2"/>
          <w:numId w:val="23"/>
        </w:numPr>
        <w:rPr>
          <w:b/>
        </w:rPr>
      </w:pPr>
      <w:r>
        <w:rPr>
          <w:b/>
        </w:rPr>
        <w:t>Create:</w:t>
      </w:r>
      <w:r>
        <w:t xml:space="preserve"> </w:t>
      </w:r>
      <w:r w:rsidR="00BF5900">
        <w:t xml:space="preserve">User Registration. </w:t>
      </w:r>
      <w:r>
        <w:t xml:space="preserve"> </w:t>
      </w:r>
    </w:p>
    <w:p w14:paraId="2401C090" w14:textId="3C2D6E37" w:rsidR="00496373" w:rsidRDefault="00496373" w:rsidP="00496373">
      <w:pPr>
        <w:pStyle w:val="BodyText"/>
        <w:numPr>
          <w:ilvl w:val="2"/>
          <w:numId w:val="23"/>
        </w:numPr>
        <w:rPr>
          <w:b/>
        </w:rPr>
      </w:pPr>
      <w:r>
        <w:rPr>
          <w:b/>
        </w:rPr>
        <w:t xml:space="preserve">Read: </w:t>
      </w:r>
      <w:r w:rsidR="00A517DB">
        <w:t>User Settings</w:t>
      </w:r>
      <w:r>
        <w:t>.</w:t>
      </w:r>
    </w:p>
    <w:p w14:paraId="72450E61" w14:textId="36B3F346" w:rsidR="00496373" w:rsidRDefault="00496373" w:rsidP="00496373">
      <w:pPr>
        <w:pStyle w:val="BodyText"/>
        <w:numPr>
          <w:ilvl w:val="2"/>
          <w:numId w:val="23"/>
        </w:numPr>
        <w:rPr>
          <w:b/>
        </w:rPr>
      </w:pPr>
      <w:r>
        <w:rPr>
          <w:b/>
        </w:rPr>
        <w:t xml:space="preserve">Update: </w:t>
      </w:r>
      <w:r w:rsidR="008068D8">
        <w:t>By Admin and User Settings.</w:t>
      </w:r>
    </w:p>
    <w:p w14:paraId="78C08F58" w14:textId="7A963492" w:rsidR="00496373" w:rsidRPr="00A76CE1" w:rsidRDefault="00496373" w:rsidP="00A76CE1">
      <w:pPr>
        <w:pStyle w:val="BodyText"/>
        <w:numPr>
          <w:ilvl w:val="2"/>
          <w:numId w:val="23"/>
        </w:numPr>
        <w:rPr>
          <w:b/>
        </w:rPr>
      </w:pPr>
      <w:r>
        <w:rPr>
          <w:b/>
        </w:rPr>
        <w:t xml:space="preserve">Delete: </w:t>
      </w:r>
      <w:r w:rsidR="00EA082F">
        <w:t>if User is not associated to any Quotes, Transactions, User Groups, User Quotes, User Transactions, User Restrictions etc.</w:t>
      </w:r>
    </w:p>
    <w:p w14:paraId="4DC03D54" w14:textId="77777777" w:rsidR="00E611E6" w:rsidRDefault="00E611E6" w:rsidP="004477F4">
      <w:pPr>
        <w:pStyle w:val="BodyText"/>
        <w:numPr>
          <w:ilvl w:val="0"/>
          <w:numId w:val="23"/>
        </w:numPr>
        <w:rPr>
          <w:b/>
        </w:rPr>
      </w:pPr>
      <w:r w:rsidRPr="00FC6DE3">
        <w:rPr>
          <w:b/>
        </w:rPr>
        <w:t>User Address</w:t>
      </w:r>
    </w:p>
    <w:p w14:paraId="5CCCAC2A" w14:textId="528A33BC" w:rsidR="00E83BFB" w:rsidRPr="00400D71" w:rsidRDefault="00400D71" w:rsidP="00E83BFB">
      <w:pPr>
        <w:pStyle w:val="BodyText"/>
        <w:numPr>
          <w:ilvl w:val="1"/>
          <w:numId w:val="23"/>
        </w:numPr>
        <w:rPr>
          <w:b/>
        </w:rPr>
      </w:pPr>
      <w:r>
        <w:t>A User Address has a User, Address.</w:t>
      </w:r>
    </w:p>
    <w:p w14:paraId="5349D556" w14:textId="1AEF97EE" w:rsidR="00400D71" w:rsidRPr="005A7595" w:rsidRDefault="00400D71" w:rsidP="00400D71">
      <w:pPr>
        <w:pStyle w:val="BodyText"/>
        <w:numPr>
          <w:ilvl w:val="2"/>
          <w:numId w:val="23"/>
        </w:numPr>
        <w:rPr>
          <w:b/>
        </w:rPr>
      </w:pPr>
      <w:r>
        <w:t>1, 1.</w:t>
      </w:r>
    </w:p>
    <w:p w14:paraId="1C16460C" w14:textId="33A859B0" w:rsidR="005A7595" w:rsidRPr="00C3106B" w:rsidRDefault="005A7595" w:rsidP="005A7595">
      <w:pPr>
        <w:pStyle w:val="BodyText"/>
        <w:numPr>
          <w:ilvl w:val="1"/>
          <w:numId w:val="23"/>
        </w:numPr>
        <w:rPr>
          <w:b/>
        </w:rPr>
      </w:pPr>
      <w:r>
        <w:t xml:space="preserve">A User and Address belong to User Address. </w:t>
      </w:r>
      <w:r w:rsidR="007F74E0">
        <w:t>A User Address is used to associate many Users to many Addresses.</w:t>
      </w:r>
      <w:r w:rsidR="00DD2B1B">
        <w:t xml:space="preserve"> </w:t>
      </w:r>
      <w:r w:rsidR="00CD0032">
        <w:t xml:space="preserve">A User Address is created if not </w:t>
      </w:r>
      <w:r w:rsidR="00CD0032">
        <w:lastRenderedPageBreak/>
        <w:t>already existing when making a Quote/Order. It is that a User may have more than one address but also may specify a default/primary address.</w:t>
      </w:r>
    </w:p>
    <w:p w14:paraId="4342A5E9" w14:textId="77777777" w:rsidR="00C3106B" w:rsidRDefault="00C3106B" w:rsidP="00C3106B">
      <w:pPr>
        <w:pStyle w:val="BodyText"/>
        <w:numPr>
          <w:ilvl w:val="1"/>
          <w:numId w:val="23"/>
        </w:numPr>
        <w:rPr>
          <w:b/>
        </w:rPr>
      </w:pPr>
      <w:r>
        <w:rPr>
          <w:b/>
        </w:rPr>
        <w:t>CRUD:</w:t>
      </w:r>
    </w:p>
    <w:p w14:paraId="6EE3A1DA" w14:textId="2E88DE6A" w:rsidR="00C3106B" w:rsidRDefault="00C3106B" w:rsidP="00C3106B">
      <w:pPr>
        <w:pStyle w:val="BodyText"/>
        <w:numPr>
          <w:ilvl w:val="2"/>
          <w:numId w:val="23"/>
        </w:numPr>
        <w:rPr>
          <w:b/>
        </w:rPr>
      </w:pPr>
      <w:r>
        <w:rPr>
          <w:b/>
        </w:rPr>
        <w:t>Create:</w:t>
      </w:r>
      <w:r>
        <w:t xml:space="preserve"> </w:t>
      </w:r>
      <w:r w:rsidR="005B0035">
        <w:t xml:space="preserve">User Quote/Reply if Address does not exist already or if want to add new address. </w:t>
      </w:r>
      <w:r w:rsidR="0006344A">
        <w:t>User can select default address.</w:t>
      </w:r>
      <w:r>
        <w:t xml:space="preserve"> </w:t>
      </w:r>
    </w:p>
    <w:p w14:paraId="2DC5099B" w14:textId="36267B1D" w:rsidR="00C3106B" w:rsidRDefault="00C3106B" w:rsidP="00C3106B">
      <w:pPr>
        <w:pStyle w:val="BodyText"/>
        <w:numPr>
          <w:ilvl w:val="2"/>
          <w:numId w:val="23"/>
        </w:numPr>
        <w:rPr>
          <w:b/>
        </w:rPr>
      </w:pPr>
      <w:r>
        <w:rPr>
          <w:b/>
        </w:rPr>
        <w:t xml:space="preserve">Read: </w:t>
      </w:r>
      <w:r w:rsidR="008345EE">
        <w:t>Quotes/Orders, User Settings</w:t>
      </w:r>
      <w:r>
        <w:t>.</w:t>
      </w:r>
    </w:p>
    <w:p w14:paraId="7B0E37E0" w14:textId="7AF96E62" w:rsidR="00C3106B" w:rsidRDefault="00C3106B" w:rsidP="00C3106B">
      <w:pPr>
        <w:pStyle w:val="BodyText"/>
        <w:numPr>
          <w:ilvl w:val="2"/>
          <w:numId w:val="23"/>
        </w:numPr>
        <w:rPr>
          <w:b/>
        </w:rPr>
      </w:pPr>
      <w:r>
        <w:rPr>
          <w:b/>
        </w:rPr>
        <w:t xml:space="preserve">Update: </w:t>
      </w:r>
      <w:r w:rsidR="00C02891">
        <w:t>User Settings, change details and change default.</w:t>
      </w:r>
    </w:p>
    <w:p w14:paraId="1A68D867" w14:textId="7BD4A849" w:rsidR="00C3106B" w:rsidRPr="000C537D" w:rsidRDefault="00C3106B" w:rsidP="000C537D">
      <w:pPr>
        <w:pStyle w:val="BodyText"/>
        <w:numPr>
          <w:ilvl w:val="2"/>
          <w:numId w:val="23"/>
        </w:numPr>
        <w:rPr>
          <w:b/>
        </w:rPr>
      </w:pPr>
      <w:r>
        <w:rPr>
          <w:b/>
        </w:rPr>
        <w:t xml:space="preserve">Delete: </w:t>
      </w:r>
      <w:r w:rsidR="00D772B9">
        <w:t xml:space="preserve">If address no </w:t>
      </w:r>
      <w:r w:rsidR="00ED55A4">
        <w:t>longer associated to that User but also delete the address if not used by any other.</w:t>
      </w:r>
    </w:p>
    <w:p w14:paraId="1B8EAFBA" w14:textId="77777777" w:rsidR="003B1CCB" w:rsidRDefault="003B1CCB" w:rsidP="004477F4">
      <w:pPr>
        <w:pStyle w:val="BodyText"/>
        <w:numPr>
          <w:ilvl w:val="0"/>
          <w:numId w:val="23"/>
        </w:numPr>
        <w:rPr>
          <w:b/>
        </w:rPr>
      </w:pPr>
      <w:r w:rsidRPr="00FC6DE3">
        <w:rPr>
          <w:b/>
        </w:rPr>
        <w:t>User Group</w:t>
      </w:r>
    </w:p>
    <w:p w14:paraId="1EB0A70F" w14:textId="6BD3A365" w:rsidR="003868F7" w:rsidRPr="00B450D9" w:rsidRDefault="00297951" w:rsidP="003868F7">
      <w:pPr>
        <w:pStyle w:val="BodyText"/>
        <w:numPr>
          <w:ilvl w:val="1"/>
          <w:numId w:val="23"/>
        </w:numPr>
        <w:rPr>
          <w:b/>
        </w:rPr>
      </w:pPr>
      <w:r>
        <w:t>A User Group has a User, Group.</w:t>
      </w:r>
    </w:p>
    <w:p w14:paraId="688F379E" w14:textId="5955859C" w:rsidR="00B450D9" w:rsidRPr="00347E93" w:rsidRDefault="00B450D9" w:rsidP="00B450D9">
      <w:pPr>
        <w:pStyle w:val="BodyText"/>
        <w:numPr>
          <w:ilvl w:val="2"/>
          <w:numId w:val="23"/>
        </w:numPr>
        <w:rPr>
          <w:b/>
        </w:rPr>
      </w:pPr>
      <w:r>
        <w:t>1,1.</w:t>
      </w:r>
    </w:p>
    <w:p w14:paraId="18B9E872" w14:textId="0CBD7E9C" w:rsidR="00347E93" w:rsidRPr="00532413" w:rsidRDefault="00347E93" w:rsidP="00347E93">
      <w:pPr>
        <w:pStyle w:val="BodyText"/>
        <w:numPr>
          <w:ilvl w:val="1"/>
          <w:numId w:val="23"/>
        </w:numPr>
        <w:rPr>
          <w:b/>
        </w:rPr>
      </w:pPr>
      <w:r>
        <w:t>A User and Group belong to User Group. A User Group is created on User Registration.</w:t>
      </w:r>
      <w:r w:rsidR="00221A2C">
        <w:t xml:space="preserve"> A User Group associates a User to a Group where a Group could imply the User type i.e. general, commercial. </w:t>
      </w:r>
    </w:p>
    <w:p w14:paraId="6DF39BE6" w14:textId="77777777" w:rsidR="00532413" w:rsidRDefault="00532413" w:rsidP="00532413">
      <w:pPr>
        <w:pStyle w:val="BodyText"/>
        <w:numPr>
          <w:ilvl w:val="1"/>
          <w:numId w:val="23"/>
        </w:numPr>
        <w:rPr>
          <w:b/>
        </w:rPr>
      </w:pPr>
      <w:r>
        <w:rPr>
          <w:b/>
        </w:rPr>
        <w:t>CRUD:</w:t>
      </w:r>
    </w:p>
    <w:p w14:paraId="35B0B42D" w14:textId="2A6BFA92" w:rsidR="00532413" w:rsidRDefault="00532413" w:rsidP="00532413">
      <w:pPr>
        <w:pStyle w:val="BodyText"/>
        <w:numPr>
          <w:ilvl w:val="2"/>
          <w:numId w:val="23"/>
        </w:numPr>
        <w:rPr>
          <w:b/>
        </w:rPr>
      </w:pPr>
      <w:r>
        <w:rPr>
          <w:b/>
        </w:rPr>
        <w:t>Create:</w:t>
      </w:r>
      <w:r>
        <w:t xml:space="preserve"> </w:t>
      </w:r>
      <w:r w:rsidR="00FE1A80">
        <w:t>Group.</w:t>
      </w:r>
    </w:p>
    <w:p w14:paraId="56FCF24C" w14:textId="5DABDEA3" w:rsidR="00532413" w:rsidRDefault="00532413" w:rsidP="00532413">
      <w:pPr>
        <w:pStyle w:val="BodyText"/>
        <w:numPr>
          <w:ilvl w:val="2"/>
          <w:numId w:val="23"/>
        </w:numPr>
        <w:rPr>
          <w:b/>
        </w:rPr>
      </w:pPr>
      <w:r>
        <w:rPr>
          <w:b/>
        </w:rPr>
        <w:t xml:space="preserve">Read: </w:t>
      </w:r>
      <w:r w:rsidR="000E42A1">
        <w:t>All</w:t>
      </w:r>
      <w:r>
        <w:t>.</w:t>
      </w:r>
    </w:p>
    <w:p w14:paraId="40E8202E" w14:textId="77777777" w:rsidR="00532413" w:rsidRDefault="00532413" w:rsidP="00532413">
      <w:pPr>
        <w:pStyle w:val="BodyText"/>
        <w:numPr>
          <w:ilvl w:val="2"/>
          <w:numId w:val="23"/>
        </w:numPr>
        <w:rPr>
          <w:b/>
        </w:rPr>
      </w:pPr>
      <w:r>
        <w:rPr>
          <w:b/>
        </w:rPr>
        <w:t xml:space="preserve">Update: </w:t>
      </w:r>
      <w:r>
        <w:t>By Admin only.</w:t>
      </w:r>
    </w:p>
    <w:p w14:paraId="34A9B78E" w14:textId="0B84683C" w:rsidR="00532413" w:rsidRPr="00C171EB" w:rsidRDefault="00532413" w:rsidP="00C171EB">
      <w:pPr>
        <w:pStyle w:val="BodyText"/>
        <w:numPr>
          <w:ilvl w:val="2"/>
          <w:numId w:val="23"/>
        </w:numPr>
        <w:rPr>
          <w:b/>
        </w:rPr>
      </w:pPr>
      <w:r>
        <w:rPr>
          <w:b/>
        </w:rPr>
        <w:t xml:space="preserve">Delete: </w:t>
      </w:r>
      <w:r w:rsidR="00CB0D3C">
        <w:t>If User no longer is associated to group.</w:t>
      </w:r>
    </w:p>
    <w:p w14:paraId="214BADED" w14:textId="77777777" w:rsidR="00C74E43" w:rsidRDefault="007247F6" w:rsidP="004477F4">
      <w:pPr>
        <w:pStyle w:val="BodyText"/>
        <w:numPr>
          <w:ilvl w:val="0"/>
          <w:numId w:val="23"/>
        </w:numPr>
        <w:rPr>
          <w:b/>
        </w:rPr>
      </w:pPr>
      <w:r w:rsidRPr="00FC6DE3">
        <w:rPr>
          <w:b/>
        </w:rPr>
        <w:t>User Quote</w:t>
      </w:r>
    </w:p>
    <w:p w14:paraId="1CA7E061" w14:textId="35315F67" w:rsidR="00EA7F01" w:rsidRPr="004677A8" w:rsidRDefault="007B6661" w:rsidP="00EA7F01">
      <w:pPr>
        <w:pStyle w:val="BodyText"/>
        <w:numPr>
          <w:ilvl w:val="1"/>
          <w:numId w:val="23"/>
        </w:numPr>
        <w:rPr>
          <w:b/>
        </w:rPr>
      </w:pPr>
      <w:r>
        <w:t>A User Quote has a User, Quote.</w:t>
      </w:r>
    </w:p>
    <w:p w14:paraId="3F49E9DD" w14:textId="119D9F3A" w:rsidR="004677A8" w:rsidRPr="00C9270B" w:rsidRDefault="004677A8" w:rsidP="004677A8">
      <w:pPr>
        <w:pStyle w:val="BodyText"/>
        <w:numPr>
          <w:ilvl w:val="2"/>
          <w:numId w:val="23"/>
        </w:numPr>
        <w:rPr>
          <w:b/>
        </w:rPr>
      </w:pPr>
      <w:r>
        <w:t>1, 1.</w:t>
      </w:r>
    </w:p>
    <w:p w14:paraId="0C95CDDD" w14:textId="5BE081ED" w:rsidR="00C9270B" w:rsidRPr="00FB35EF" w:rsidRDefault="008A5FE3" w:rsidP="00C9270B">
      <w:pPr>
        <w:pStyle w:val="BodyText"/>
        <w:numPr>
          <w:ilvl w:val="1"/>
          <w:numId w:val="23"/>
        </w:numPr>
        <w:rPr>
          <w:b/>
        </w:rPr>
      </w:pPr>
      <w:r>
        <w:t xml:space="preserve">A User and Quote belong to a User Quote. </w:t>
      </w:r>
      <w:r w:rsidR="00DF00E7">
        <w:t>A User Quote is created when a User makes a Quote. A User Quote is used to associate a User and a Quote.</w:t>
      </w:r>
    </w:p>
    <w:p w14:paraId="3DFF262B" w14:textId="77777777" w:rsidR="00FB35EF" w:rsidRDefault="00FB35EF" w:rsidP="00FB35EF">
      <w:pPr>
        <w:pStyle w:val="BodyText"/>
        <w:numPr>
          <w:ilvl w:val="1"/>
          <w:numId w:val="23"/>
        </w:numPr>
        <w:rPr>
          <w:b/>
        </w:rPr>
      </w:pPr>
      <w:r>
        <w:rPr>
          <w:b/>
        </w:rPr>
        <w:t>CRUD:</w:t>
      </w:r>
    </w:p>
    <w:p w14:paraId="00681186" w14:textId="1E38F8D7" w:rsidR="00FB35EF" w:rsidRDefault="00FB35EF" w:rsidP="00FB35EF">
      <w:pPr>
        <w:pStyle w:val="BodyText"/>
        <w:numPr>
          <w:ilvl w:val="2"/>
          <w:numId w:val="23"/>
        </w:numPr>
        <w:rPr>
          <w:b/>
        </w:rPr>
      </w:pPr>
      <w:r>
        <w:rPr>
          <w:b/>
        </w:rPr>
        <w:t>Create:</w:t>
      </w:r>
      <w:r>
        <w:t xml:space="preserve"> </w:t>
      </w:r>
      <w:r w:rsidR="003D0440">
        <w:t>User Quote/Order.</w:t>
      </w:r>
      <w:r>
        <w:t xml:space="preserve"> </w:t>
      </w:r>
    </w:p>
    <w:p w14:paraId="3374E340" w14:textId="783CB6E8" w:rsidR="00FB35EF" w:rsidRDefault="00FB35EF" w:rsidP="00FB35EF">
      <w:pPr>
        <w:pStyle w:val="BodyText"/>
        <w:numPr>
          <w:ilvl w:val="2"/>
          <w:numId w:val="23"/>
        </w:numPr>
        <w:rPr>
          <w:b/>
        </w:rPr>
      </w:pPr>
      <w:r>
        <w:rPr>
          <w:b/>
        </w:rPr>
        <w:t xml:space="preserve">Read: </w:t>
      </w:r>
      <w:r w:rsidR="00466C10">
        <w:t>Quotes</w:t>
      </w:r>
      <w:r>
        <w:t>.</w:t>
      </w:r>
    </w:p>
    <w:p w14:paraId="263ED01E" w14:textId="7164F314" w:rsidR="00FB35EF" w:rsidRDefault="00FB35EF" w:rsidP="00FB35EF">
      <w:pPr>
        <w:pStyle w:val="BodyText"/>
        <w:numPr>
          <w:ilvl w:val="2"/>
          <w:numId w:val="23"/>
        </w:numPr>
        <w:rPr>
          <w:b/>
        </w:rPr>
      </w:pPr>
      <w:r>
        <w:rPr>
          <w:b/>
        </w:rPr>
        <w:t xml:space="preserve">Update: </w:t>
      </w:r>
      <w:r>
        <w:t>By Admin only</w:t>
      </w:r>
      <w:r w:rsidR="006B6BCC">
        <w:t>.</w:t>
      </w:r>
    </w:p>
    <w:p w14:paraId="5BC762A1" w14:textId="5D2B89A2" w:rsidR="00FB35EF" w:rsidRPr="000F1ED5" w:rsidRDefault="00FB35EF" w:rsidP="000F1ED5">
      <w:pPr>
        <w:pStyle w:val="BodyText"/>
        <w:numPr>
          <w:ilvl w:val="2"/>
          <w:numId w:val="23"/>
        </w:numPr>
        <w:rPr>
          <w:b/>
        </w:rPr>
      </w:pPr>
      <w:r>
        <w:rPr>
          <w:b/>
        </w:rPr>
        <w:lastRenderedPageBreak/>
        <w:t xml:space="preserve">Delete: </w:t>
      </w:r>
      <w:r w:rsidR="00892BB6">
        <w:t>if User or Quote do not exist.</w:t>
      </w:r>
    </w:p>
    <w:p w14:paraId="3BA6DEA1" w14:textId="6F5C1F68" w:rsidR="00C35A16" w:rsidRDefault="007247F6" w:rsidP="004477F4">
      <w:pPr>
        <w:pStyle w:val="BodyText"/>
        <w:numPr>
          <w:ilvl w:val="0"/>
          <w:numId w:val="23"/>
        </w:numPr>
        <w:rPr>
          <w:b/>
        </w:rPr>
      </w:pPr>
      <w:r w:rsidRPr="00FC6DE3">
        <w:rPr>
          <w:b/>
        </w:rPr>
        <w:t>User Restriction.</w:t>
      </w:r>
    </w:p>
    <w:p w14:paraId="62176F6D" w14:textId="17D304C5" w:rsidR="005710CB" w:rsidRPr="0007083B" w:rsidRDefault="005710CB" w:rsidP="005710CB">
      <w:pPr>
        <w:pStyle w:val="BodyText"/>
        <w:numPr>
          <w:ilvl w:val="1"/>
          <w:numId w:val="23"/>
        </w:numPr>
        <w:rPr>
          <w:b/>
        </w:rPr>
      </w:pPr>
      <w:r>
        <w:t>A User Restriction has a User, Restriction</w:t>
      </w:r>
      <w:r w:rsidR="0007083B">
        <w:t>, Description.</w:t>
      </w:r>
    </w:p>
    <w:p w14:paraId="639CF795" w14:textId="4EF68F83" w:rsidR="0007083B" w:rsidRPr="00CD1807" w:rsidRDefault="0007083B" w:rsidP="0007083B">
      <w:pPr>
        <w:pStyle w:val="BodyText"/>
        <w:numPr>
          <w:ilvl w:val="2"/>
          <w:numId w:val="23"/>
        </w:numPr>
        <w:rPr>
          <w:b/>
        </w:rPr>
      </w:pPr>
      <w:r>
        <w:t>1, 1, “you abused your use of the service because you …”.</w:t>
      </w:r>
    </w:p>
    <w:p w14:paraId="092C8BB7" w14:textId="0CF8AD45" w:rsidR="00CD1807" w:rsidRPr="00654036" w:rsidRDefault="00CD1807" w:rsidP="00CD1807">
      <w:pPr>
        <w:pStyle w:val="BodyText"/>
        <w:numPr>
          <w:ilvl w:val="1"/>
          <w:numId w:val="23"/>
        </w:numPr>
        <w:rPr>
          <w:b/>
        </w:rPr>
      </w:pPr>
      <w:r>
        <w:t xml:space="preserve">A User and Restriction belong to a User Restriction. A User Restriction is created by Admin and associates a User and Restriction. </w:t>
      </w:r>
    </w:p>
    <w:p w14:paraId="7F006BAE" w14:textId="77777777" w:rsidR="00654036" w:rsidRDefault="00654036" w:rsidP="00654036">
      <w:pPr>
        <w:pStyle w:val="BodyText"/>
        <w:numPr>
          <w:ilvl w:val="1"/>
          <w:numId w:val="23"/>
        </w:numPr>
        <w:rPr>
          <w:b/>
        </w:rPr>
      </w:pPr>
      <w:r>
        <w:rPr>
          <w:b/>
        </w:rPr>
        <w:t>CRUD:</w:t>
      </w:r>
    </w:p>
    <w:p w14:paraId="4E2FE513" w14:textId="1FD1FA8A" w:rsidR="00654036" w:rsidRDefault="00654036" w:rsidP="00654036">
      <w:pPr>
        <w:pStyle w:val="BodyText"/>
        <w:numPr>
          <w:ilvl w:val="2"/>
          <w:numId w:val="23"/>
        </w:numPr>
        <w:rPr>
          <w:b/>
        </w:rPr>
      </w:pPr>
      <w:r>
        <w:rPr>
          <w:b/>
        </w:rPr>
        <w:t>Create:</w:t>
      </w:r>
      <w:r>
        <w:t xml:space="preserve"> </w:t>
      </w:r>
      <w:r w:rsidR="00884508">
        <w:t>User Restriction.</w:t>
      </w:r>
      <w:r>
        <w:t xml:space="preserve"> </w:t>
      </w:r>
    </w:p>
    <w:p w14:paraId="1E73F547" w14:textId="5FEFF6B8" w:rsidR="00654036" w:rsidRDefault="00654036" w:rsidP="00654036">
      <w:pPr>
        <w:pStyle w:val="BodyText"/>
        <w:numPr>
          <w:ilvl w:val="2"/>
          <w:numId w:val="23"/>
        </w:numPr>
        <w:rPr>
          <w:b/>
        </w:rPr>
      </w:pPr>
      <w:r>
        <w:rPr>
          <w:b/>
        </w:rPr>
        <w:t xml:space="preserve">Read: </w:t>
      </w:r>
      <w:r w:rsidR="00756AE9">
        <w:t>All</w:t>
      </w:r>
      <w:r>
        <w:t>.</w:t>
      </w:r>
    </w:p>
    <w:p w14:paraId="6195636E" w14:textId="77777777" w:rsidR="00654036" w:rsidRDefault="00654036" w:rsidP="00654036">
      <w:pPr>
        <w:pStyle w:val="BodyText"/>
        <w:numPr>
          <w:ilvl w:val="2"/>
          <w:numId w:val="23"/>
        </w:numPr>
        <w:rPr>
          <w:b/>
        </w:rPr>
      </w:pPr>
      <w:r>
        <w:rPr>
          <w:b/>
        </w:rPr>
        <w:t xml:space="preserve">Update: </w:t>
      </w:r>
      <w:r>
        <w:t>By Admin only.</w:t>
      </w:r>
    </w:p>
    <w:p w14:paraId="0000786A" w14:textId="0CDCEC05" w:rsidR="007A2B20" w:rsidRPr="00F35672" w:rsidRDefault="00654036" w:rsidP="00F35672">
      <w:pPr>
        <w:pStyle w:val="BodyText"/>
        <w:numPr>
          <w:ilvl w:val="2"/>
          <w:numId w:val="23"/>
        </w:numPr>
        <w:rPr>
          <w:b/>
        </w:rPr>
      </w:pPr>
      <w:r>
        <w:rPr>
          <w:b/>
        </w:rPr>
        <w:t xml:space="preserve">Delete: </w:t>
      </w:r>
      <w:r>
        <w:t xml:space="preserve">If </w:t>
      </w:r>
      <w:r w:rsidR="0008118C">
        <w:t xml:space="preserve">User no longer associated to restriction. </w:t>
      </w:r>
    </w:p>
    <w:p w14:paraId="125733A4" w14:textId="77777777" w:rsidR="00F35672" w:rsidRPr="00F35672" w:rsidRDefault="00F35672" w:rsidP="00F35672">
      <w:pPr>
        <w:pStyle w:val="BodyText"/>
        <w:ind w:left="2520" w:firstLine="0"/>
        <w:rPr>
          <w:b/>
        </w:rPr>
      </w:pPr>
    </w:p>
    <w:p w14:paraId="43FAB1DF" w14:textId="03869CF2" w:rsidR="00157CEC" w:rsidRDefault="00157CEC" w:rsidP="00157CEC">
      <w:pPr>
        <w:pStyle w:val="Heading2"/>
      </w:pPr>
      <w:r>
        <w:t>Views</w:t>
      </w:r>
    </w:p>
    <w:p w14:paraId="3664DA6B" w14:textId="561C0B6B" w:rsidR="00F35672" w:rsidRDefault="00F35672" w:rsidP="00F35672">
      <w:pPr>
        <w:pStyle w:val="BodyText"/>
      </w:pPr>
      <w:r>
        <w:t>Home page, Products, Portfolio, Customer Feedback, My Red Gap, Order, Quote, Quote Reply, Quote Confirmation, User.</w:t>
      </w:r>
    </w:p>
    <w:p w14:paraId="0BB33C9E" w14:textId="31B4FCDE" w:rsidR="00B35A8E" w:rsidRDefault="002C0D90" w:rsidP="00B35A8E">
      <w:pPr>
        <w:pStyle w:val="BodyText"/>
        <w:numPr>
          <w:ilvl w:val="0"/>
          <w:numId w:val="25"/>
        </w:numPr>
        <w:rPr>
          <w:b/>
        </w:rPr>
      </w:pPr>
      <w:r>
        <w:rPr>
          <w:b/>
        </w:rPr>
        <w:t>Home Page</w:t>
      </w:r>
    </w:p>
    <w:p w14:paraId="228657C0" w14:textId="408CBFAE" w:rsidR="00B35A8E" w:rsidRPr="00910C33" w:rsidRDefault="004C5C33" w:rsidP="00910C33">
      <w:pPr>
        <w:pStyle w:val="BodyText"/>
        <w:numPr>
          <w:ilvl w:val="1"/>
          <w:numId w:val="25"/>
        </w:numPr>
        <w:rPr>
          <w:b/>
        </w:rPr>
      </w:pPr>
      <w:r>
        <w:t>H</w:t>
      </w:r>
      <w:r w:rsidR="001353EE">
        <w:t xml:space="preserve">ome, about, features. </w:t>
      </w:r>
    </w:p>
    <w:p w14:paraId="3D57FF35" w14:textId="70C73005" w:rsidR="00280E00" w:rsidRDefault="003E536A" w:rsidP="006204C7">
      <w:pPr>
        <w:pStyle w:val="BodyText"/>
        <w:numPr>
          <w:ilvl w:val="1"/>
          <w:numId w:val="25"/>
        </w:numPr>
        <w:rPr>
          <w:b/>
        </w:rPr>
      </w:pPr>
      <w:r>
        <w:rPr>
          <w:b/>
        </w:rPr>
        <w:t>Features</w:t>
      </w:r>
      <w:r w:rsidR="00B35A8E">
        <w:rPr>
          <w:b/>
        </w:rPr>
        <w:t>:</w:t>
      </w:r>
    </w:p>
    <w:p w14:paraId="248A21C9" w14:textId="5FBB38AA" w:rsidR="006204C7" w:rsidRPr="009D023F" w:rsidRDefault="006204C7" w:rsidP="006204C7">
      <w:pPr>
        <w:pStyle w:val="BodyText"/>
        <w:numPr>
          <w:ilvl w:val="2"/>
          <w:numId w:val="25"/>
        </w:numPr>
        <w:rPr>
          <w:b/>
        </w:rPr>
      </w:pPr>
      <w:r>
        <w:t xml:space="preserve">A summary and brief </w:t>
      </w:r>
      <w:r w:rsidR="009D023F">
        <w:t>introduction</w:t>
      </w:r>
      <w:r>
        <w:t xml:space="preserve"> to Red Gap.</w:t>
      </w:r>
    </w:p>
    <w:p w14:paraId="2C79A89A" w14:textId="5245E36D" w:rsidR="009D023F" w:rsidRPr="00802EA2" w:rsidRDefault="009D023F" w:rsidP="006204C7">
      <w:pPr>
        <w:pStyle w:val="BodyText"/>
        <w:numPr>
          <w:ilvl w:val="2"/>
          <w:numId w:val="25"/>
        </w:numPr>
        <w:rPr>
          <w:b/>
        </w:rPr>
      </w:pPr>
      <w:r>
        <w:t>A features section illustrating the fine points of Red Gap including culture.</w:t>
      </w:r>
    </w:p>
    <w:p w14:paraId="475821FB" w14:textId="2C5CCA35" w:rsidR="00802EA2" w:rsidRDefault="00802EA2" w:rsidP="00802EA2">
      <w:pPr>
        <w:pStyle w:val="BodyText"/>
        <w:numPr>
          <w:ilvl w:val="1"/>
          <w:numId w:val="25"/>
        </w:numPr>
        <w:rPr>
          <w:b/>
        </w:rPr>
      </w:pPr>
      <w:r>
        <w:rPr>
          <w:b/>
        </w:rPr>
        <w:t>Functionality:</w:t>
      </w:r>
    </w:p>
    <w:p w14:paraId="1B1C6BB5" w14:textId="1EC24A80" w:rsidR="00802EA2" w:rsidRPr="00615945" w:rsidRDefault="00D1571C" w:rsidP="00802EA2">
      <w:pPr>
        <w:pStyle w:val="BodyText"/>
        <w:numPr>
          <w:ilvl w:val="2"/>
          <w:numId w:val="25"/>
        </w:numPr>
        <w:rPr>
          <w:b/>
        </w:rPr>
      </w:pPr>
      <w:r>
        <w:t>N/A.</w:t>
      </w:r>
    </w:p>
    <w:p w14:paraId="187263E4" w14:textId="6A8472DD" w:rsidR="00615945" w:rsidRDefault="00615945" w:rsidP="00615945">
      <w:pPr>
        <w:pStyle w:val="BodyText"/>
        <w:numPr>
          <w:ilvl w:val="0"/>
          <w:numId w:val="25"/>
        </w:numPr>
        <w:rPr>
          <w:b/>
        </w:rPr>
      </w:pPr>
      <w:r>
        <w:rPr>
          <w:b/>
        </w:rPr>
        <w:t>P</w:t>
      </w:r>
      <w:r w:rsidR="00A00159">
        <w:rPr>
          <w:b/>
        </w:rPr>
        <w:t>roducts</w:t>
      </w:r>
    </w:p>
    <w:p w14:paraId="776EED0E" w14:textId="3D4E8FF5" w:rsidR="00615945" w:rsidRPr="00910C33" w:rsidRDefault="00BC428E" w:rsidP="00615945">
      <w:pPr>
        <w:pStyle w:val="BodyText"/>
        <w:numPr>
          <w:ilvl w:val="1"/>
          <w:numId w:val="25"/>
        </w:numPr>
        <w:rPr>
          <w:b/>
        </w:rPr>
      </w:pPr>
      <w:r>
        <w:t>Products Packages i.e. “Chinese Paper Cutting”</w:t>
      </w:r>
      <w:r w:rsidR="00960880">
        <w:t>.</w:t>
      </w:r>
    </w:p>
    <w:p w14:paraId="75891A02" w14:textId="77777777" w:rsidR="00615945" w:rsidRDefault="00615945" w:rsidP="00615945">
      <w:pPr>
        <w:pStyle w:val="BodyText"/>
        <w:numPr>
          <w:ilvl w:val="1"/>
          <w:numId w:val="25"/>
        </w:numPr>
        <w:rPr>
          <w:b/>
        </w:rPr>
      </w:pPr>
      <w:r>
        <w:rPr>
          <w:b/>
        </w:rPr>
        <w:t>Features:</w:t>
      </w:r>
    </w:p>
    <w:p w14:paraId="27B7BC88" w14:textId="2A5ED2DF" w:rsidR="00615945" w:rsidRPr="009D023F" w:rsidRDefault="00020E0B" w:rsidP="00615945">
      <w:pPr>
        <w:pStyle w:val="BodyText"/>
        <w:numPr>
          <w:ilvl w:val="2"/>
          <w:numId w:val="25"/>
        </w:numPr>
        <w:rPr>
          <w:b/>
        </w:rPr>
      </w:pPr>
      <w:r>
        <w:t xml:space="preserve">A title, description, image </w:t>
      </w:r>
      <w:r w:rsidR="007065E4">
        <w:t>of each Produc</w:t>
      </w:r>
      <w:r w:rsidR="00E720D0">
        <w:t>t Package i.e. “Chinese Paper Cutting”, “A unique perspective on photography, capturing your portrait with Chinese Culture.”</w:t>
      </w:r>
    </w:p>
    <w:p w14:paraId="7DD6CF1B" w14:textId="77777777" w:rsidR="00615945" w:rsidRDefault="00615945" w:rsidP="00615945">
      <w:pPr>
        <w:pStyle w:val="BodyText"/>
        <w:numPr>
          <w:ilvl w:val="1"/>
          <w:numId w:val="25"/>
        </w:numPr>
        <w:rPr>
          <w:b/>
        </w:rPr>
      </w:pPr>
      <w:r>
        <w:rPr>
          <w:b/>
        </w:rPr>
        <w:lastRenderedPageBreak/>
        <w:t>Functionality:</w:t>
      </w:r>
    </w:p>
    <w:p w14:paraId="66B06728" w14:textId="0E3D4611" w:rsidR="00615945" w:rsidRPr="009F15C0" w:rsidRDefault="00A70D8A" w:rsidP="009F3BDA">
      <w:pPr>
        <w:pStyle w:val="BodyText"/>
        <w:numPr>
          <w:ilvl w:val="2"/>
          <w:numId w:val="25"/>
        </w:numPr>
        <w:rPr>
          <w:b/>
        </w:rPr>
      </w:pPr>
      <w:r>
        <w:t>Select Product Package i.e. click on “Chinese Paper Cutting”, to go the “Chinese Paper Cutting” page where more details follow and a step by step guide.</w:t>
      </w:r>
    </w:p>
    <w:p w14:paraId="19EC317A" w14:textId="1D06D8F9" w:rsidR="009F15C0" w:rsidRDefault="003A1414" w:rsidP="009F15C0">
      <w:pPr>
        <w:pStyle w:val="BodyText"/>
        <w:numPr>
          <w:ilvl w:val="0"/>
          <w:numId w:val="25"/>
        </w:numPr>
        <w:rPr>
          <w:b/>
        </w:rPr>
      </w:pPr>
      <w:r>
        <w:rPr>
          <w:b/>
        </w:rPr>
        <w:t>Portfolio</w:t>
      </w:r>
    </w:p>
    <w:p w14:paraId="1532CC9F" w14:textId="05030FB9" w:rsidR="009F15C0" w:rsidRPr="0010181F" w:rsidRDefault="00086C00" w:rsidP="009F15C0">
      <w:pPr>
        <w:pStyle w:val="BodyText"/>
        <w:numPr>
          <w:ilvl w:val="1"/>
          <w:numId w:val="25"/>
        </w:numPr>
        <w:rPr>
          <w:b/>
        </w:rPr>
      </w:pPr>
      <w:r>
        <w:t xml:space="preserve">Portfolio </w:t>
      </w:r>
      <w:r w:rsidR="00F0024E">
        <w:t xml:space="preserve">consists of some of the </w:t>
      </w:r>
      <w:r w:rsidR="00C13E35">
        <w:t>finest work by Red Gap and this includes a range of Product Packages and Products.</w:t>
      </w:r>
    </w:p>
    <w:p w14:paraId="58E0A52F" w14:textId="77777777" w:rsidR="009F15C0" w:rsidRDefault="009F15C0" w:rsidP="009F15C0">
      <w:pPr>
        <w:pStyle w:val="BodyText"/>
        <w:numPr>
          <w:ilvl w:val="1"/>
          <w:numId w:val="25"/>
        </w:numPr>
        <w:rPr>
          <w:b/>
        </w:rPr>
      </w:pPr>
      <w:r>
        <w:rPr>
          <w:b/>
        </w:rPr>
        <w:t>Features:</w:t>
      </w:r>
    </w:p>
    <w:p w14:paraId="3D2DE978" w14:textId="77777777" w:rsidR="009F15C0" w:rsidRPr="009D023F" w:rsidRDefault="009F15C0" w:rsidP="009F15C0">
      <w:pPr>
        <w:pStyle w:val="BodyText"/>
        <w:numPr>
          <w:ilvl w:val="2"/>
          <w:numId w:val="25"/>
        </w:numPr>
        <w:rPr>
          <w:b/>
        </w:rPr>
      </w:pPr>
      <w:r>
        <w:t>A title, description, image of each Product Package i.e. “Chinese Paper Cutting”, “A unique perspective on photography, capturing your portrait with Chinese Culture.”</w:t>
      </w:r>
    </w:p>
    <w:p w14:paraId="256281ED" w14:textId="77777777" w:rsidR="009F15C0" w:rsidRDefault="009F15C0" w:rsidP="009F15C0">
      <w:pPr>
        <w:pStyle w:val="BodyText"/>
        <w:numPr>
          <w:ilvl w:val="1"/>
          <w:numId w:val="25"/>
        </w:numPr>
        <w:rPr>
          <w:b/>
        </w:rPr>
      </w:pPr>
      <w:r>
        <w:rPr>
          <w:b/>
        </w:rPr>
        <w:t>Functionality:</w:t>
      </w:r>
    </w:p>
    <w:p w14:paraId="14B25ED1" w14:textId="3F14B45D" w:rsidR="009F15C0" w:rsidRPr="00966D55" w:rsidRDefault="009F15C0" w:rsidP="00C76313">
      <w:pPr>
        <w:pStyle w:val="BodyText"/>
        <w:numPr>
          <w:ilvl w:val="2"/>
          <w:numId w:val="25"/>
        </w:numPr>
        <w:rPr>
          <w:b/>
        </w:rPr>
      </w:pPr>
      <w:r>
        <w:t>Select Product Package i.e. click on “Chinese Paper Cutting”, to go the “Chinese Paper Cutting” page where more details follow and a step by step guide.</w:t>
      </w:r>
    </w:p>
    <w:p w14:paraId="734C0387" w14:textId="747AA5E7" w:rsidR="00966D55" w:rsidRDefault="00CE5CD1" w:rsidP="00966D55">
      <w:pPr>
        <w:pStyle w:val="BodyText"/>
        <w:numPr>
          <w:ilvl w:val="0"/>
          <w:numId w:val="25"/>
        </w:numPr>
        <w:rPr>
          <w:b/>
        </w:rPr>
      </w:pPr>
      <w:r>
        <w:rPr>
          <w:b/>
        </w:rPr>
        <w:t>Customer Feedback</w:t>
      </w:r>
    </w:p>
    <w:p w14:paraId="46303EEA" w14:textId="37729D5D" w:rsidR="00966D55" w:rsidRPr="0010181F" w:rsidRDefault="004B2C44" w:rsidP="00966D55">
      <w:pPr>
        <w:pStyle w:val="BodyText"/>
        <w:numPr>
          <w:ilvl w:val="1"/>
          <w:numId w:val="25"/>
        </w:numPr>
        <w:rPr>
          <w:b/>
        </w:rPr>
      </w:pPr>
      <w:r>
        <w:t xml:space="preserve">Completely for Customer Feedback, </w:t>
      </w:r>
      <w:r w:rsidR="008E3D87">
        <w:t>*</w:t>
      </w:r>
      <w:r>
        <w:t xml:space="preserve">Customers can leave Feedback for their recent Order under Orders and for the particular Order. </w:t>
      </w:r>
      <w:r w:rsidR="00A965C0">
        <w:t>The most recent feedbacks will be displayed.</w:t>
      </w:r>
    </w:p>
    <w:p w14:paraId="43EA6E00" w14:textId="77777777" w:rsidR="00966D55" w:rsidRDefault="00966D55" w:rsidP="00966D55">
      <w:pPr>
        <w:pStyle w:val="BodyText"/>
        <w:numPr>
          <w:ilvl w:val="1"/>
          <w:numId w:val="25"/>
        </w:numPr>
        <w:rPr>
          <w:b/>
        </w:rPr>
      </w:pPr>
      <w:r>
        <w:rPr>
          <w:b/>
        </w:rPr>
        <w:t>Features:</w:t>
      </w:r>
    </w:p>
    <w:p w14:paraId="138ACB6C" w14:textId="418F906D" w:rsidR="00966D55" w:rsidRPr="009D023F" w:rsidRDefault="00966D55" w:rsidP="00966D55">
      <w:pPr>
        <w:pStyle w:val="BodyText"/>
        <w:numPr>
          <w:ilvl w:val="2"/>
          <w:numId w:val="25"/>
        </w:numPr>
        <w:rPr>
          <w:b/>
        </w:rPr>
      </w:pPr>
      <w:r>
        <w:t xml:space="preserve">A title, </w:t>
      </w:r>
      <w:r w:rsidR="00281B16">
        <w:t>description and Product Package</w:t>
      </w:r>
      <w:r w:rsidR="008A7B91">
        <w:t>.</w:t>
      </w:r>
    </w:p>
    <w:p w14:paraId="4EAAA468" w14:textId="77777777" w:rsidR="00966D55" w:rsidRDefault="00966D55" w:rsidP="00966D55">
      <w:pPr>
        <w:pStyle w:val="BodyText"/>
        <w:numPr>
          <w:ilvl w:val="1"/>
          <w:numId w:val="25"/>
        </w:numPr>
        <w:rPr>
          <w:b/>
        </w:rPr>
      </w:pPr>
      <w:r>
        <w:rPr>
          <w:b/>
        </w:rPr>
        <w:t>Functionality:</w:t>
      </w:r>
    </w:p>
    <w:p w14:paraId="03721023" w14:textId="6CF4D871" w:rsidR="00966D55" w:rsidRPr="00C76313" w:rsidRDefault="00967F09" w:rsidP="00966D55">
      <w:pPr>
        <w:pStyle w:val="BodyText"/>
        <w:numPr>
          <w:ilvl w:val="2"/>
          <w:numId w:val="25"/>
        </w:numPr>
        <w:rPr>
          <w:b/>
        </w:rPr>
      </w:pPr>
      <w:r>
        <w:t>N/A.</w:t>
      </w:r>
    </w:p>
    <w:p w14:paraId="0B98784E" w14:textId="77777777" w:rsidR="00966D55" w:rsidRPr="00C76313" w:rsidRDefault="00966D55" w:rsidP="0028385C">
      <w:pPr>
        <w:pStyle w:val="BodyText"/>
        <w:ind w:left="2160" w:firstLine="0"/>
        <w:rPr>
          <w:b/>
        </w:rPr>
      </w:pPr>
    </w:p>
    <w:p w14:paraId="7364C215" w14:textId="7B769D35" w:rsidR="005C261E" w:rsidRPr="005C261E" w:rsidRDefault="005C261E" w:rsidP="005C261E">
      <w:pPr>
        <w:pStyle w:val="Heading2"/>
      </w:pPr>
      <w:r>
        <w:t>Controllers</w:t>
      </w:r>
    </w:p>
    <w:p w14:paraId="2C345CC6" w14:textId="77777777" w:rsidR="00654A85" w:rsidRDefault="00654A85" w:rsidP="00AE295A">
      <w:pPr>
        <w:pStyle w:val="BodyText"/>
      </w:pPr>
    </w:p>
    <w:p w14:paraId="6FD7DF42" w14:textId="77777777" w:rsidR="00654A85" w:rsidRDefault="00654A85" w:rsidP="00AE295A">
      <w:pPr>
        <w:pStyle w:val="BodyText"/>
      </w:pPr>
    </w:p>
    <w:p w14:paraId="479CE42E" w14:textId="77777777" w:rsidR="00654A85" w:rsidRDefault="00654A85" w:rsidP="00AE295A">
      <w:pPr>
        <w:pStyle w:val="BodyText"/>
      </w:pPr>
    </w:p>
    <w:p w14:paraId="34C9AE2D" w14:textId="77777777" w:rsidR="00B66897" w:rsidRDefault="00B66897" w:rsidP="00AE295A">
      <w:pPr>
        <w:pStyle w:val="BodyText"/>
      </w:pPr>
    </w:p>
    <w:p w14:paraId="68EAA6A1" w14:textId="77777777" w:rsidR="00654A85" w:rsidRDefault="00654A85" w:rsidP="00AE295A">
      <w:pPr>
        <w:pStyle w:val="BodyText"/>
      </w:pPr>
    </w:p>
    <w:p w14:paraId="0D075A3D" w14:textId="77777777" w:rsidR="00654A85" w:rsidRDefault="00654A85" w:rsidP="00AE295A">
      <w:pPr>
        <w:pStyle w:val="BodyText"/>
      </w:pPr>
    </w:p>
    <w:p w14:paraId="6E1D9147" w14:textId="77777777" w:rsidR="00654A85" w:rsidRDefault="00654A85" w:rsidP="00AE295A">
      <w:pPr>
        <w:pStyle w:val="BodyText"/>
      </w:pPr>
    </w:p>
    <w:p w14:paraId="7F5B36B1" w14:textId="77777777" w:rsidR="00654A85" w:rsidRDefault="00654A85" w:rsidP="00AE295A">
      <w:pPr>
        <w:pStyle w:val="BodyText"/>
      </w:pPr>
    </w:p>
    <w:p w14:paraId="694E25B3" w14:textId="77777777" w:rsidR="00654A85" w:rsidRDefault="00654A85" w:rsidP="00AE295A">
      <w:pPr>
        <w:pStyle w:val="BodyText"/>
      </w:pPr>
    </w:p>
    <w:p w14:paraId="7609388A" w14:textId="77777777" w:rsidR="00654A85" w:rsidRDefault="00654A85" w:rsidP="00AE295A">
      <w:pPr>
        <w:pStyle w:val="BodyText"/>
      </w:pPr>
    </w:p>
    <w:p w14:paraId="5ACAF147" w14:textId="77777777" w:rsidR="00654A85" w:rsidRDefault="00654A85" w:rsidP="00AE295A">
      <w:pPr>
        <w:pStyle w:val="BodyText"/>
      </w:pPr>
    </w:p>
    <w:p w14:paraId="36972768" w14:textId="77777777" w:rsidR="00654A85" w:rsidRPr="005A1E9E" w:rsidRDefault="00654A85" w:rsidP="00AE295A">
      <w:pPr>
        <w:pStyle w:val="BodyText"/>
      </w:pPr>
    </w:p>
    <w:p w14:paraId="4812CC0C" w14:textId="1F9545DD" w:rsidR="00280AE4" w:rsidRDefault="00B73DEE" w:rsidP="00280AE4">
      <w:pPr>
        <w:pStyle w:val="Heading3"/>
      </w:pPr>
      <w:r>
        <w:t>Home page</w:t>
      </w:r>
    </w:p>
    <w:p w14:paraId="142AB8D6" w14:textId="0FBB8233" w:rsidR="00280AE4" w:rsidRDefault="00280AE4" w:rsidP="00280AE4">
      <w:pPr>
        <w:pStyle w:val="BodyText"/>
      </w:pPr>
      <w:r>
        <w:t xml:space="preserve">The </w:t>
      </w:r>
      <w:r w:rsidR="0037498A">
        <w:t>Home Page</w:t>
      </w:r>
      <w:r>
        <w:t xml:space="preserve"> </w:t>
      </w:r>
      <w:r w:rsidR="0037498A">
        <w:t>View</w:t>
      </w:r>
      <w:r>
        <w:t xml:space="preserve"> is used for</w:t>
      </w:r>
      <w:r w:rsidR="00714D36">
        <w:t xml:space="preserve"> Home, About, Features</w:t>
      </w:r>
      <w:r>
        <w:t>.</w:t>
      </w:r>
    </w:p>
    <w:p w14:paraId="4601A05D" w14:textId="5E47BE84" w:rsidR="00280AE4" w:rsidRDefault="00510915" w:rsidP="00280AE4">
      <w:pPr>
        <w:pStyle w:val="Heading4"/>
      </w:pPr>
      <w:r>
        <w:t>Content</w:t>
      </w:r>
    </w:p>
    <w:p w14:paraId="2E31140F" w14:textId="327A2931" w:rsidR="004E4704" w:rsidRDefault="00C90CC6" w:rsidP="004E4704">
      <w:pPr>
        <w:pStyle w:val="BlockQuotation"/>
        <w:ind w:left="1080"/>
        <w:rPr>
          <w:b/>
        </w:rPr>
      </w:pPr>
      <w:r>
        <w:rPr>
          <w:b/>
        </w:rPr>
        <w:t>Home</w:t>
      </w:r>
    </w:p>
    <w:p w14:paraId="463676D8" w14:textId="5ECE086C" w:rsidR="00C90CC6" w:rsidRDefault="00C90CC6" w:rsidP="004E4704">
      <w:pPr>
        <w:pStyle w:val="BlockQuotation"/>
        <w:ind w:left="1080"/>
        <w:rPr>
          <w:b/>
        </w:rPr>
      </w:pPr>
      <w:r>
        <w:rPr>
          <w:b/>
        </w:rPr>
        <w:tab/>
        <w:t>The immediate view is the Home where the logo is displayed with a sleek and bold heading “Red Gap – Make Culture Alive”</w:t>
      </w:r>
      <w:r w:rsidR="0041706A">
        <w:rPr>
          <w:b/>
        </w:rPr>
        <w:t>.</w:t>
      </w:r>
    </w:p>
    <w:p w14:paraId="60D82345" w14:textId="2760C906" w:rsidR="0041706A" w:rsidRPr="00B140B4" w:rsidRDefault="0041706A" w:rsidP="004E4704">
      <w:pPr>
        <w:pStyle w:val="BlockQuotation"/>
        <w:ind w:left="1080"/>
        <w:rPr>
          <w:b/>
        </w:rPr>
      </w:pPr>
      <w:r>
        <w:rPr>
          <w:b/>
        </w:rPr>
        <w:t xml:space="preserve">Below follows with three main points of Red Gap: Chinese Culture, Personal and Hand-Made and </w:t>
      </w:r>
      <w:r w:rsidR="00F12A88">
        <w:rPr>
          <w:b/>
        </w:rPr>
        <w:t>Perfect for a Gift.</w:t>
      </w:r>
      <w:r>
        <w:rPr>
          <w:b/>
        </w:rPr>
        <w:t xml:space="preserve"> </w:t>
      </w:r>
    </w:p>
    <w:p w14:paraId="168BB49B" w14:textId="77777777" w:rsidR="004E4704" w:rsidRDefault="004E4704" w:rsidP="00280AE4">
      <w:pPr>
        <w:pStyle w:val="Heading3"/>
      </w:pPr>
    </w:p>
    <w:p w14:paraId="5485DAB0" w14:textId="1A4378EA" w:rsidR="004E4704" w:rsidRDefault="000A6BD6" w:rsidP="004E4704">
      <w:pPr>
        <w:pStyle w:val="BlockQuotation"/>
        <w:ind w:left="1080"/>
        <w:rPr>
          <w:b/>
        </w:rPr>
      </w:pPr>
      <w:r>
        <w:rPr>
          <w:b/>
        </w:rPr>
        <w:t>About</w:t>
      </w:r>
    </w:p>
    <w:p w14:paraId="29827729" w14:textId="263B35B3" w:rsidR="00A66A98" w:rsidRPr="00B140B4" w:rsidRDefault="00A66A98" w:rsidP="004E4704">
      <w:pPr>
        <w:pStyle w:val="BlockQuotation"/>
        <w:ind w:left="1080"/>
        <w:rPr>
          <w:b/>
        </w:rPr>
      </w:pPr>
      <w:r>
        <w:rPr>
          <w:b/>
        </w:rPr>
        <w:tab/>
        <w:t>A simple focus with three subheadings on what Red Gap is and how it started, the primary product being “Chinese Paper Cutting” and UNESCO and finally the emphasis of tradition and culture.</w:t>
      </w:r>
    </w:p>
    <w:p w14:paraId="1DFED6DF" w14:textId="77777777" w:rsidR="004E4704" w:rsidRDefault="004E4704" w:rsidP="00280AE4">
      <w:pPr>
        <w:pStyle w:val="Heading3"/>
      </w:pPr>
    </w:p>
    <w:p w14:paraId="3F08568B" w14:textId="4B088960" w:rsidR="0046097B" w:rsidRDefault="0046097B" w:rsidP="0046097B">
      <w:pPr>
        <w:pStyle w:val="BlockQuotation"/>
        <w:ind w:left="1080"/>
        <w:rPr>
          <w:b/>
        </w:rPr>
      </w:pPr>
      <w:r>
        <w:rPr>
          <w:b/>
        </w:rPr>
        <w:t>Features</w:t>
      </w:r>
    </w:p>
    <w:p w14:paraId="34AF3E51" w14:textId="4AD62B9E" w:rsidR="00312167" w:rsidRPr="00B140B4" w:rsidRDefault="0082745C" w:rsidP="00572F53">
      <w:pPr>
        <w:pStyle w:val="BlockQuotation"/>
        <w:ind w:left="1080"/>
        <w:rPr>
          <w:b/>
        </w:rPr>
      </w:pPr>
      <w:r>
        <w:rPr>
          <w:b/>
        </w:rPr>
        <w:tab/>
      </w:r>
      <w:r w:rsidR="00312167">
        <w:rPr>
          <w:b/>
        </w:rPr>
        <w:t xml:space="preserve">Chinese Culture, Personal and Hand-Made and Perfect for a Gift. </w:t>
      </w:r>
    </w:p>
    <w:p w14:paraId="4FA84D1F" w14:textId="77777777" w:rsidR="00FE21D1" w:rsidRDefault="00FE21D1" w:rsidP="001F2310">
      <w:pPr>
        <w:pStyle w:val="BodyText"/>
      </w:pPr>
    </w:p>
    <w:p w14:paraId="6B48D9E8" w14:textId="77777777" w:rsidR="0029791C" w:rsidRDefault="0029791C" w:rsidP="001F2310">
      <w:pPr>
        <w:pStyle w:val="BodyText"/>
      </w:pPr>
    </w:p>
    <w:p w14:paraId="64DC8D6B" w14:textId="77777777" w:rsidR="0029791C" w:rsidRDefault="0029791C" w:rsidP="001F2310">
      <w:pPr>
        <w:pStyle w:val="BodyText"/>
      </w:pPr>
    </w:p>
    <w:p w14:paraId="7C2A30B0" w14:textId="77777777" w:rsidR="0029791C" w:rsidRDefault="0029791C" w:rsidP="001F2310">
      <w:pPr>
        <w:pStyle w:val="BodyText"/>
      </w:pPr>
    </w:p>
    <w:p w14:paraId="41277E4F" w14:textId="7BAB1CEF" w:rsidR="0029791C" w:rsidRDefault="00254910" w:rsidP="0029791C">
      <w:pPr>
        <w:pStyle w:val="Heading3"/>
      </w:pPr>
      <w:r>
        <w:t>Products</w:t>
      </w:r>
    </w:p>
    <w:p w14:paraId="23256EBF" w14:textId="72CF8B22" w:rsidR="0029791C" w:rsidRDefault="0029791C" w:rsidP="0029791C">
      <w:pPr>
        <w:pStyle w:val="BodyText"/>
      </w:pPr>
      <w:r>
        <w:t xml:space="preserve">The </w:t>
      </w:r>
      <w:r w:rsidR="00FC55F4">
        <w:t>Products</w:t>
      </w:r>
      <w:r>
        <w:t xml:space="preserve"> View is used for </w:t>
      </w:r>
      <w:r w:rsidR="00004E5E">
        <w:t xml:space="preserve">displaying our range of Products i.e. “Chinese Paper Cutting”. </w:t>
      </w:r>
    </w:p>
    <w:p w14:paraId="05524C89" w14:textId="2538E54A" w:rsidR="00F40E5F" w:rsidRDefault="00F40E5F" w:rsidP="0029791C">
      <w:pPr>
        <w:pStyle w:val="BodyText"/>
      </w:pPr>
      <w:r>
        <w:t xml:space="preserve">Products view is </w:t>
      </w:r>
      <w:r w:rsidR="00B61622">
        <w:t>accessible</w:t>
      </w:r>
      <w:r>
        <w:t xml:space="preserve"> by clicking the Products Link</w:t>
      </w:r>
      <w:r w:rsidR="00B61622">
        <w:t xml:space="preserve"> where you can see “Chinese Paper Cutting”</w:t>
      </w:r>
      <w:r w:rsidR="0092229C">
        <w:t xml:space="preserve"> and other Products. You can also go directly to the page for “Chinese Paper Cutting”.</w:t>
      </w:r>
    </w:p>
    <w:p w14:paraId="6E166B41" w14:textId="77777777" w:rsidR="0029791C" w:rsidRDefault="0029791C" w:rsidP="0029791C">
      <w:pPr>
        <w:pStyle w:val="Heading4"/>
      </w:pPr>
      <w:r>
        <w:t>Content</w:t>
      </w:r>
    </w:p>
    <w:p w14:paraId="6D1D7C98" w14:textId="3F9D8E2B" w:rsidR="0029791C" w:rsidRDefault="002B2F76" w:rsidP="0029791C">
      <w:pPr>
        <w:pStyle w:val="BlockQuotation"/>
        <w:ind w:left="1080"/>
        <w:rPr>
          <w:b/>
        </w:rPr>
      </w:pPr>
      <w:r>
        <w:rPr>
          <w:b/>
        </w:rPr>
        <w:t>Main</w:t>
      </w:r>
    </w:p>
    <w:p w14:paraId="1F41C749" w14:textId="398E3480" w:rsidR="0029791C" w:rsidRDefault="0029791C" w:rsidP="0029791C">
      <w:pPr>
        <w:pStyle w:val="BlockQuotation"/>
        <w:ind w:left="1080"/>
        <w:rPr>
          <w:b/>
        </w:rPr>
      </w:pPr>
      <w:r>
        <w:rPr>
          <w:b/>
        </w:rPr>
        <w:tab/>
        <w:t>The immediate view is the Home where the logo is displayed with a sleek and bold heading “</w:t>
      </w:r>
      <w:r w:rsidR="009A4CAC">
        <w:rPr>
          <w:b/>
        </w:rPr>
        <w:t>Chinese Paper Cutting”.</w:t>
      </w:r>
    </w:p>
    <w:p w14:paraId="3986FCEF" w14:textId="18A9FF63" w:rsidR="0029791C" w:rsidRPr="00B140B4" w:rsidRDefault="0029791C" w:rsidP="0029791C">
      <w:pPr>
        <w:pStyle w:val="BlockQuotation"/>
        <w:ind w:left="1080"/>
        <w:rPr>
          <w:b/>
        </w:rPr>
      </w:pPr>
      <w:r>
        <w:rPr>
          <w:b/>
        </w:rPr>
        <w:t xml:space="preserve">Below follows with </w:t>
      </w:r>
      <w:r w:rsidR="00E6453F">
        <w:rPr>
          <w:b/>
        </w:rPr>
        <w:t>the steps to follow and how you can get your “Chinese Paper Cutting”.</w:t>
      </w:r>
    </w:p>
    <w:p w14:paraId="0AA22642" w14:textId="77777777" w:rsidR="0029791C" w:rsidRDefault="0029791C" w:rsidP="0029791C">
      <w:pPr>
        <w:pStyle w:val="Heading3"/>
      </w:pPr>
    </w:p>
    <w:p w14:paraId="09A265C1" w14:textId="669541D2" w:rsidR="0029791C" w:rsidRDefault="00BD33BD" w:rsidP="0029791C">
      <w:pPr>
        <w:pStyle w:val="BlockQuotation"/>
        <w:ind w:left="1080"/>
        <w:rPr>
          <w:b/>
        </w:rPr>
      </w:pPr>
      <w:r>
        <w:rPr>
          <w:b/>
        </w:rPr>
        <w:t>Footer</w:t>
      </w:r>
    </w:p>
    <w:p w14:paraId="3626644C" w14:textId="0ADB22A9" w:rsidR="0029791C" w:rsidRPr="00B140B4" w:rsidRDefault="0029791C" w:rsidP="0029791C">
      <w:pPr>
        <w:pStyle w:val="BlockQuotation"/>
        <w:ind w:left="1080"/>
        <w:rPr>
          <w:b/>
        </w:rPr>
      </w:pPr>
      <w:r>
        <w:rPr>
          <w:b/>
        </w:rPr>
        <w:tab/>
      </w:r>
      <w:r w:rsidR="009B30B6">
        <w:rPr>
          <w:b/>
        </w:rPr>
        <w:t>Get your Quote now.</w:t>
      </w:r>
    </w:p>
    <w:p w14:paraId="79E28083" w14:textId="77777777" w:rsidR="0029791C" w:rsidRDefault="0029791C" w:rsidP="0029791C">
      <w:pPr>
        <w:pStyle w:val="Heading3"/>
      </w:pPr>
    </w:p>
    <w:p w14:paraId="46021C72" w14:textId="3F7DE63B" w:rsidR="00901C4D" w:rsidRDefault="00BD5E7E" w:rsidP="00901C4D">
      <w:pPr>
        <w:pStyle w:val="Heading3"/>
      </w:pPr>
      <w:r>
        <w:t>Portfolio</w:t>
      </w:r>
    </w:p>
    <w:p w14:paraId="5A0A1B40" w14:textId="7F3573AE" w:rsidR="00901C4D" w:rsidRDefault="00901C4D" w:rsidP="00901C4D">
      <w:pPr>
        <w:pStyle w:val="BodyText"/>
      </w:pPr>
      <w:r>
        <w:t xml:space="preserve">The </w:t>
      </w:r>
      <w:r w:rsidR="00270B4A">
        <w:t>Portfolio</w:t>
      </w:r>
      <w:r>
        <w:t xml:space="preserve"> View is used for </w:t>
      </w:r>
      <w:r w:rsidR="0052007A">
        <w:t>Red Gaps Portfolio and simply demonstrates Red Gap’s Range of Products.</w:t>
      </w:r>
    </w:p>
    <w:p w14:paraId="50C45E49" w14:textId="77777777" w:rsidR="00901C4D" w:rsidRDefault="00901C4D" w:rsidP="00901C4D">
      <w:pPr>
        <w:pStyle w:val="Heading4"/>
      </w:pPr>
      <w:r>
        <w:t>Content</w:t>
      </w:r>
    </w:p>
    <w:p w14:paraId="1861EFE9" w14:textId="77777777" w:rsidR="00901C4D" w:rsidRDefault="00901C4D" w:rsidP="00901C4D">
      <w:pPr>
        <w:pStyle w:val="BlockQuotation"/>
        <w:ind w:left="1080"/>
        <w:rPr>
          <w:b/>
        </w:rPr>
      </w:pPr>
      <w:r>
        <w:rPr>
          <w:b/>
        </w:rPr>
        <w:t>Home</w:t>
      </w:r>
    </w:p>
    <w:p w14:paraId="003D8BE0" w14:textId="5AEF3BB4" w:rsidR="00901C4D" w:rsidRDefault="00901C4D" w:rsidP="00901C4D">
      <w:pPr>
        <w:pStyle w:val="BlockQuotation"/>
        <w:ind w:left="1080"/>
        <w:rPr>
          <w:b/>
        </w:rPr>
      </w:pPr>
      <w:r>
        <w:rPr>
          <w:b/>
        </w:rPr>
        <w:tab/>
        <w:t>The immediate view is the Home where the logo is displayed with a sleek and bold heading “Red Gap</w:t>
      </w:r>
      <w:r w:rsidR="00FB576A">
        <w:rPr>
          <w:b/>
        </w:rPr>
        <w:t xml:space="preserve"> - Products</w:t>
      </w:r>
      <w:r>
        <w:rPr>
          <w:b/>
        </w:rPr>
        <w:t>”.</w:t>
      </w:r>
    </w:p>
    <w:p w14:paraId="2BE8EC2F" w14:textId="77777777" w:rsidR="00901C4D" w:rsidRDefault="00901C4D" w:rsidP="00901C4D">
      <w:pPr>
        <w:pStyle w:val="Heading3"/>
      </w:pPr>
    </w:p>
    <w:p w14:paraId="21B98FFB" w14:textId="4103726C" w:rsidR="00901C4D" w:rsidRDefault="007508AA" w:rsidP="00901C4D">
      <w:pPr>
        <w:pStyle w:val="BlockQuotation"/>
        <w:ind w:left="1080"/>
        <w:rPr>
          <w:b/>
        </w:rPr>
      </w:pPr>
      <w:r>
        <w:rPr>
          <w:b/>
        </w:rPr>
        <w:t>Photos and headings with text of products.</w:t>
      </w:r>
    </w:p>
    <w:p w14:paraId="1B4F2318" w14:textId="77777777" w:rsidR="00901C4D" w:rsidRPr="00901C4D" w:rsidRDefault="00901C4D" w:rsidP="00901C4D">
      <w:pPr>
        <w:pStyle w:val="BodyText"/>
      </w:pPr>
    </w:p>
    <w:p w14:paraId="799AC293" w14:textId="77777777" w:rsidR="0029791C" w:rsidRDefault="0029791C" w:rsidP="001F2310">
      <w:pPr>
        <w:pStyle w:val="BodyText"/>
      </w:pPr>
    </w:p>
    <w:p w14:paraId="48627292" w14:textId="2AE96AD6" w:rsidR="00553A32" w:rsidRDefault="001429DB" w:rsidP="00553A32">
      <w:pPr>
        <w:pStyle w:val="Heading3"/>
      </w:pPr>
      <w:r>
        <w:t>Customer feedback</w:t>
      </w:r>
    </w:p>
    <w:p w14:paraId="03D22D59" w14:textId="2691E2F8" w:rsidR="00553A32" w:rsidRDefault="00553A32" w:rsidP="00553A32">
      <w:pPr>
        <w:pStyle w:val="BodyText"/>
      </w:pPr>
      <w:r>
        <w:t xml:space="preserve">The </w:t>
      </w:r>
      <w:r w:rsidR="00776276">
        <w:t>Customer Feedback</w:t>
      </w:r>
      <w:r>
        <w:t xml:space="preserve"> View is used for </w:t>
      </w:r>
      <w:r w:rsidR="009E6221">
        <w:t>feedback from customers regarding orders.</w:t>
      </w:r>
    </w:p>
    <w:p w14:paraId="31226ECC" w14:textId="77777777" w:rsidR="00553A32" w:rsidRDefault="00553A32" w:rsidP="00553A32">
      <w:pPr>
        <w:pStyle w:val="Heading4"/>
      </w:pPr>
      <w:r>
        <w:t>Content</w:t>
      </w:r>
    </w:p>
    <w:p w14:paraId="11015C2F" w14:textId="77777777" w:rsidR="00553A32" w:rsidRDefault="00553A32" w:rsidP="00553A32">
      <w:pPr>
        <w:pStyle w:val="BlockQuotation"/>
        <w:ind w:left="1080"/>
        <w:rPr>
          <w:b/>
        </w:rPr>
      </w:pPr>
      <w:r>
        <w:rPr>
          <w:b/>
        </w:rPr>
        <w:t>Home</w:t>
      </w:r>
    </w:p>
    <w:p w14:paraId="7C3A22E7" w14:textId="33A2C35B" w:rsidR="00553A32" w:rsidRDefault="00553A32" w:rsidP="00553A32">
      <w:pPr>
        <w:pStyle w:val="BlockQuotation"/>
        <w:ind w:left="1080"/>
        <w:rPr>
          <w:b/>
        </w:rPr>
      </w:pPr>
      <w:r>
        <w:rPr>
          <w:b/>
        </w:rPr>
        <w:tab/>
        <w:t xml:space="preserve">The immediate view is the Home where the logo is displayed with a sleek and bold heading “Red Gap – </w:t>
      </w:r>
      <w:r w:rsidR="0005715A">
        <w:rPr>
          <w:b/>
        </w:rPr>
        <w:t>Feedback</w:t>
      </w:r>
      <w:r>
        <w:rPr>
          <w:b/>
        </w:rPr>
        <w:t>”.</w:t>
      </w:r>
    </w:p>
    <w:p w14:paraId="610EDDBB" w14:textId="77777777" w:rsidR="00553A32" w:rsidRDefault="00553A32" w:rsidP="00553A32">
      <w:pPr>
        <w:pStyle w:val="Heading3"/>
      </w:pPr>
    </w:p>
    <w:p w14:paraId="125D43AD" w14:textId="1111A747" w:rsidR="00553A32" w:rsidRDefault="00B460E7" w:rsidP="00553A32">
      <w:pPr>
        <w:pStyle w:val="BlockQuotation"/>
        <w:ind w:left="1080"/>
        <w:rPr>
          <w:b/>
        </w:rPr>
      </w:pPr>
      <w:r>
        <w:rPr>
          <w:b/>
        </w:rPr>
        <w:t>Main</w:t>
      </w:r>
    </w:p>
    <w:p w14:paraId="1EF9F72D" w14:textId="196E24F1" w:rsidR="00553A32" w:rsidRPr="00B140B4" w:rsidRDefault="00381F2E" w:rsidP="00AB63EE">
      <w:pPr>
        <w:pStyle w:val="BlockQuotation"/>
        <w:ind w:left="1080" w:firstLine="360"/>
        <w:rPr>
          <w:b/>
        </w:rPr>
      </w:pPr>
      <w:r>
        <w:rPr>
          <w:b/>
        </w:rPr>
        <w:t xml:space="preserve">A Horizontal list of feedback from customers with first name only. </w:t>
      </w:r>
    </w:p>
    <w:p w14:paraId="768C3D14" w14:textId="77777777" w:rsidR="00553A32" w:rsidRDefault="00553A32" w:rsidP="00553A32">
      <w:pPr>
        <w:pStyle w:val="Heading3"/>
      </w:pPr>
    </w:p>
    <w:p w14:paraId="46F50699" w14:textId="5A3E3967" w:rsidR="000420FA" w:rsidRDefault="000420FA" w:rsidP="000420FA">
      <w:pPr>
        <w:pStyle w:val="Heading3"/>
      </w:pPr>
      <w:r>
        <w:t>My Red Gap</w:t>
      </w:r>
    </w:p>
    <w:p w14:paraId="410AE550" w14:textId="1D85EA3E" w:rsidR="000420FA" w:rsidRDefault="000420FA" w:rsidP="000420FA">
      <w:pPr>
        <w:pStyle w:val="BodyText"/>
      </w:pPr>
      <w:r>
        <w:t xml:space="preserve">The </w:t>
      </w:r>
      <w:r w:rsidR="00EB25AC">
        <w:t>My Red Gap</w:t>
      </w:r>
      <w:r>
        <w:t xml:space="preserve"> View is used </w:t>
      </w:r>
      <w:r w:rsidR="00BD3F36">
        <w:t>the Users Red Gap, a Panel where Users can manage their Red Gap including their Orders, Quotes and Account Settings.</w:t>
      </w:r>
    </w:p>
    <w:p w14:paraId="5A0BFDB6" w14:textId="77777777" w:rsidR="000420FA" w:rsidRDefault="000420FA" w:rsidP="000420FA">
      <w:pPr>
        <w:pStyle w:val="Heading4"/>
      </w:pPr>
      <w:r>
        <w:t>Content</w:t>
      </w:r>
    </w:p>
    <w:p w14:paraId="19110C2E" w14:textId="77777777" w:rsidR="000420FA" w:rsidRDefault="000420FA" w:rsidP="000420FA">
      <w:pPr>
        <w:pStyle w:val="BlockQuotation"/>
        <w:ind w:left="1080"/>
        <w:rPr>
          <w:b/>
        </w:rPr>
      </w:pPr>
      <w:r>
        <w:rPr>
          <w:b/>
        </w:rPr>
        <w:t>Home</w:t>
      </w:r>
    </w:p>
    <w:p w14:paraId="3E0D0B1D" w14:textId="091974E1" w:rsidR="000420FA" w:rsidRDefault="000420FA" w:rsidP="000420FA">
      <w:pPr>
        <w:pStyle w:val="BlockQuotation"/>
        <w:ind w:left="1080"/>
        <w:rPr>
          <w:b/>
        </w:rPr>
      </w:pPr>
      <w:r>
        <w:rPr>
          <w:b/>
        </w:rPr>
        <w:tab/>
        <w:t>The immediate view is the Home where the logo is displayed with a sleek and bold heading “</w:t>
      </w:r>
      <w:r w:rsidR="0027398D">
        <w:rPr>
          <w:b/>
        </w:rPr>
        <w:t>My Red Gap</w:t>
      </w:r>
      <w:r>
        <w:rPr>
          <w:b/>
        </w:rPr>
        <w:t>”.</w:t>
      </w:r>
    </w:p>
    <w:p w14:paraId="15703F8A" w14:textId="409D1DC3" w:rsidR="000420FA" w:rsidRPr="00B140B4" w:rsidRDefault="000420FA" w:rsidP="000420FA">
      <w:pPr>
        <w:pStyle w:val="BlockQuotation"/>
        <w:ind w:left="1080"/>
        <w:rPr>
          <w:b/>
        </w:rPr>
      </w:pPr>
      <w:r>
        <w:rPr>
          <w:b/>
        </w:rPr>
        <w:t xml:space="preserve">Below follows with three main points of Red Gap: </w:t>
      </w:r>
      <w:r w:rsidR="00E03A5D">
        <w:rPr>
          <w:b/>
        </w:rPr>
        <w:t>Orders, Quotes and Account.</w:t>
      </w:r>
    </w:p>
    <w:p w14:paraId="0E42491C" w14:textId="77777777" w:rsidR="000420FA" w:rsidRDefault="000420FA" w:rsidP="000420FA">
      <w:pPr>
        <w:pStyle w:val="Heading3"/>
      </w:pPr>
    </w:p>
    <w:p w14:paraId="1FFB5E96" w14:textId="111546BA" w:rsidR="000420FA" w:rsidRDefault="00A526E6" w:rsidP="000420FA">
      <w:pPr>
        <w:pStyle w:val="BlockQuotation"/>
        <w:ind w:left="1080"/>
        <w:rPr>
          <w:b/>
        </w:rPr>
      </w:pPr>
      <w:r>
        <w:rPr>
          <w:b/>
        </w:rPr>
        <w:t>Orders</w:t>
      </w:r>
    </w:p>
    <w:p w14:paraId="096868CD" w14:textId="45C81EC2" w:rsidR="000420FA" w:rsidRPr="00B140B4" w:rsidRDefault="000420FA" w:rsidP="000420FA">
      <w:pPr>
        <w:pStyle w:val="BlockQuotation"/>
        <w:ind w:left="1080"/>
        <w:rPr>
          <w:b/>
        </w:rPr>
      </w:pPr>
      <w:r>
        <w:rPr>
          <w:b/>
        </w:rPr>
        <w:lastRenderedPageBreak/>
        <w:tab/>
      </w:r>
      <w:r w:rsidR="00DC6885">
        <w:rPr>
          <w:b/>
        </w:rPr>
        <w:t xml:space="preserve">A simple list of Orders made where User can sort list of Orders. Orders will be displayed with Order Reference, Product Package i.e. “Chinese Paper Cutting” and then a summary of order including the price. User will also be able to contact support, cancel the order and request a refund. </w:t>
      </w:r>
    </w:p>
    <w:p w14:paraId="05893ED1" w14:textId="77777777" w:rsidR="000420FA" w:rsidRDefault="000420FA" w:rsidP="000420FA">
      <w:pPr>
        <w:pStyle w:val="Heading3"/>
      </w:pPr>
    </w:p>
    <w:p w14:paraId="7D3B9032" w14:textId="29E6ADD9" w:rsidR="000420FA" w:rsidRDefault="00A073FA" w:rsidP="000420FA">
      <w:pPr>
        <w:pStyle w:val="BlockQuotation"/>
        <w:ind w:left="1080"/>
        <w:rPr>
          <w:b/>
        </w:rPr>
      </w:pPr>
      <w:r>
        <w:rPr>
          <w:b/>
        </w:rPr>
        <w:t>Quotes</w:t>
      </w:r>
    </w:p>
    <w:p w14:paraId="7308EC5C" w14:textId="77777777" w:rsidR="00C04252" w:rsidRDefault="000420FA" w:rsidP="000420FA">
      <w:pPr>
        <w:pStyle w:val="BlockQuotation"/>
        <w:ind w:left="1080"/>
        <w:rPr>
          <w:b/>
        </w:rPr>
      </w:pPr>
      <w:r>
        <w:rPr>
          <w:b/>
        </w:rPr>
        <w:tab/>
      </w:r>
      <w:r w:rsidR="00D66B01">
        <w:rPr>
          <w:b/>
        </w:rPr>
        <w:t xml:space="preserve">A simple list of Quotes made where User can sort list of quotes. </w:t>
      </w:r>
      <w:r w:rsidR="00B73E9A">
        <w:rPr>
          <w:b/>
        </w:rPr>
        <w:t xml:space="preserve">Quote will displayed with Quote Reference, Product Package i.e. “Chinese Paper Cutting” and then a summary of the Order. </w:t>
      </w:r>
    </w:p>
    <w:p w14:paraId="7117B7CF" w14:textId="297B8A93" w:rsidR="000420FA" w:rsidRPr="00B140B4" w:rsidRDefault="00C04252" w:rsidP="00424CFD">
      <w:pPr>
        <w:pStyle w:val="BlockQuotation"/>
        <w:ind w:left="1080" w:firstLine="360"/>
        <w:rPr>
          <w:b/>
        </w:rPr>
      </w:pPr>
      <w:r>
        <w:rPr>
          <w:b/>
        </w:rPr>
        <w:t>A Quote is created and will either have received a response i.e. a Quote Reply and if this is still pending then a message will display next to the summary “Pending Quote Reply”. If a Quote Reply has been received then the User will be able to select from a dropdown with a header of Accept Quote</w:t>
      </w:r>
      <w:r w:rsidR="0085443A">
        <w:rPr>
          <w:b/>
        </w:rPr>
        <w:t xml:space="preserve"> with the options o</w:t>
      </w:r>
      <w:r w:rsidR="008620D7">
        <w:rPr>
          <w:b/>
        </w:rPr>
        <w:t>f yes or no or contact.</w:t>
      </w:r>
      <w:r w:rsidR="00A73EFC">
        <w:rPr>
          <w:b/>
        </w:rPr>
        <w:t xml:space="preserve"> </w:t>
      </w:r>
      <w:r w:rsidR="000420FA">
        <w:rPr>
          <w:b/>
        </w:rPr>
        <w:t xml:space="preserve"> </w:t>
      </w:r>
    </w:p>
    <w:p w14:paraId="237E8935" w14:textId="77777777" w:rsidR="00553A32" w:rsidRDefault="00553A32" w:rsidP="001F2310">
      <w:pPr>
        <w:pStyle w:val="BodyText"/>
      </w:pPr>
    </w:p>
    <w:p w14:paraId="050F7A44" w14:textId="67A1ACD5" w:rsidR="00DD4214" w:rsidRDefault="00A84591" w:rsidP="00DD4214">
      <w:pPr>
        <w:pStyle w:val="BlockQuotation"/>
        <w:ind w:left="1080"/>
        <w:rPr>
          <w:b/>
        </w:rPr>
      </w:pPr>
      <w:r>
        <w:rPr>
          <w:b/>
        </w:rPr>
        <w:t>Account</w:t>
      </w:r>
    </w:p>
    <w:p w14:paraId="4436173A" w14:textId="1313B6C7" w:rsidR="00DD4214" w:rsidRPr="00B140B4" w:rsidRDefault="00DD4214" w:rsidP="007516D8">
      <w:pPr>
        <w:pStyle w:val="BlockQuotation"/>
        <w:ind w:left="1080"/>
        <w:rPr>
          <w:b/>
        </w:rPr>
      </w:pPr>
      <w:r>
        <w:rPr>
          <w:b/>
        </w:rPr>
        <w:tab/>
      </w:r>
      <w:r w:rsidR="007516D8">
        <w:rPr>
          <w:b/>
        </w:rPr>
        <w:t xml:space="preserve">Account is where the user can manage their account is this includes user settings. </w:t>
      </w:r>
    </w:p>
    <w:p w14:paraId="2F2DA493" w14:textId="77777777" w:rsidR="00DD4214" w:rsidRPr="001F2310" w:rsidRDefault="00DD4214" w:rsidP="001F2310">
      <w:pPr>
        <w:pStyle w:val="BodyText"/>
      </w:pPr>
    </w:p>
    <w:sectPr w:rsidR="00DD4214" w:rsidRPr="001F2310">
      <w:headerReference w:type="even" r:id="rId15"/>
      <w:headerReference w:type="default" r:id="rId16"/>
      <w:headerReference w:type="first" r:id="rId17"/>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F8A6" w14:textId="77777777" w:rsidR="006714D8" w:rsidRDefault="006714D8">
      <w:r>
        <w:separator/>
      </w:r>
    </w:p>
  </w:endnote>
  <w:endnote w:type="continuationSeparator" w:id="0">
    <w:p w14:paraId="03967FBF" w14:textId="77777777" w:rsidR="006714D8" w:rsidRDefault="0067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92ED" w14:textId="77777777" w:rsidR="006714D8" w:rsidRDefault="006714D8">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3954">
      <w:rPr>
        <w:rStyle w:val="PageNumber"/>
        <w:noProof/>
      </w:rPr>
      <w:t>10</w:t>
    </w:r>
    <w:r>
      <w:rPr>
        <w:rStyle w:val="PageNumber"/>
      </w:rPr>
      <w:fldChar w:fldCharType="end"/>
    </w:r>
  </w:p>
  <w:p w14:paraId="4FC566AA" w14:textId="77777777" w:rsidR="006714D8" w:rsidRDefault="006714D8">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2502C" w14:textId="77777777" w:rsidR="006714D8" w:rsidRDefault="006714D8">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3954">
      <w:rPr>
        <w:rStyle w:val="PageNumber"/>
        <w:noProof/>
      </w:rPr>
      <w:t>9</w:t>
    </w:r>
    <w:r>
      <w:rPr>
        <w:rStyle w:val="PageNumber"/>
      </w:rPr>
      <w:fldChar w:fldCharType="end"/>
    </w:r>
  </w:p>
  <w:p w14:paraId="50FA6FD7" w14:textId="77777777" w:rsidR="006714D8" w:rsidRDefault="006714D8">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A4867" w14:textId="77777777" w:rsidR="006714D8" w:rsidRDefault="006714D8">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DF789" w14:textId="77777777" w:rsidR="006714D8" w:rsidRDefault="006714D8">
      <w:r>
        <w:separator/>
      </w:r>
    </w:p>
  </w:footnote>
  <w:footnote w:type="continuationSeparator" w:id="0">
    <w:p w14:paraId="6622FBE2" w14:textId="77777777" w:rsidR="006714D8" w:rsidRDefault="006714D8">
      <w:r>
        <w:separator/>
      </w:r>
    </w:p>
  </w:footnote>
  <w:footnote w:type="continuationNotice" w:id="1">
    <w:p w14:paraId="398B9E80" w14:textId="77777777" w:rsidR="006714D8" w:rsidRDefault="006714D8">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19E1" w14:textId="77777777" w:rsidR="006714D8" w:rsidRDefault="006714D8">
    <w:r>
      <w:rPr>
        <w:noProof/>
      </w:rPr>
      <mc:AlternateContent>
        <mc:Choice Requires="wps">
          <w:drawing>
            <wp:anchor distT="0" distB="0" distL="114300" distR="114300" simplePos="0" relativeHeight="251657216" behindDoc="0" locked="1" layoutInCell="0" allowOverlap="1" wp14:anchorId="4DCB6DD6" wp14:editId="1041839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C62BB7C" wp14:editId="32BF464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7B1469" w14:textId="77777777" w:rsidR="006714D8" w:rsidRDefault="006714D8">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6714D8" w:rsidRDefault="006714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CknObg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B7B1469" w14:textId="77777777" w:rsidR="00DC1BBB" w:rsidRDefault="00DC1BB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DC1BBB" w:rsidRDefault="00DC1BBB"/>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FCC8" w14:textId="77777777" w:rsidR="006714D8" w:rsidRDefault="006714D8">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E0A7" w14:textId="77777777" w:rsidR="006714D8" w:rsidRDefault="006714D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052DA" w14:textId="77777777" w:rsidR="006714D8" w:rsidRDefault="006714D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A4D0" w14:textId="77777777" w:rsidR="006714D8" w:rsidRDefault="006714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72C5D40"/>
    <w:multiLevelType w:val="hybridMultilevel"/>
    <w:tmpl w:val="11A2B72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740205"/>
    <w:multiLevelType w:val="hybridMultilevel"/>
    <w:tmpl w:val="5B5E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9085D"/>
    <w:multiLevelType w:val="hybridMultilevel"/>
    <w:tmpl w:val="11A2B72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141D5CB3"/>
    <w:multiLevelType w:val="hybridMultilevel"/>
    <w:tmpl w:val="3374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895808"/>
    <w:multiLevelType w:val="hybridMultilevel"/>
    <w:tmpl w:val="CE147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424DF"/>
    <w:multiLevelType w:val="hybridMultilevel"/>
    <w:tmpl w:val="7348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93C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4D16AE1"/>
    <w:multiLevelType w:val="hybridMultilevel"/>
    <w:tmpl w:val="28F2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04974"/>
    <w:multiLevelType w:val="hybridMultilevel"/>
    <w:tmpl w:val="3A760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04585F"/>
    <w:multiLevelType w:val="hybridMultilevel"/>
    <w:tmpl w:val="F6EA3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DA7963"/>
    <w:multiLevelType w:val="hybridMultilevel"/>
    <w:tmpl w:val="5036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00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8625FD"/>
    <w:multiLevelType w:val="hybridMultilevel"/>
    <w:tmpl w:val="2660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0A026A"/>
    <w:multiLevelType w:val="hybridMultilevel"/>
    <w:tmpl w:val="EF505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A34A0"/>
    <w:multiLevelType w:val="hybridMultilevel"/>
    <w:tmpl w:val="8BD25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FF54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EC629B3"/>
    <w:multiLevelType w:val="singleLevel"/>
    <w:tmpl w:val="C8727A20"/>
    <w:lvl w:ilvl="0">
      <w:start w:val="1"/>
      <w:numFmt w:val="decimal"/>
      <w:lvlText w:val="%1)"/>
      <w:legacy w:legacy="1" w:legacySpace="0" w:legacyIndent="360"/>
      <w:lvlJc w:val="left"/>
      <w:pPr>
        <w:ind w:left="720" w:hanging="360"/>
      </w:pPr>
    </w:lvl>
  </w:abstractNum>
  <w:abstractNum w:abstractNumId="20">
    <w:nsid w:val="65861CDE"/>
    <w:multiLevelType w:val="hybridMultilevel"/>
    <w:tmpl w:val="29BA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B751E"/>
    <w:multiLevelType w:val="hybridMultilevel"/>
    <w:tmpl w:val="C380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3B02D3"/>
    <w:multiLevelType w:val="hybridMultilevel"/>
    <w:tmpl w:val="8BD25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9"/>
  </w:num>
  <w:num w:numId="4">
    <w:abstractNumId w:val="22"/>
  </w:num>
  <w:num w:numId="5">
    <w:abstractNumId w:val="6"/>
  </w:num>
  <w:num w:numId="6">
    <w:abstractNumId w:val="6"/>
    <w:lvlOverride w:ilvl="0">
      <w:startOverride w:val="1"/>
    </w:lvlOverride>
  </w:num>
  <w:num w:numId="7">
    <w:abstractNumId w:val="11"/>
  </w:num>
  <w:num w:numId="8">
    <w:abstractNumId w:val="17"/>
  </w:num>
  <w:num w:numId="9">
    <w:abstractNumId w:val="12"/>
  </w:num>
  <w:num w:numId="10">
    <w:abstractNumId w:val="13"/>
  </w:num>
  <w:num w:numId="11">
    <w:abstractNumId w:val="9"/>
  </w:num>
  <w:num w:numId="12">
    <w:abstractNumId w:val="14"/>
  </w:num>
  <w:num w:numId="13">
    <w:abstractNumId w:val="20"/>
  </w:num>
  <w:num w:numId="14">
    <w:abstractNumId w:val="18"/>
  </w:num>
  <w:num w:numId="15">
    <w:abstractNumId w:val="2"/>
  </w:num>
  <w:num w:numId="16">
    <w:abstractNumId w:val="7"/>
  </w:num>
  <w:num w:numId="17">
    <w:abstractNumId w:val="8"/>
  </w:num>
  <w:num w:numId="18">
    <w:abstractNumId w:val="21"/>
  </w:num>
  <w:num w:numId="19">
    <w:abstractNumId w:val="16"/>
  </w:num>
  <w:num w:numId="20">
    <w:abstractNumId w:val="10"/>
  </w:num>
  <w:num w:numId="21">
    <w:abstractNumId w:val="23"/>
  </w:num>
  <w:num w:numId="22">
    <w:abstractNumId w:val="5"/>
  </w:num>
  <w:num w:numId="23">
    <w:abstractNumId w:val="3"/>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44"/>
    <w:rsid w:val="00000079"/>
    <w:rsid w:val="00001379"/>
    <w:rsid w:val="0000402F"/>
    <w:rsid w:val="00004AE4"/>
    <w:rsid w:val="00004E5E"/>
    <w:rsid w:val="000060C9"/>
    <w:rsid w:val="0000769B"/>
    <w:rsid w:val="00007F07"/>
    <w:rsid w:val="00010E29"/>
    <w:rsid w:val="000110BC"/>
    <w:rsid w:val="000120C0"/>
    <w:rsid w:val="0001275F"/>
    <w:rsid w:val="0001488D"/>
    <w:rsid w:val="0001540E"/>
    <w:rsid w:val="00015521"/>
    <w:rsid w:val="0001618D"/>
    <w:rsid w:val="000175C7"/>
    <w:rsid w:val="00020E0B"/>
    <w:rsid w:val="00021A71"/>
    <w:rsid w:val="00021DC8"/>
    <w:rsid w:val="0002290E"/>
    <w:rsid w:val="000252C3"/>
    <w:rsid w:val="00025D22"/>
    <w:rsid w:val="0002600A"/>
    <w:rsid w:val="000301E4"/>
    <w:rsid w:val="0003325E"/>
    <w:rsid w:val="00033857"/>
    <w:rsid w:val="000340A0"/>
    <w:rsid w:val="00034A59"/>
    <w:rsid w:val="0003662C"/>
    <w:rsid w:val="00037A92"/>
    <w:rsid w:val="00040CDB"/>
    <w:rsid w:val="000420FA"/>
    <w:rsid w:val="000500FC"/>
    <w:rsid w:val="00050F50"/>
    <w:rsid w:val="0005196F"/>
    <w:rsid w:val="00052249"/>
    <w:rsid w:val="000525AF"/>
    <w:rsid w:val="0005269F"/>
    <w:rsid w:val="000545A3"/>
    <w:rsid w:val="000552B4"/>
    <w:rsid w:val="0005715A"/>
    <w:rsid w:val="00057526"/>
    <w:rsid w:val="000575BF"/>
    <w:rsid w:val="00060E4A"/>
    <w:rsid w:val="00060F35"/>
    <w:rsid w:val="00061DF1"/>
    <w:rsid w:val="000629A9"/>
    <w:rsid w:val="0006344A"/>
    <w:rsid w:val="00063944"/>
    <w:rsid w:val="00067F51"/>
    <w:rsid w:val="0007083B"/>
    <w:rsid w:val="00071668"/>
    <w:rsid w:val="00072AE8"/>
    <w:rsid w:val="00073A07"/>
    <w:rsid w:val="0008118C"/>
    <w:rsid w:val="000819E5"/>
    <w:rsid w:val="000835EE"/>
    <w:rsid w:val="00084B78"/>
    <w:rsid w:val="00085D6E"/>
    <w:rsid w:val="0008606F"/>
    <w:rsid w:val="000860A3"/>
    <w:rsid w:val="00086C00"/>
    <w:rsid w:val="00087214"/>
    <w:rsid w:val="00087301"/>
    <w:rsid w:val="00087CA7"/>
    <w:rsid w:val="00090BC5"/>
    <w:rsid w:val="00090FC1"/>
    <w:rsid w:val="00090FDE"/>
    <w:rsid w:val="000930FA"/>
    <w:rsid w:val="000939B0"/>
    <w:rsid w:val="0009640D"/>
    <w:rsid w:val="0009779A"/>
    <w:rsid w:val="000A138B"/>
    <w:rsid w:val="000A16EE"/>
    <w:rsid w:val="000A1FF8"/>
    <w:rsid w:val="000A2664"/>
    <w:rsid w:val="000A3F16"/>
    <w:rsid w:val="000A6BD6"/>
    <w:rsid w:val="000B062B"/>
    <w:rsid w:val="000B33C0"/>
    <w:rsid w:val="000B6862"/>
    <w:rsid w:val="000B6925"/>
    <w:rsid w:val="000B6C1F"/>
    <w:rsid w:val="000C004E"/>
    <w:rsid w:val="000C07F4"/>
    <w:rsid w:val="000C3D41"/>
    <w:rsid w:val="000C537D"/>
    <w:rsid w:val="000C5482"/>
    <w:rsid w:val="000C6719"/>
    <w:rsid w:val="000C75D3"/>
    <w:rsid w:val="000D081C"/>
    <w:rsid w:val="000D0BCB"/>
    <w:rsid w:val="000D128C"/>
    <w:rsid w:val="000D2768"/>
    <w:rsid w:val="000D27FC"/>
    <w:rsid w:val="000D29C9"/>
    <w:rsid w:val="000D3F20"/>
    <w:rsid w:val="000D46F9"/>
    <w:rsid w:val="000D6D7E"/>
    <w:rsid w:val="000E42A1"/>
    <w:rsid w:val="000E46FB"/>
    <w:rsid w:val="000F1ED5"/>
    <w:rsid w:val="000F3BC3"/>
    <w:rsid w:val="000F7140"/>
    <w:rsid w:val="000F736D"/>
    <w:rsid w:val="000F752D"/>
    <w:rsid w:val="000F76A5"/>
    <w:rsid w:val="00101411"/>
    <w:rsid w:val="0010181F"/>
    <w:rsid w:val="00101C4B"/>
    <w:rsid w:val="001032B7"/>
    <w:rsid w:val="00103EAC"/>
    <w:rsid w:val="001048B9"/>
    <w:rsid w:val="00104AFC"/>
    <w:rsid w:val="001077A7"/>
    <w:rsid w:val="001077DA"/>
    <w:rsid w:val="00107C93"/>
    <w:rsid w:val="00107E97"/>
    <w:rsid w:val="00111A6B"/>
    <w:rsid w:val="0011234B"/>
    <w:rsid w:val="00112B46"/>
    <w:rsid w:val="00113273"/>
    <w:rsid w:val="00113FC8"/>
    <w:rsid w:val="00116DB0"/>
    <w:rsid w:val="00117500"/>
    <w:rsid w:val="00117944"/>
    <w:rsid w:val="001231A4"/>
    <w:rsid w:val="00123D0E"/>
    <w:rsid w:val="001248A8"/>
    <w:rsid w:val="00126923"/>
    <w:rsid w:val="0012766D"/>
    <w:rsid w:val="00133867"/>
    <w:rsid w:val="00133930"/>
    <w:rsid w:val="0013522D"/>
    <w:rsid w:val="001353EE"/>
    <w:rsid w:val="001365D7"/>
    <w:rsid w:val="001409E2"/>
    <w:rsid w:val="00140BFB"/>
    <w:rsid w:val="001429DB"/>
    <w:rsid w:val="00144717"/>
    <w:rsid w:val="001455BB"/>
    <w:rsid w:val="00145A16"/>
    <w:rsid w:val="00145E46"/>
    <w:rsid w:val="001511E0"/>
    <w:rsid w:val="00151FA5"/>
    <w:rsid w:val="00152271"/>
    <w:rsid w:val="001526DB"/>
    <w:rsid w:val="001532E9"/>
    <w:rsid w:val="00153B65"/>
    <w:rsid w:val="00153EC8"/>
    <w:rsid w:val="001560E0"/>
    <w:rsid w:val="00157CEC"/>
    <w:rsid w:val="00161121"/>
    <w:rsid w:val="0016180B"/>
    <w:rsid w:val="00161E02"/>
    <w:rsid w:val="001635AF"/>
    <w:rsid w:val="00165EBC"/>
    <w:rsid w:val="00166510"/>
    <w:rsid w:val="00167719"/>
    <w:rsid w:val="00167E9D"/>
    <w:rsid w:val="0017189F"/>
    <w:rsid w:val="00171F2A"/>
    <w:rsid w:val="001730B3"/>
    <w:rsid w:val="0017369F"/>
    <w:rsid w:val="00173E68"/>
    <w:rsid w:val="00173F7B"/>
    <w:rsid w:val="00174697"/>
    <w:rsid w:val="00174FEA"/>
    <w:rsid w:val="00177F9C"/>
    <w:rsid w:val="00182C18"/>
    <w:rsid w:val="001860E4"/>
    <w:rsid w:val="001865CF"/>
    <w:rsid w:val="00187C82"/>
    <w:rsid w:val="001A0131"/>
    <w:rsid w:val="001A0C73"/>
    <w:rsid w:val="001A1E51"/>
    <w:rsid w:val="001A2E0C"/>
    <w:rsid w:val="001A3358"/>
    <w:rsid w:val="001A3B37"/>
    <w:rsid w:val="001A52E2"/>
    <w:rsid w:val="001A6A19"/>
    <w:rsid w:val="001B03D4"/>
    <w:rsid w:val="001B1B50"/>
    <w:rsid w:val="001B2890"/>
    <w:rsid w:val="001B296E"/>
    <w:rsid w:val="001B322B"/>
    <w:rsid w:val="001B540A"/>
    <w:rsid w:val="001B646E"/>
    <w:rsid w:val="001B76E3"/>
    <w:rsid w:val="001C0AA4"/>
    <w:rsid w:val="001C34E5"/>
    <w:rsid w:val="001C5A7A"/>
    <w:rsid w:val="001C6137"/>
    <w:rsid w:val="001C6D6A"/>
    <w:rsid w:val="001D2699"/>
    <w:rsid w:val="001D3F05"/>
    <w:rsid w:val="001D3FDF"/>
    <w:rsid w:val="001D55F9"/>
    <w:rsid w:val="001D5B4B"/>
    <w:rsid w:val="001D6439"/>
    <w:rsid w:val="001D7B0F"/>
    <w:rsid w:val="001E1130"/>
    <w:rsid w:val="001E21AF"/>
    <w:rsid w:val="001E4AC1"/>
    <w:rsid w:val="001E7FD6"/>
    <w:rsid w:val="001F0528"/>
    <w:rsid w:val="001F0C12"/>
    <w:rsid w:val="001F1360"/>
    <w:rsid w:val="001F1D96"/>
    <w:rsid w:val="001F20F5"/>
    <w:rsid w:val="001F2310"/>
    <w:rsid w:val="001F2B4F"/>
    <w:rsid w:val="001F57A8"/>
    <w:rsid w:val="001F7465"/>
    <w:rsid w:val="002069CB"/>
    <w:rsid w:val="00207197"/>
    <w:rsid w:val="002120B2"/>
    <w:rsid w:val="00212F3F"/>
    <w:rsid w:val="00214EA0"/>
    <w:rsid w:val="00215C87"/>
    <w:rsid w:val="002165E6"/>
    <w:rsid w:val="002174F8"/>
    <w:rsid w:val="002176BF"/>
    <w:rsid w:val="00220881"/>
    <w:rsid w:val="00221A2C"/>
    <w:rsid w:val="00221C88"/>
    <w:rsid w:val="00225627"/>
    <w:rsid w:val="00225B16"/>
    <w:rsid w:val="00226C86"/>
    <w:rsid w:val="00226D45"/>
    <w:rsid w:val="00230179"/>
    <w:rsid w:val="00230807"/>
    <w:rsid w:val="00230F5A"/>
    <w:rsid w:val="002324E4"/>
    <w:rsid w:val="002336DC"/>
    <w:rsid w:val="00233D6F"/>
    <w:rsid w:val="00235800"/>
    <w:rsid w:val="002364F9"/>
    <w:rsid w:val="00236CFB"/>
    <w:rsid w:val="0023756B"/>
    <w:rsid w:val="00242232"/>
    <w:rsid w:val="0024225C"/>
    <w:rsid w:val="00247921"/>
    <w:rsid w:val="00251944"/>
    <w:rsid w:val="00251991"/>
    <w:rsid w:val="00252895"/>
    <w:rsid w:val="00253C21"/>
    <w:rsid w:val="0025408F"/>
    <w:rsid w:val="0025413A"/>
    <w:rsid w:val="00254910"/>
    <w:rsid w:val="00256C5C"/>
    <w:rsid w:val="0025705D"/>
    <w:rsid w:val="00260D4A"/>
    <w:rsid w:val="002612B8"/>
    <w:rsid w:val="00263180"/>
    <w:rsid w:val="00263412"/>
    <w:rsid w:val="00263E41"/>
    <w:rsid w:val="00267D32"/>
    <w:rsid w:val="00270B4A"/>
    <w:rsid w:val="00271390"/>
    <w:rsid w:val="0027398D"/>
    <w:rsid w:val="00273F90"/>
    <w:rsid w:val="00280AE4"/>
    <w:rsid w:val="00280E00"/>
    <w:rsid w:val="00281B16"/>
    <w:rsid w:val="002833AC"/>
    <w:rsid w:val="0028385C"/>
    <w:rsid w:val="002862A1"/>
    <w:rsid w:val="0029032E"/>
    <w:rsid w:val="002908DB"/>
    <w:rsid w:val="0029207F"/>
    <w:rsid w:val="00293C37"/>
    <w:rsid w:val="00293F0A"/>
    <w:rsid w:val="002941A1"/>
    <w:rsid w:val="002946F5"/>
    <w:rsid w:val="002949E9"/>
    <w:rsid w:val="00296564"/>
    <w:rsid w:val="0029791C"/>
    <w:rsid w:val="00297951"/>
    <w:rsid w:val="00297974"/>
    <w:rsid w:val="00297A3F"/>
    <w:rsid w:val="00297F79"/>
    <w:rsid w:val="002A1FBB"/>
    <w:rsid w:val="002A3726"/>
    <w:rsid w:val="002A4303"/>
    <w:rsid w:val="002A434A"/>
    <w:rsid w:val="002A4CE1"/>
    <w:rsid w:val="002A66BB"/>
    <w:rsid w:val="002A7AA5"/>
    <w:rsid w:val="002B1AAD"/>
    <w:rsid w:val="002B2F76"/>
    <w:rsid w:val="002B4A1A"/>
    <w:rsid w:val="002B54FF"/>
    <w:rsid w:val="002B6096"/>
    <w:rsid w:val="002B67E6"/>
    <w:rsid w:val="002B790A"/>
    <w:rsid w:val="002C0D90"/>
    <w:rsid w:val="002C10D9"/>
    <w:rsid w:val="002C189D"/>
    <w:rsid w:val="002C313D"/>
    <w:rsid w:val="002C716B"/>
    <w:rsid w:val="002D0595"/>
    <w:rsid w:val="002D2954"/>
    <w:rsid w:val="002D2E29"/>
    <w:rsid w:val="002D5143"/>
    <w:rsid w:val="002D75A4"/>
    <w:rsid w:val="002E03BD"/>
    <w:rsid w:val="002E1DA3"/>
    <w:rsid w:val="002E226B"/>
    <w:rsid w:val="002E39D0"/>
    <w:rsid w:val="002E39DC"/>
    <w:rsid w:val="002E3DA4"/>
    <w:rsid w:val="002E5DBE"/>
    <w:rsid w:val="002E5E69"/>
    <w:rsid w:val="002E6B62"/>
    <w:rsid w:val="002E6CAA"/>
    <w:rsid w:val="002E762D"/>
    <w:rsid w:val="002F0092"/>
    <w:rsid w:val="002F0841"/>
    <w:rsid w:val="002F4615"/>
    <w:rsid w:val="002F5545"/>
    <w:rsid w:val="002F5FE7"/>
    <w:rsid w:val="002F63C2"/>
    <w:rsid w:val="00303A55"/>
    <w:rsid w:val="003048A4"/>
    <w:rsid w:val="00304978"/>
    <w:rsid w:val="0030560A"/>
    <w:rsid w:val="0030791D"/>
    <w:rsid w:val="00312167"/>
    <w:rsid w:val="0031226B"/>
    <w:rsid w:val="00312B2E"/>
    <w:rsid w:val="00312C87"/>
    <w:rsid w:val="00314E5E"/>
    <w:rsid w:val="00320B87"/>
    <w:rsid w:val="0032107B"/>
    <w:rsid w:val="003210B0"/>
    <w:rsid w:val="00324B2E"/>
    <w:rsid w:val="00325107"/>
    <w:rsid w:val="003252CB"/>
    <w:rsid w:val="00326BAC"/>
    <w:rsid w:val="00330572"/>
    <w:rsid w:val="00333402"/>
    <w:rsid w:val="00333AE3"/>
    <w:rsid w:val="00333F45"/>
    <w:rsid w:val="0033480D"/>
    <w:rsid w:val="00335472"/>
    <w:rsid w:val="003400BE"/>
    <w:rsid w:val="00340188"/>
    <w:rsid w:val="003422A0"/>
    <w:rsid w:val="00342E46"/>
    <w:rsid w:val="00344E53"/>
    <w:rsid w:val="00347E93"/>
    <w:rsid w:val="00347E98"/>
    <w:rsid w:val="00352284"/>
    <w:rsid w:val="00353842"/>
    <w:rsid w:val="00353C3D"/>
    <w:rsid w:val="00357A30"/>
    <w:rsid w:val="00357F39"/>
    <w:rsid w:val="00360372"/>
    <w:rsid w:val="00360421"/>
    <w:rsid w:val="003620B1"/>
    <w:rsid w:val="00362E3D"/>
    <w:rsid w:val="00362FE8"/>
    <w:rsid w:val="0036575D"/>
    <w:rsid w:val="00365AD6"/>
    <w:rsid w:val="00367362"/>
    <w:rsid w:val="00367D7B"/>
    <w:rsid w:val="00370B7A"/>
    <w:rsid w:val="00372C31"/>
    <w:rsid w:val="0037498A"/>
    <w:rsid w:val="00374DDF"/>
    <w:rsid w:val="00374EEA"/>
    <w:rsid w:val="00380F42"/>
    <w:rsid w:val="00381731"/>
    <w:rsid w:val="00381F2E"/>
    <w:rsid w:val="00383F5C"/>
    <w:rsid w:val="00384C0F"/>
    <w:rsid w:val="003868F7"/>
    <w:rsid w:val="00386C71"/>
    <w:rsid w:val="00391B98"/>
    <w:rsid w:val="00391C52"/>
    <w:rsid w:val="00391FAE"/>
    <w:rsid w:val="00395D6F"/>
    <w:rsid w:val="0039625C"/>
    <w:rsid w:val="003973BD"/>
    <w:rsid w:val="00397C50"/>
    <w:rsid w:val="003A0FAA"/>
    <w:rsid w:val="003A1414"/>
    <w:rsid w:val="003A2808"/>
    <w:rsid w:val="003A2DCC"/>
    <w:rsid w:val="003A38B4"/>
    <w:rsid w:val="003A419E"/>
    <w:rsid w:val="003A4662"/>
    <w:rsid w:val="003A5148"/>
    <w:rsid w:val="003A52B1"/>
    <w:rsid w:val="003B0A3C"/>
    <w:rsid w:val="003B1CCB"/>
    <w:rsid w:val="003B3586"/>
    <w:rsid w:val="003B362C"/>
    <w:rsid w:val="003B4299"/>
    <w:rsid w:val="003B5507"/>
    <w:rsid w:val="003C0090"/>
    <w:rsid w:val="003C0FD0"/>
    <w:rsid w:val="003C10FF"/>
    <w:rsid w:val="003C12CC"/>
    <w:rsid w:val="003C15EB"/>
    <w:rsid w:val="003C43EC"/>
    <w:rsid w:val="003C4C04"/>
    <w:rsid w:val="003C5877"/>
    <w:rsid w:val="003C6BB1"/>
    <w:rsid w:val="003D0440"/>
    <w:rsid w:val="003D0EC9"/>
    <w:rsid w:val="003D12DC"/>
    <w:rsid w:val="003D2CB8"/>
    <w:rsid w:val="003D3C01"/>
    <w:rsid w:val="003D4F9D"/>
    <w:rsid w:val="003E0976"/>
    <w:rsid w:val="003E258F"/>
    <w:rsid w:val="003E536A"/>
    <w:rsid w:val="003E5888"/>
    <w:rsid w:val="003E6E13"/>
    <w:rsid w:val="003E72D0"/>
    <w:rsid w:val="003E75F3"/>
    <w:rsid w:val="003E79B7"/>
    <w:rsid w:val="003F070A"/>
    <w:rsid w:val="003F0A72"/>
    <w:rsid w:val="003F361B"/>
    <w:rsid w:val="003F38FB"/>
    <w:rsid w:val="003F3FF9"/>
    <w:rsid w:val="003F401C"/>
    <w:rsid w:val="003F5223"/>
    <w:rsid w:val="003F620B"/>
    <w:rsid w:val="003F6F67"/>
    <w:rsid w:val="00400651"/>
    <w:rsid w:val="00400D71"/>
    <w:rsid w:val="00401EE0"/>
    <w:rsid w:val="0040648A"/>
    <w:rsid w:val="004066D9"/>
    <w:rsid w:val="00410392"/>
    <w:rsid w:val="00411F7A"/>
    <w:rsid w:val="004135CC"/>
    <w:rsid w:val="00415B02"/>
    <w:rsid w:val="0041706A"/>
    <w:rsid w:val="004220DB"/>
    <w:rsid w:val="004222DF"/>
    <w:rsid w:val="004226B7"/>
    <w:rsid w:val="00424CFD"/>
    <w:rsid w:val="004274E1"/>
    <w:rsid w:val="004277F9"/>
    <w:rsid w:val="00430785"/>
    <w:rsid w:val="00431F44"/>
    <w:rsid w:val="00435850"/>
    <w:rsid w:val="00435ED1"/>
    <w:rsid w:val="0043755A"/>
    <w:rsid w:val="0044122B"/>
    <w:rsid w:val="004436B9"/>
    <w:rsid w:val="004436DF"/>
    <w:rsid w:val="00445785"/>
    <w:rsid w:val="0044742F"/>
    <w:rsid w:val="004477F4"/>
    <w:rsid w:val="004500DF"/>
    <w:rsid w:val="00450318"/>
    <w:rsid w:val="00450854"/>
    <w:rsid w:val="00450D3A"/>
    <w:rsid w:val="00451C2E"/>
    <w:rsid w:val="00454364"/>
    <w:rsid w:val="0045506C"/>
    <w:rsid w:val="004558E5"/>
    <w:rsid w:val="00455C99"/>
    <w:rsid w:val="004605CC"/>
    <w:rsid w:val="0046097B"/>
    <w:rsid w:val="00461068"/>
    <w:rsid w:val="00462AB3"/>
    <w:rsid w:val="00463131"/>
    <w:rsid w:val="0046413B"/>
    <w:rsid w:val="0046460F"/>
    <w:rsid w:val="004659FB"/>
    <w:rsid w:val="004669E5"/>
    <w:rsid w:val="00466C10"/>
    <w:rsid w:val="00467641"/>
    <w:rsid w:val="004677A8"/>
    <w:rsid w:val="004702A8"/>
    <w:rsid w:val="004718ED"/>
    <w:rsid w:val="004751F2"/>
    <w:rsid w:val="004771DD"/>
    <w:rsid w:val="004778E2"/>
    <w:rsid w:val="00480488"/>
    <w:rsid w:val="00481E0F"/>
    <w:rsid w:val="004825BB"/>
    <w:rsid w:val="00482FC9"/>
    <w:rsid w:val="00486E31"/>
    <w:rsid w:val="00492E36"/>
    <w:rsid w:val="00494017"/>
    <w:rsid w:val="00494770"/>
    <w:rsid w:val="00494B60"/>
    <w:rsid w:val="00494C6E"/>
    <w:rsid w:val="00495A38"/>
    <w:rsid w:val="004960B7"/>
    <w:rsid w:val="00496373"/>
    <w:rsid w:val="004963CB"/>
    <w:rsid w:val="004A2580"/>
    <w:rsid w:val="004A2752"/>
    <w:rsid w:val="004A4C4E"/>
    <w:rsid w:val="004A5C41"/>
    <w:rsid w:val="004A6C61"/>
    <w:rsid w:val="004A7007"/>
    <w:rsid w:val="004A7104"/>
    <w:rsid w:val="004A7C8D"/>
    <w:rsid w:val="004B03C6"/>
    <w:rsid w:val="004B141E"/>
    <w:rsid w:val="004B2C44"/>
    <w:rsid w:val="004B2DE9"/>
    <w:rsid w:val="004B4E1F"/>
    <w:rsid w:val="004B4E6C"/>
    <w:rsid w:val="004B723A"/>
    <w:rsid w:val="004C024D"/>
    <w:rsid w:val="004C04B1"/>
    <w:rsid w:val="004C0A3A"/>
    <w:rsid w:val="004C0E30"/>
    <w:rsid w:val="004C20DA"/>
    <w:rsid w:val="004C273E"/>
    <w:rsid w:val="004C2ADA"/>
    <w:rsid w:val="004C36BA"/>
    <w:rsid w:val="004C3ED7"/>
    <w:rsid w:val="004C51CF"/>
    <w:rsid w:val="004C5381"/>
    <w:rsid w:val="004C5C33"/>
    <w:rsid w:val="004C6E5E"/>
    <w:rsid w:val="004C6F22"/>
    <w:rsid w:val="004D0194"/>
    <w:rsid w:val="004D3F32"/>
    <w:rsid w:val="004D400B"/>
    <w:rsid w:val="004D6B24"/>
    <w:rsid w:val="004D6BEC"/>
    <w:rsid w:val="004D78B0"/>
    <w:rsid w:val="004E02FD"/>
    <w:rsid w:val="004E174F"/>
    <w:rsid w:val="004E2C36"/>
    <w:rsid w:val="004E46A9"/>
    <w:rsid w:val="004E4704"/>
    <w:rsid w:val="004E47A1"/>
    <w:rsid w:val="004E53A0"/>
    <w:rsid w:val="004E5F0F"/>
    <w:rsid w:val="004E6CE1"/>
    <w:rsid w:val="004E6EB8"/>
    <w:rsid w:val="004F2210"/>
    <w:rsid w:val="004F2D74"/>
    <w:rsid w:val="004F4DEE"/>
    <w:rsid w:val="004F5C3B"/>
    <w:rsid w:val="005017ED"/>
    <w:rsid w:val="00505970"/>
    <w:rsid w:val="0050658E"/>
    <w:rsid w:val="005107A1"/>
    <w:rsid w:val="00510915"/>
    <w:rsid w:val="00513ABA"/>
    <w:rsid w:val="00514D37"/>
    <w:rsid w:val="005157F3"/>
    <w:rsid w:val="0052007A"/>
    <w:rsid w:val="00520330"/>
    <w:rsid w:val="00523219"/>
    <w:rsid w:val="00523642"/>
    <w:rsid w:val="00523C27"/>
    <w:rsid w:val="00524295"/>
    <w:rsid w:val="005244CA"/>
    <w:rsid w:val="00532413"/>
    <w:rsid w:val="00534994"/>
    <w:rsid w:val="00534BDA"/>
    <w:rsid w:val="005352A3"/>
    <w:rsid w:val="00543673"/>
    <w:rsid w:val="00543D3F"/>
    <w:rsid w:val="00544A2B"/>
    <w:rsid w:val="00550361"/>
    <w:rsid w:val="005525E6"/>
    <w:rsid w:val="00553A32"/>
    <w:rsid w:val="00554747"/>
    <w:rsid w:val="005551D2"/>
    <w:rsid w:val="005601F8"/>
    <w:rsid w:val="00560373"/>
    <w:rsid w:val="005604B4"/>
    <w:rsid w:val="005607D7"/>
    <w:rsid w:val="00560A0F"/>
    <w:rsid w:val="00560AE3"/>
    <w:rsid w:val="00561BEA"/>
    <w:rsid w:val="005622BC"/>
    <w:rsid w:val="00564EC6"/>
    <w:rsid w:val="0057064D"/>
    <w:rsid w:val="00571003"/>
    <w:rsid w:val="005710CB"/>
    <w:rsid w:val="00572F53"/>
    <w:rsid w:val="00575541"/>
    <w:rsid w:val="005759E7"/>
    <w:rsid w:val="00577665"/>
    <w:rsid w:val="005812FE"/>
    <w:rsid w:val="0058182A"/>
    <w:rsid w:val="00581EDA"/>
    <w:rsid w:val="0058258F"/>
    <w:rsid w:val="00583777"/>
    <w:rsid w:val="00584349"/>
    <w:rsid w:val="005850E6"/>
    <w:rsid w:val="005852B1"/>
    <w:rsid w:val="00585E37"/>
    <w:rsid w:val="00587664"/>
    <w:rsid w:val="00594932"/>
    <w:rsid w:val="0059554D"/>
    <w:rsid w:val="00596FA7"/>
    <w:rsid w:val="0059707C"/>
    <w:rsid w:val="005A06A7"/>
    <w:rsid w:val="005A085D"/>
    <w:rsid w:val="005A108F"/>
    <w:rsid w:val="005A188C"/>
    <w:rsid w:val="005A18AB"/>
    <w:rsid w:val="005A1A21"/>
    <w:rsid w:val="005A1E9E"/>
    <w:rsid w:val="005A6656"/>
    <w:rsid w:val="005A6A1A"/>
    <w:rsid w:val="005A6F9F"/>
    <w:rsid w:val="005A7005"/>
    <w:rsid w:val="005A7595"/>
    <w:rsid w:val="005B0035"/>
    <w:rsid w:val="005B19CD"/>
    <w:rsid w:val="005B3DE1"/>
    <w:rsid w:val="005B4263"/>
    <w:rsid w:val="005B49D9"/>
    <w:rsid w:val="005B4ADA"/>
    <w:rsid w:val="005B5AC5"/>
    <w:rsid w:val="005B63C0"/>
    <w:rsid w:val="005B7732"/>
    <w:rsid w:val="005B7D42"/>
    <w:rsid w:val="005C04A0"/>
    <w:rsid w:val="005C18EA"/>
    <w:rsid w:val="005C261E"/>
    <w:rsid w:val="005C3722"/>
    <w:rsid w:val="005C60E6"/>
    <w:rsid w:val="005C6217"/>
    <w:rsid w:val="005D4B54"/>
    <w:rsid w:val="005D5789"/>
    <w:rsid w:val="005D745E"/>
    <w:rsid w:val="005D7BF5"/>
    <w:rsid w:val="005E0D2C"/>
    <w:rsid w:val="005E0DF7"/>
    <w:rsid w:val="005E1AB9"/>
    <w:rsid w:val="005E28D6"/>
    <w:rsid w:val="005E357A"/>
    <w:rsid w:val="005E75F2"/>
    <w:rsid w:val="005F03A6"/>
    <w:rsid w:val="005F6AA2"/>
    <w:rsid w:val="005F73E1"/>
    <w:rsid w:val="006033DB"/>
    <w:rsid w:val="00603A40"/>
    <w:rsid w:val="00604A6D"/>
    <w:rsid w:val="0060627E"/>
    <w:rsid w:val="00611222"/>
    <w:rsid w:val="00612375"/>
    <w:rsid w:val="006135EC"/>
    <w:rsid w:val="00613773"/>
    <w:rsid w:val="00613B56"/>
    <w:rsid w:val="006153FF"/>
    <w:rsid w:val="00615945"/>
    <w:rsid w:val="00616DA6"/>
    <w:rsid w:val="00617E82"/>
    <w:rsid w:val="006204C7"/>
    <w:rsid w:val="00620A44"/>
    <w:rsid w:val="00620CCE"/>
    <w:rsid w:val="00624253"/>
    <w:rsid w:val="0062436C"/>
    <w:rsid w:val="006269E3"/>
    <w:rsid w:val="00631AE5"/>
    <w:rsid w:val="00634753"/>
    <w:rsid w:val="00635D7B"/>
    <w:rsid w:val="006378F4"/>
    <w:rsid w:val="00641173"/>
    <w:rsid w:val="00641997"/>
    <w:rsid w:val="00641C29"/>
    <w:rsid w:val="00645E2E"/>
    <w:rsid w:val="0065363D"/>
    <w:rsid w:val="00653FBC"/>
    <w:rsid w:val="00654036"/>
    <w:rsid w:val="00654A85"/>
    <w:rsid w:val="00656E34"/>
    <w:rsid w:val="0066154C"/>
    <w:rsid w:val="0066430C"/>
    <w:rsid w:val="0066469E"/>
    <w:rsid w:val="00665202"/>
    <w:rsid w:val="00665330"/>
    <w:rsid w:val="00665BD8"/>
    <w:rsid w:val="006714D8"/>
    <w:rsid w:val="006725D1"/>
    <w:rsid w:val="00672C8A"/>
    <w:rsid w:val="0067434F"/>
    <w:rsid w:val="00674825"/>
    <w:rsid w:val="00674941"/>
    <w:rsid w:val="006749C0"/>
    <w:rsid w:val="0067587E"/>
    <w:rsid w:val="00676EFF"/>
    <w:rsid w:val="0067718C"/>
    <w:rsid w:val="00677704"/>
    <w:rsid w:val="006829E0"/>
    <w:rsid w:val="006843A6"/>
    <w:rsid w:val="006844DA"/>
    <w:rsid w:val="00687723"/>
    <w:rsid w:val="00691192"/>
    <w:rsid w:val="006926B6"/>
    <w:rsid w:val="006946AE"/>
    <w:rsid w:val="006950D5"/>
    <w:rsid w:val="0069520E"/>
    <w:rsid w:val="00697ACE"/>
    <w:rsid w:val="00697ED1"/>
    <w:rsid w:val="006A0292"/>
    <w:rsid w:val="006A0EA1"/>
    <w:rsid w:val="006A201C"/>
    <w:rsid w:val="006A2626"/>
    <w:rsid w:val="006A410F"/>
    <w:rsid w:val="006A4F50"/>
    <w:rsid w:val="006A5FDC"/>
    <w:rsid w:val="006A67FD"/>
    <w:rsid w:val="006B39F5"/>
    <w:rsid w:val="006B4C6B"/>
    <w:rsid w:val="006B61FD"/>
    <w:rsid w:val="006B6BCC"/>
    <w:rsid w:val="006B6D73"/>
    <w:rsid w:val="006C04D8"/>
    <w:rsid w:val="006C0853"/>
    <w:rsid w:val="006C2ABA"/>
    <w:rsid w:val="006C519C"/>
    <w:rsid w:val="006D1E6B"/>
    <w:rsid w:val="006D2022"/>
    <w:rsid w:val="006D2740"/>
    <w:rsid w:val="006D417E"/>
    <w:rsid w:val="006D5F12"/>
    <w:rsid w:val="006D66B9"/>
    <w:rsid w:val="006D7399"/>
    <w:rsid w:val="006E1D9C"/>
    <w:rsid w:val="006E2C66"/>
    <w:rsid w:val="006E4509"/>
    <w:rsid w:val="006E595B"/>
    <w:rsid w:val="006E5F54"/>
    <w:rsid w:val="006E641F"/>
    <w:rsid w:val="006E64B6"/>
    <w:rsid w:val="006E709E"/>
    <w:rsid w:val="006F1EE4"/>
    <w:rsid w:val="006F77FA"/>
    <w:rsid w:val="0070135B"/>
    <w:rsid w:val="00701773"/>
    <w:rsid w:val="007065E4"/>
    <w:rsid w:val="00706AA7"/>
    <w:rsid w:val="00710EA1"/>
    <w:rsid w:val="00714D36"/>
    <w:rsid w:val="007200B6"/>
    <w:rsid w:val="00721632"/>
    <w:rsid w:val="00721877"/>
    <w:rsid w:val="00722F30"/>
    <w:rsid w:val="007247F6"/>
    <w:rsid w:val="00727334"/>
    <w:rsid w:val="00727F19"/>
    <w:rsid w:val="00733F24"/>
    <w:rsid w:val="00736111"/>
    <w:rsid w:val="00736559"/>
    <w:rsid w:val="007365FB"/>
    <w:rsid w:val="0073693F"/>
    <w:rsid w:val="007375D5"/>
    <w:rsid w:val="007377D8"/>
    <w:rsid w:val="007406BD"/>
    <w:rsid w:val="00741B45"/>
    <w:rsid w:val="00741E90"/>
    <w:rsid w:val="00742FE1"/>
    <w:rsid w:val="00743B9C"/>
    <w:rsid w:val="00745847"/>
    <w:rsid w:val="007458F5"/>
    <w:rsid w:val="00745C34"/>
    <w:rsid w:val="007462A2"/>
    <w:rsid w:val="00746DE7"/>
    <w:rsid w:val="007476C8"/>
    <w:rsid w:val="007508AA"/>
    <w:rsid w:val="00750F7A"/>
    <w:rsid w:val="007516D8"/>
    <w:rsid w:val="00754E75"/>
    <w:rsid w:val="00755952"/>
    <w:rsid w:val="00756AE9"/>
    <w:rsid w:val="007606F0"/>
    <w:rsid w:val="007629C8"/>
    <w:rsid w:val="00764D25"/>
    <w:rsid w:val="00764E53"/>
    <w:rsid w:val="00765527"/>
    <w:rsid w:val="007656C8"/>
    <w:rsid w:val="00766241"/>
    <w:rsid w:val="00771318"/>
    <w:rsid w:val="00771B80"/>
    <w:rsid w:val="00774C29"/>
    <w:rsid w:val="007754B1"/>
    <w:rsid w:val="007756C6"/>
    <w:rsid w:val="00775833"/>
    <w:rsid w:val="00775DFF"/>
    <w:rsid w:val="00776276"/>
    <w:rsid w:val="00777B19"/>
    <w:rsid w:val="00780F30"/>
    <w:rsid w:val="00786F6D"/>
    <w:rsid w:val="00787217"/>
    <w:rsid w:val="00790653"/>
    <w:rsid w:val="00791032"/>
    <w:rsid w:val="00793CC3"/>
    <w:rsid w:val="00793F2A"/>
    <w:rsid w:val="0079573C"/>
    <w:rsid w:val="007A010A"/>
    <w:rsid w:val="007A219C"/>
    <w:rsid w:val="007A270B"/>
    <w:rsid w:val="007A29FF"/>
    <w:rsid w:val="007A2B20"/>
    <w:rsid w:val="007A434C"/>
    <w:rsid w:val="007A5740"/>
    <w:rsid w:val="007A5E51"/>
    <w:rsid w:val="007A6A99"/>
    <w:rsid w:val="007B09DA"/>
    <w:rsid w:val="007B0C25"/>
    <w:rsid w:val="007B169A"/>
    <w:rsid w:val="007B26D6"/>
    <w:rsid w:val="007B4B2F"/>
    <w:rsid w:val="007B6661"/>
    <w:rsid w:val="007C1767"/>
    <w:rsid w:val="007C2686"/>
    <w:rsid w:val="007C45F5"/>
    <w:rsid w:val="007C63CF"/>
    <w:rsid w:val="007C67E4"/>
    <w:rsid w:val="007C6EA8"/>
    <w:rsid w:val="007C7C81"/>
    <w:rsid w:val="007C7EB4"/>
    <w:rsid w:val="007D2A4F"/>
    <w:rsid w:val="007D3A2E"/>
    <w:rsid w:val="007D4979"/>
    <w:rsid w:val="007D4AF0"/>
    <w:rsid w:val="007D5A22"/>
    <w:rsid w:val="007D7935"/>
    <w:rsid w:val="007E0BA9"/>
    <w:rsid w:val="007E1356"/>
    <w:rsid w:val="007E23DD"/>
    <w:rsid w:val="007E30D0"/>
    <w:rsid w:val="007E315D"/>
    <w:rsid w:val="007E3556"/>
    <w:rsid w:val="007E37B7"/>
    <w:rsid w:val="007E6C65"/>
    <w:rsid w:val="007F0166"/>
    <w:rsid w:val="007F19CB"/>
    <w:rsid w:val="007F34C6"/>
    <w:rsid w:val="007F5658"/>
    <w:rsid w:val="007F572E"/>
    <w:rsid w:val="007F74E0"/>
    <w:rsid w:val="00802EA2"/>
    <w:rsid w:val="00803071"/>
    <w:rsid w:val="00804C35"/>
    <w:rsid w:val="00804E9C"/>
    <w:rsid w:val="00805807"/>
    <w:rsid w:val="008068D8"/>
    <w:rsid w:val="00806A19"/>
    <w:rsid w:val="00806D78"/>
    <w:rsid w:val="008070D7"/>
    <w:rsid w:val="00807B9B"/>
    <w:rsid w:val="00807D1F"/>
    <w:rsid w:val="00810576"/>
    <w:rsid w:val="00812DAC"/>
    <w:rsid w:val="0081537F"/>
    <w:rsid w:val="00815E95"/>
    <w:rsid w:val="00816F11"/>
    <w:rsid w:val="0081766F"/>
    <w:rsid w:val="00820266"/>
    <w:rsid w:val="0082032C"/>
    <w:rsid w:val="00820F8D"/>
    <w:rsid w:val="00822165"/>
    <w:rsid w:val="008223C3"/>
    <w:rsid w:val="0082365C"/>
    <w:rsid w:val="008260F3"/>
    <w:rsid w:val="00826554"/>
    <w:rsid w:val="00826EEF"/>
    <w:rsid w:val="0082745C"/>
    <w:rsid w:val="00830EE2"/>
    <w:rsid w:val="00831541"/>
    <w:rsid w:val="00833974"/>
    <w:rsid w:val="008345EE"/>
    <w:rsid w:val="008346B2"/>
    <w:rsid w:val="0083570C"/>
    <w:rsid w:val="0083588A"/>
    <w:rsid w:val="00836E3B"/>
    <w:rsid w:val="00837FF7"/>
    <w:rsid w:val="00840372"/>
    <w:rsid w:val="008411B7"/>
    <w:rsid w:val="00843EBE"/>
    <w:rsid w:val="00844F5F"/>
    <w:rsid w:val="0084588B"/>
    <w:rsid w:val="0084628C"/>
    <w:rsid w:val="00846825"/>
    <w:rsid w:val="0084696A"/>
    <w:rsid w:val="00847369"/>
    <w:rsid w:val="00850BDC"/>
    <w:rsid w:val="008512FC"/>
    <w:rsid w:val="008517FB"/>
    <w:rsid w:val="00851B7B"/>
    <w:rsid w:val="00852A27"/>
    <w:rsid w:val="0085443A"/>
    <w:rsid w:val="00854E4A"/>
    <w:rsid w:val="00855D5A"/>
    <w:rsid w:val="00857749"/>
    <w:rsid w:val="00857D45"/>
    <w:rsid w:val="008620D7"/>
    <w:rsid w:val="0086245E"/>
    <w:rsid w:val="008636B1"/>
    <w:rsid w:val="00863AC7"/>
    <w:rsid w:val="008649D7"/>
    <w:rsid w:val="0086723A"/>
    <w:rsid w:val="00870184"/>
    <w:rsid w:val="00870522"/>
    <w:rsid w:val="00870600"/>
    <w:rsid w:val="00870D45"/>
    <w:rsid w:val="008724BD"/>
    <w:rsid w:val="0087277C"/>
    <w:rsid w:val="0087313B"/>
    <w:rsid w:val="008747BE"/>
    <w:rsid w:val="00875D83"/>
    <w:rsid w:val="00877048"/>
    <w:rsid w:val="00877B58"/>
    <w:rsid w:val="00877C53"/>
    <w:rsid w:val="0088076D"/>
    <w:rsid w:val="008818F8"/>
    <w:rsid w:val="00882AC3"/>
    <w:rsid w:val="00884508"/>
    <w:rsid w:val="00885D7F"/>
    <w:rsid w:val="008876AF"/>
    <w:rsid w:val="008910DD"/>
    <w:rsid w:val="00891412"/>
    <w:rsid w:val="0089263A"/>
    <w:rsid w:val="00892BB6"/>
    <w:rsid w:val="008942AA"/>
    <w:rsid w:val="008A0934"/>
    <w:rsid w:val="008A0AD9"/>
    <w:rsid w:val="008A1108"/>
    <w:rsid w:val="008A5FE3"/>
    <w:rsid w:val="008A7B91"/>
    <w:rsid w:val="008B12E7"/>
    <w:rsid w:val="008B1E3B"/>
    <w:rsid w:val="008B3E21"/>
    <w:rsid w:val="008B4BA5"/>
    <w:rsid w:val="008B5FBF"/>
    <w:rsid w:val="008B6417"/>
    <w:rsid w:val="008B7676"/>
    <w:rsid w:val="008B7712"/>
    <w:rsid w:val="008C0F97"/>
    <w:rsid w:val="008C2EB8"/>
    <w:rsid w:val="008C5150"/>
    <w:rsid w:val="008C5438"/>
    <w:rsid w:val="008C5D64"/>
    <w:rsid w:val="008C616E"/>
    <w:rsid w:val="008C66E5"/>
    <w:rsid w:val="008C7493"/>
    <w:rsid w:val="008D4828"/>
    <w:rsid w:val="008D4B65"/>
    <w:rsid w:val="008D62D7"/>
    <w:rsid w:val="008D6569"/>
    <w:rsid w:val="008D7155"/>
    <w:rsid w:val="008E0ECC"/>
    <w:rsid w:val="008E12AE"/>
    <w:rsid w:val="008E1DCE"/>
    <w:rsid w:val="008E3CCC"/>
    <w:rsid w:val="008E3D87"/>
    <w:rsid w:val="008E45E1"/>
    <w:rsid w:val="008E5A49"/>
    <w:rsid w:val="008F0643"/>
    <w:rsid w:val="009001F7"/>
    <w:rsid w:val="00901C4D"/>
    <w:rsid w:val="00902597"/>
    <w:rsid w:val="00903E41"/>
    <w:rsid w:val="0090412E"/>
    <w:rsid w:val="00905148"/>
    <w:rsid w:val="00907441"/>
    <w:rsid w:val="0090772B"/>
    <w:rsid w:val="00910C33"/>
    <w:rsid w:val="009167A7"/>
    <w:rsid w:val="009168B0"/>
    <w:rsid w:val="0091696B"/>
    <w:rsid w:val="0091736E"/>
    <w:rsid w:val="00917F31"/>
    <w:rsid w:val="0092006E"/>
    <w:rsid w:val="00920F3A"/>
    <w:rsid w:val="009213D9"/>
    <w:rsid w:val="0092198F"/>
    <w:rsid w:val="0092229C"/>
    <w:rsid w:val="00922550"/>
    <w:rsid w:val="009236FC"/>
    <w:rsid w:val="00923FC5"/>
    <w:rsid w:val="009243C2"/>
    <w:rsid w:val="009270EE"/>
    <w:rsid w:val="00930A74"/>
    <w:rsid w:val="0093220F"/>
    <w:rsid w:val="00933C7F"/>
    <w:rsid w:val="00934605"/>
    <w:rsid w:val="009347A8"/>
    <w:rsid w:val="009352E8"/>
    <w:rsid w:val="0094056F"/>
    <w:rsid w:val="00941873"/>
    <w:rsid w:val="00941C0F"/>
    <w:rsid w:val="00942794"/>
    <w:rsid w:val="00942B83"/>
    <w:rsid w:val="00942EAB"/>
    <w:rsid w:val="00943260"/>
    <w:rsid w:val="00943293"/>
    <w:rsid w:val="00946B80"/>
    <w:rsid w:val="009471BC"/>
    <w:rsid w:val="00947958"/>
    <w:rsid w:val="00955010"/>
    <w:rsid w:val="00955CC1"/>
    <w:rsid w:val="00957FEE"/>
    <w:rsid w:val="00960880"/>
    <w:rsid w:val="009664C1"/>
    <w:rsid w:val="00966AEF"/>
    <w:rsid w:val="00966D55"/>
    <w:rsid w:val="00967F09"/>
    <w:rsid w:val="00970377"/>
    <w:rsid w:val="00971023"/>
    <w:rsid w:val="00972614"/>
    <w:rsid w:val="00973A84"/>
    <w:rsid w:val="00975AEC"/>
    <w:rsid w:val="009801F4"/>
    <w:rsid w:val="00980295"/>
    <w:rsid w:val="0098257B"/>
    <w:rsid w:val="009832C7"/>
    <w:rsid w:val="00983A8F"/>
    <w:rsid w:val="00984AD7"/>
    <w:rsid w:val="00984C81"/>
    <w:rsid w:val="009860B2"/>
    <w:rsid w:val="00991C9C"/>
    <w:rsid w:val="009933AC"/>
    <w:rsid w:val="009934E0"/>
    <w:rsid w:val="00994372"/>
    <w:rsid w:val="009956BD"/>
    <w:rsid w:val="009957CF"/>
    <w:rsid w:val="00996362"/>
    <w:rsid w:val="009963B8"/>
    <w:rsid w:val="00996CCA"/>
    <w:rsid w:val="00997B23"/>
    <w:rsid w:val="00997D3B"/>
    <w:rsid w:val="00997F3E"/>
    <w:rsid w:val="009A22EF"/>
    <w:rsid w:val="009A264A"/>
    <w:rsid w:val="009A2E2A"/>
    <w:rsid w:val="009A4625"/>
    <w:rsid w:val="009A4CAC"/>
    <w:rsid w:val="009A58EB"/>
    <w:rsid w:val="009A5CFF"/>
    <w:rsid w:val="009A65C9"/>
    <w:rsid w:val="009B30B6"/>
    <w:rsid w:val="009B33BC"/>
    <w:rsid w:val="009B66D7"/>
    <w:rsid w:val="009B6DB2"/>
    <w:rsid w:val="009B7DD9"/>
    <w:rsid w:val="009C0EC9"/>
    <w:rsid w:val="009C70AF"/>
    <w:rsid w:val="009D023F"/>
    <w:rsid w:val="009D0AE2"/>
    <w:rsid w:val="009D1874"/>
    <w:rsid w:val="009D2C25"/>
    <w:rsid w:val="009D46F8"/>
    <w:rsid w:val="009D4EE0"/>
    <w:rsid w:val="009D68B0"/>
    <w:rsid w:val="009D7C0A"/>
    <w:rsid w:val="009E0975"/>
    <w:rsid w:val="009E0C0B"/>
    <w:rsid w:val="009E0C44"/>
    <w:rsid w:val="009E1DB5"/>
    <w:rsid w:val="009E43DF"/>
    <w:rsid w:val="009E4744"/>
    <w:rsid w:val="009E4960"/>
    <w:rsid w:val="009E4A25"/>
    <w:rsid w:val="009E6221"/>
    <w:rsid w:val="009E639E"/>
    <w:rsid w:val="009F14E3"/>
    <w:rsid w:val="009F15C0"/>
    <w:rsid w:val="009F3BDA"/>
    <w:rsid w:val="009F68B6"/>
    <w:rsid w:val="00A00159"/>
    <w:rsid w:val="00A03338"/>
    <w:rsid w:val="00A03A96"/>
    <w:rsid w:val="00A0523D"/>
    <w:rsid w:val="00A05A07"/>
    <w:rsid w:val="00A063DC"/>
    <w:rsid w:val="00A073FA"/>
    <w:rsid w:val="00A11B61"/>
    <w:rsid w:val="00A125A2"/>
    <w:rsid w:val="00A137E9"/>
    <w:rsid w:val="00A14C85"/>
    <w:rsid w:val="00A223C4"/>
    <w:rsid w:val="00A224A9"/>
    <w:rsid w:val="00A23116"/>
    <w:rsid w:val="00A33F45"/>
    <w:rsid w:val="00A36604"/>
    <w:rsid w:val="00A36863"/>
    <w:rsid w:val="00A41657"/>
    <w:rsid w:val="00A41E67"/>
    <w:rsid w:val="00A42C2A"/>
    <w:rsid w:val="00A434A8"/>
    <w:rsid w:val="00A447B5"/>
    <w:rsid w:val="00A44D5C"/>
    <w:rsid w:val="00A45949"/>
    <w:rsid w:val="00A46D68"/>
    <w:rsid w:val="00A46F75"/>
    <w:rsid w:val="00A47AFD"/>
    <w:rsid w:val="00A5120E"/>
    <w:rsid w:val="00A517DB"/>
    <w:rsid w:val="00A5183C"/>
    <w:rsid w:val="00A51C49"/>
    <w:rsid w:val="00A526E6"/>
    <w:rsid w:val="00A5322B"/>
    <w:rsid w:val="00A541D6"/>
    <w:rsid w:val="00A5444D"/>
    <w:rsid w:val="00A5560D"/>
    <w:rsid w:val="00A57D52"/>
    <w:rsid w:val="00A6140F"/>
    <w:rsid w:val="00A61442"/>
    <w:rsid w:val="00A6532A"/>
    <w:rsid w:val="00A6540F"/>
    <w:rsid w:val="00A65FBA"/>
    <w:rsid w:val="00A66A98"/>
    <w:rsid w:val="00A671A0"/>
    <w:rsid w:val="00A70D8A"/>
    <w:rsid w:val="00A70DC6"/>
    <w:rsid w:val="00A736E4"/>
    <w:rsid w:val="00A73C81"/>
    <w:rsid w:val="00A73EFC"/>
    <w:rsid w:val="00A75251"/>
    <w:rsid w:val="00A76CE1"/>
    <w:rsid w:val="00A826A7"/>
    <w:rsid w:val="00A8428C"/>
    <w:rsid w:val="00A84591"/>
    <w:rsid w:val="00A85884"/>
    <w:rsid w:val="00A870FC"/>
    <w:rsid w:val="00A873B4"/>
    <w:rsid w:val="00A92709"/>
    <w:rsid w:val="00A94EB7"/>
    <w:rsid w:val="00A950F6"/>
    <w:rsid w:val="00A96185"/>
    <w:rsid w:val="00A9632A"/>
    <w:rsid w:val="00A965C0"/>
    <w:rsid w:val="00AA0FB4"/>
    <w:rsid w:val="00AA2211"/>
    <w:rsid w:val="00AA2B1E"/>
    <w:rsid w:val="00AA31DD"/>
    <w:rsid w:val="00AA35DE"/>
    <w:rsid w:val="00AA41E6"/>
    <w:rsid w:val="00AA5F37"/>
    <w:rsid w:val="00AB0280"/>
    <w:rsid w:val="00AB0CD2"/>
    <w:rsid w:val="00AB216F"/>
    <w:rsid w:val="00AB3FE6"/>
    <w:rsid w:val="00AB5249"/>
    <w:rsid w:val="00AB63EE"/>
    <w:rsid w:val="00AB6CB6"/>
    <w:rsid w:val="00AB6DC3"/>
    <w:rsid w:val="00AC009B"/>
    <w:rsid w:val="00AC5938"/>
    <w:rsid w:val="00AC6ED3"/>
    <w:rsid w:val="00AC71A6"/>
    <w:rsid w:val="00AD13DC"/>
    <w:rsid w:val="00AD1492"/>
    <w:rsid w:val="00AD150D"/>
    <w:rsid w:val="00AD150F"/>
    <w:rsid w:val="00AD1927"/>
    <w:rsid w:val="00AD3B5F"/>
    <w:rsid w:val="00AD5587"/>
    <w:rsid w:val="00AD5DFB"/>
    <w:rsid w:val="00AE12AA"/>
    <w:rsid w:val="00AE1B1D"/>
    <w:rsid w:val="00AE255C"/>
    <w:rsid w:val="00AE295A"/>
    <w:rsid w:val="00AE4175"/>
    <w:rsid w:val="00AE5490"/>
    <w:rsid w:val="00AE5C9E"/>
    <w:rsid w:val="00AE619E"/>
    <w:rsid w:val="00AE66C7"/>
    <w:rsid w:val="00AE773D"/>
    <w:rsid w:val="00AE7CFB"/>
    <w:rsid w:val="00AF0361"/>
    <w:rsid w:val="00AF4964"/>
    <w:rsid w:val="00AF4A8F"/>
    <w:rsid w:val="00AF4CBF"/>
    <w:rsid w:val="00AF74C7"/>
    <w:rsid w:val="00B016B4"/>
    <w:rsid w:val="00B01750"/>
    <w:rsid w:val="00B02965"/>
    <w:rsid w:val="00B02F32"/>
    <w:rsid w:val="00B03BD6"/>
    <w:rsid w:val="00B05A27"/>
    <w:rsid w:val="00B06466"/>
    <w:rsid w:val="00B11A67"/>
    <w:rsid w:val="00B1255D"/>
    <w:rsid w:val="00B12FD0"/>
    <w:rsid w:val="00B13F43"/>
    <w:rsid w:val="00B140B4"/>
    <w:rsid w:val="00B14185"/>
    <w:rsid w:val="00B14F81"/>
    <w:rsid w:val="00B16A0B"/>
    <w:rsid w:val="00B17571"/>
    <w:rsid w:val="00B202F3"/>
    <w:rsid w:val="00B204D4"/>
    <w:rsid w:val="00B20E24"/>
    <w:rsid w:val="00B21897"/>
    <w:rsid w:val="00B23417"/>
    <w:rsid w:val="00B243DF"/>
    <w:rsid w:val="00B2512E"/>
    <w:rsid w:val="00B25C1B"/>
    <w:rsid w:val="00B270D4"/>
    <w:rsid w:val="00B27ABD"/>
    <w:rsid w:val="00B3022B"/>
    <w:rsid w:val="00B325F4"/>
    <w:rsid w:val="00B32763"/>
    <w:rsid w:val="00B32AF4"/>
    <w:rsid w:val="00B3366D"/>
    <w:rsid w:val="00B34028"/>
    <w:rsid w:val="00B35A8E"/>
    <w:rsid w:val="00B4024B"/>
    <w:rsid w:val="00B41632"/>
    <w:rsid w:val="00B4273A"/>
    <w:rsid w:val="00B450D9"/>
    <w:rsid w:val="00B460E7"/>
    <w:rsid w:val="00B46493"/>
    <w:rsid w:val="00B47D7F"/>
    <w:rsid w:val="00B50346"/>
    <w:rsid w:val="00B505F6"/>
    <w:rsid w:val="00B57BB9"/>
    <w:rsid w:val="00B61622"/>
    <w:rsid w:val="00B62AEF"/>
    <w:rsid w:val="00B63F10"/>
    <w:rsid w:val="00B64DD2"/>
    <w:rsid w:val="00B655B7"/>
    <w:rsid w:val="00B65767"/>
    <w:rsid w:val="00B65D32"/>
    <w:rsid w:val="00B66897"/>
    <w:rsid w:val="00B6698E"/>
    <w:rsid w:val="00B70D03"/>
    <w:rsid w:val="00B72078"/>
    <w:rsid w:val="00B72AEE"/>
    <w:rsid w:val="00B7350F"/>
    <w:rsid w:val="00B73DEE"/>
    <w:rsid w:val="00B73E9A"/>
    <w:rsid w:val="00B77595"/>
    <w:rsid w:val="00B82558"/>
    <w:rsid w:val="00B83439"/>
    <w:rsid w:val="00B83FAE"/>
    <w:rsid w:val="00B85DDC"/>
    <w:rsid w:val="00B90403"/>
    <w:rsid w:val="00B9089B"/>
    <w:rsid w:val="00B91419"/>
    <w:rsid w:val="00B9153B"/>
    <w:rsid w:val="00BA089D"/>
    <w:rsid w:val="00BA454A"/>
    <w:rsid w:val="00BA7114"/>
    <w:rsid w:val="00BA729A"/>
    <w:rsid w:val="00BB11FE"/>
    <w:rsid w:val="00BB2820"/>
    <w:rsid w:val="00BB3A9A"/>
    <w:rsid w:val="00BB4AB2"/>
    <w:rsid w:val="00BB5E0C"/>
    <w:rsid w:val="00BB6BF4"/>
    <w:rsid w:val="00BB7816"/>
    <w:rsid w:val="00BC428E"/>
    <w:rsid w:val="00BC470A"/>
    <w:rsid w:val="00BC6358"/>
    <w:rsid w:val="00BC66B3"/>
    <w:rsid w:val="00BD129C"/>
    <w:rsid w:val="00BD2560"/>
    <w:rsid w:val="00BD25D7"/>
    <w:rsid w:val="00BD28BF"/>
    <w:rsid w:val="00BD2D25"/>
    <w:rsid w:val="00BD32F1"/>
    <w:rsid w:val="00BD33BD"/>
    <w:rsid w:val="00BD3F36"/>
    <w:rsid w:val="00BD4CF5"/>
    <w:rsid w:val="00BD5B20"/>
    <w:rsid w:val="00BD5E7E"/>
    <w:rsid w:val="00BD6EB7"/>
    <w:rsid w:val="00BD71E1"/>
    <w:rsid w:val="00BD7448"/>
    <w:rsid w:val="00BD7FDA"/>
    <w:rsid w:val="00BE0BB3"/>
    <w:rsid w:val="00BE1C1F"/>
    <w:rsid w:val="00BE23D6"/>
    <w:rsid w:val="00BE3C17"/>
    <w:rsid w:val="00BE449D"/>
    <w:rsid w:val="00BE5E75"/>
    <w:rsid w:val="00BE6191"/>
    <w:rsid w:val="00BF005B"/>
    <w:rsid w:val="00BF0168"/>
    <w:rsid w:val="00BF0A6C"/>
    <w:rsid w:val="00BF46DB"/>
    <w:rsid w:val="00BF561D"/>
    <w:rsid w:val="00BF5900"/>
    <w:rsid w:val="00BF5AF2"/>
    <w:rsid w:val="00BF61BC"/>
    <w:rsid w:val="00BF6333"/>
    <w:rsid w:val="00BF694F"/>
    <w:rsid w:val="00BF6ECB"/>
    <w:rsid w:val="00BF772E"/>
    <w:rsid w:val="00BF78D3"/>
    <w:rsid w:val="00BF7EA1"/>
    <w:rsid w:val="00C02891"/>
    <w:rsid w:val="00C03039"/>
    <w:rsid w:val="00C04252"/>
    <w:rsid w:val="00C042C0"/>
    <w:rsid w:val="00C04FB9"/>
    <w:rsid w:val="00C053A4"/>
    <w:rsid w:val="00C05F1F"/>
    <w:rsid w:val="00C06A26"/>
    <w:rsid w:val="00C103C1"/>
    <w:rsid w:val="00C11B3A"/>
    <w:rsid w:val="00C12218"/>
    <w:rsid w:val="00C1278F"/>
    <w:rsid w:val="00C13E35"/>
    <w:rsid w:val="00C154D5"/>
    <w:rsid w:val="00C1632B"/>
    <w:rsid w:val="00C163D3"/>
    <w:rsid w:val="00C171EB"/>
    <w:rsid w:val="00C17568"/>
    <w:rsid w:val="00C20A59"/>
    <w:rsid w:val="00C20DA8"/>
    <w:rsid w:val="00C215F5"/>
    <w:rsid w:val="00C21D1A"/>
    <w:rsid w:val="00C22D77"/>
    <w:rsid w:val="00C23D4F"/>
    <w:rsid w:val="00C25C68"/>
    <w:rsid w:val="00C26263"/>
    <w:rsid w:val="00C273D7"/>
    <w:rsid w:val="00C276BF"/>
    <w:rsid w:val="00C27D3D"/>
    <w:rsid w:val="00C3106B"/>
    <w:rsid w:val="00C3135A"/>
    <w:rsid w:val="00C31898"/>
    <w:rsid w:val="00C328F1"/>
    <w:rsid w:val="00C32A6A"/>
    <w:rsid w:val="00C33CA0"/>
    <w:rsid w:val="00C35A16"/>
    <w:rsid w:val="00C368E1"/>
    <w:rsid w:val="00C36E5B"/>
    <w:rsid w:val="00C37020"/>
    <w:rsid w:val="00C4044D"/>
    <w:rsid w:val="00C40E19"/>
    <w:rsid w:val="00C40FB5"/>
    <w:rsid w:val="00C41481"/>
    <w:rsid w:val="00C4189B"/>
    <w:rsid w:val="00C41D8E"/>
    <w:rsid w:val="00C44DBB"/>
    <w:rsid w:val="00C50C5F"/>
    <w:rsid w:val="00C524F8"/>
    <w:rsid w:val="00C52A40"/>
    <w:rsid w:val="00C539F4"/>
    <w:rsid w:val="00C549C8"/>
    <w:rsid w:val="00C5764F"/>
    <w:rsid w:val="00C607D4"/>
    <w:rsid w:val="00C62509"/>
    <w:rsid w:val="00C64049"/>
    <w:rsid w:val="00C667C2"/>
    <w:rsid w:val="00C725E3"/>
    <w:rsid w:val="00C7337D"/>
    <w:rsid w:val="00C739CD"/>
    <w:rsid w:val="00C74010"/>
    <w:rsid w:val="00C749D4"/>
    <w:rsid w:val="00C74E43"/>
    <w:rsid w:val="00C76313"/>
    <w:rsid w:val="00C80636"/>
    <w:rsid w:val="00C817AB"/>
    <w:rsid w:val="00C81C1E"/>
    <w:rsid w:val="00C830A5"/>
    <w:rsid w:val="00C835B6"/>
    <w:rsid w:val="00C846F1"/>
    <w:rsid w:val="00C85EFC"/>
    <w:rsid w:val="00C90763"/>
    <w:rsid w:val="00C90CC6"/>
    <w:rsid w:val="00C9270B"/>
    <w:rsid w:val="00C929C5"/>
    <w:rsid w:val="00C93492"/>
    <w:rsid w:val="00C96E30"/>
    <w:rsid w:val="00C97A4C"/>
    <w:rsid w:val="00C97E02"/>
    <w:rsid w:val="00CA15E0"/>
    <w:rsid w:val="00CA2341"/>
    <w:rsid w:val="00CA359F"/>
    <w:rsid w:val="00CA39F3"/>
    <w:rsid w:val="00CA465E"/>
    <w:rsid w:val="00CB0565"/>
    <w:rsid w:val="00CB0D3C"/>
    <w:rsid w:val="00CB2256"/>
    <w:rsid w:val="00CB23B0"/>
    <w:rsid w:val="00CB6408"/>
    <w:rsid w:val="00CB6620"/>
    <w:rsid w:val="00CB70ED"/>
    <w:rsid w:val="00CC01B7"/>
    <w:rsid w:val="00CC14C5"/>
    <w:rsid w:val="00CC3497"/>
    <w:rsid w:val="00CC384D"/>
    <w:rsid w:val="00CC3A7B"/>
    <w:rsid w:val="00CC6B46"/>
    <w:rsid w:val="00CD0032"/>
    <w:rsid w:val="00CD1807"/>
    <w:rsid w:val="00CD28A2"/>
    <w:rsid w:val="00CD3689"/>
    <w:rsid w:val="00CD66B0"/>
    <w:rsid w:val="00CD7C65"/>
    <w:rsid w:val="00CD7C7B"/>
    <w:rsid w:val="00CD7F1F"/>
    <w:rsid w:val="00CE175F"/>
    <w:rsid w:val="00CE330E"/>
    <w:rsid w:val="00CE468C"/>
    <w:rsid w:val="00CE5CD1"/>
    <w:rsid w:val="00CE65FC"/>
    <w:rsid w:val="00CF05B4"/>
    <w:rsid w:val="00CF2F92"/>
    <w:rsid w:val="00CF3954"/>
    <w:rsid w:val="00D038B6"/>
    <w:rsid w:val="00D041E4"/>
    <w:rsid w:val="00D051B8"/>
    <w:rsid w:val="00D05DAC"/>
    <w:rsid w:val="00D068F2"/>
    <w:rsid w:val="00D12F49"/>
    <w:rsid w:val="00D1339D"/>
    <w:rsid w:val="00D13E51"/>
    <w:rsid w:val="00D13F44"/>
    <w:rsid w:val="00D14074"/>
    <w:rsid w:val="00D14233"/>
    <w:rsid w:val="00D15688"/>
    <w:rsid w:val="00D1571C"/>
    <w:rsid w:val="00D1711A"/>
    <w:rsid w:val="00D21C51"/>
    <w:rsid w:val="00D22131"/>
    <w:rsid w:val="00D221F5"/>
    <w:rsid w:val="00D22A46"/>
    <w:rsid w:val="00D242E7"/>
    <w:rsid w:val="00D2451E"/>
    <w:rsid w:val="00D27F03"/>
    <w:rsid w:val="00D3115F"/>
    <w:rsid w:val="00D31CBE"/>
    <w:rsid w:val="00D328B4"/>
    <w:rsid w:val="00D32FBA"/>
    <w:rsid w:val="00D350C0"/>
    <w:rsid w:val="00D37776"/>
    <w:rsid w:val="00D378A4"/>
    <w:rsid w:val="00D435B5"/>
    <w:rsid w:val="00D4423A"/>
    <w:rsid w:val="00D44475"/>
    <w:rsid w:val="00D4575C"/>
    <w:rsid w:val="00D470F8"/>
    <w:rsid w:val="00D477D0"/>
    <w:rsid w:val="00D526A3"/>
    <w:rsid w:val="00D526B7"/>
    <w:rsid w:val="00D5485E"/>
    <w:rsid w:val="00D5500F"/>
    <w:rsid w:val="00D5760E"/>
    <w:rsid w:val="00D57CE4"/>
    <w:rsid w:val="00D600BC"/>
    <w:rsid w:val="00D62D47"/>
    <w:rsid w:val="00D6424B"/>
    <w:rsid w:val="00D66B01"/>
    <w:rsid w:val="00D66C76"/>
    <w:rsid w:val="00D67AE6"/>
    <w:rsid w:val="00D70EDD"/>
    <w:rsid w:val="00D734E5"/>
    <w:rsid w:val="00D747EA"/>
    <w:rsid w:val="00D772B9"/>
    <w:rsid w:val="00D826D4"/>
    <w:rsid w:val="00D8270C"/>
    <w:rsid w:val="00D849E2"/>
    <w:rsid w:val="00D863AB"/>
    <w:rsid w:val="00D87181"/>
    <w:rsid w:val="00D905B2"/>
    <w:rsid w:val="00D95B7F"/>
    <w:rsid w:val="00D95D42"/>
    <w:rsid w:val="00D96D9F"/>
    <w:rsid w:val="00D97FD0"/>
    <w:rsid w:val="00DA00B5"/>
    <w:rsid w:val="00DA081D"/>
    <w:rsid w:val="00DA0F89"/>
    <w:rsid w:val="00DA4694"/>
    <w:rsid w:val="00DA5462"/>
    <w:rsid w:val="00DA571B"/>
    <w:rsid w:val="00DA76E2"/>
    <w:rsid w:val="00DB05A7"/>
    <w:rsid w:val="00DB12A4"/>
    <w:rsid w:val="00DB6187"/>
    <w:rsid w:val="00DB690A"/>
    <w:rsid w:val="00DC1BBB"/>
    <w:rsid w:val="00DC20CD"/>
    <w:rsid w:val="00DC2310"/>
    <w:rsid w:val="00DC3027"/>
    <w:rsid w:val="00DC6724"/>
    <w:rsid w:val="00DC6885"/>
    <w:rsid w:val="00DD0D05"/>
    <w:rsid w:val="00DD0EF5"/>
    <w:rsid w:val="00DD1578"/>
    <w:rsid w:val="00DD1D49"/>
    <w:rsid w:val="00DD1F89"/>
    <w:rsid w:val="00DD1FD7"/>
    <w:rsid w:val="00DD2B1B"/>
    <w:rsid w:val="00DD4214"/>
    <w:rsid w:val="00DD439D"/>
    <w:rsid w:val="00DD4738"/>
    <w:rsid w:val="00DD5BEE"/>
    <w:rsid w:val="00DE4E94"/>
    <w:rsid w:val="00DE6040"/>
    <w:rsid w:val="00DE654F"/>
    <w:rsid w:val="00DF00E7"/>
    <w:rsid w:val="00DF2A9A"/>
    <w:rsid w:val="00DF3957"/>
    <w:rsid w:val="00DF54F3"/>
    <w:rsid w:val="00DF77E9"/>
    <w:rsid w:val="00DF78AC"/>
    <w:rsid w:val="00DF7959"/>
    <w:rsid w:val="00DF7B9E"/>
    <w:rsid w:val="00E0252E"/>
    <w:rsid w:val="00E02C34"/>
    <w:rsid w:val="00E03A5D"/>
    <w:rsid w:val="00E03B1B"/>
    <w:rsid w:val="00E03D89"/>
    <w:rsid w:val="00E1222F"/>
    <w:rsid w:val="00E13172"/>
    <w:rsid w:val="00E13753"/>
    <w:rsid w:val="00E15B62"/>
    <w:rsid w:val="00E16832"/>
    <w:rsid w:val="00E172B7"/>
    <w:rsid w:val="00E17CC8"/>
    <w:rsid w:val="00E215BE"/>
    <w:rsid w:val="00E21ED5"/>
    <w:rsid w:val="00E24F1F"/>
    <w:rsid w:val="00E25400"/>
    <w:rsid w:val="00E25C95"/>
    <w:rsid w:val="00E333E1"/>
    <w:rsid w:val="00E342C9"/>
    <w:rsid w:val="00E34408"/>
    <w:rsid w:val="00E34E91"/>
    <w:rsid w:val="00E35A18"/>
    <w:rsid w:val="00E3624B"/>
    <w:rsid w:val="00E3628E"/>
    <w:rsid w:val="00E3637C"/>
    <w:rsid w:val="00E40F93"/>
    <w:rsid w:val="00E41B83"/>
    <w:rsid w:val="00E41BFF"/>
    <w:rsid w:val="00E426CF"/>
    <w:rsid w:val="00E4472E"/>
    <w:rsid w:val="00E45DDC"/>
    <w:rsid w:val="00E47BEA"/>
    <w:rsid w:val="00E50BD0"/>
    <w:rsid w:val="00E51D0C"/>
    <w:rsid w:val="00E542F7"/>
    <w:rsid w:val="00E54822"/>
    <w:rsid w:val="00E54BBB"/>
    <w:rsid w:val="00E57CBF"/>
    <w:rsid w:val="00E609AE"/>
    <w:rsid w:val="00E611E6"/>
    <w:rsid w:val="00E6453F"/>
    <w:rsid w:val="00E64846"/>
    <w:rsid w:val="00E65187"/>
    <w:rsid w:val="00E653E4"/>
    <w:rsid w:val="00E7026B"/>
    <w:rsid w:val="00E720D0"/>
    <w:rsid w:val="00E722A9"/>
    <w:rsid w:val="00E724AC"/>
    <w:rsid w:val="00E74660"/>
    <w:rsid w:val="00E809E8"/>
    <w:rsid w:val="00E80A1E"/>
    <w:rsid w:val="00E8212D"/>
    <w:rsid w:val="00E833A8"/>
    <w:rsid w:val="00E83BFB"/>
    <w:rsid w:val="00E857E7"/>
    <w:rsid w:val="00E85B69"/>
    <w:rsid w:val="00E85DB1"/>
    <w:rsid w:val="00E86E1E"/>
    <w:rsid w:val="00E9415C"/>
    <w:rsid w:val="00E9721A"/>
    <w:rsid w:val="00E97D63"/>
    <w:rsid w:val="00EA0391"/>
    <w:rsid w:val="00EA082F"/>
    <w:rsid w:val="00EA10C0"/>
    <w:rsid w:val="00EA1543"/>
    <w:rsid w:val="00EA1E84"/>
    <w:rsid w:val="00EA3D20"/>
    <w:rsid w:val="00EA5571"/>
    <w:rsid w:val="00EA5AC8"/>
    <w:rsid w:val="00EA653F"/>
    <w:rsid w:val="00EA7C04"/>
    <w:rsid w:val="00EA7F01"/>
    <w:rsid w:val="00EB0393"/>
    <w:rsid w:val="00EB07F5"/>
    <w:rsid w:val="00EB1AD3"/>
    <w:rsid w:val="00EB25AC"/>
    <w:rsid w:val="00EB2611"/>
    <w:rsid w:val="00EB30B7"/>
    <w:rsid w:val="00EB37DD"/>
    <w:rsid w:val="00EB3831"/>
    <w:rsid w:val="00EB6175"/>
    <w:rsid w:val="00EB7287"/>
    <w:rsid w:val="00EC1E39"/>
    <w:rsid w:val="00EC1F6C"/>
    <w:rsid w:val="00EC366F"/>
    <w:rsid w:val="00EC4250"/>
    <w:rsid w:val="00EC61D3"/>
    <w:rsid w:val="00EC6CB3"/>
    <w:rsid w:val="00ED55A4"/>
    <w:rsid w:val="00ED7452"/>
    <w:rsid w:val="00ED77A5"/>
    <w:rsid w:val="00ED7AD6"/>
    <w:rsid w:val="00EE01EA"/>
    <w:rsid w:val="00EE0E52"/>
    <w:rsid w:val="00EE1327"/>
    <w:rsid w:val="00EE1944"/>
    <w:rsid w:val="00EE1A3F"/>
    <w:rsid w:val="00EE2335"/>
    <w:rsid w:val="00EE4133"/>
    <w:rsid w:val="00EE4D2B"/>
    <w:rsid w:val="00EE55B8"/>
    <w:rsid w:val="00EF15D7"/>
    <w:rsid w:val="00EF18D4"/>
    <w:rsid w:val="00EF1B36"/>
    <w:rsid w:val="00EF6251"/>
    <w:rsid w:val="00EF6871"/>
    <w:rsid w:val="00EF780B"/>
    <w:rsid w:val="00F0024E"/>
    <w:rsid w:val="00F02C16"/>
    <w:rsid w:val="00F03212"/>
    <w:rsid w:val="00F041D8"/>
    <w:rsid w:val="00F05D61"/>
    <w:rsid w:val="00F060CC"/>
    <w:rsid w:val="00F07095"/>
    <w:rsid w:val="00F1067A"/>
    <w:rsid w:val="00F112E6"/>
    <w:rsid w:val="00F11E73"/>
    <w:rsid w:val="00F1226B"/>
    <w:rsid w:val="00F1285F"/>
    <w:rsid w:val="00F12A88"/>
    <w:rsid w:val="00F15AB0"/>
    <w:rsid w:val="00F1605A"/>
    <w:rsid w:val="00F160D0"/>
    <w:rsid w:val="00F1670B"/>
    <w:rsid w:val="00F20F2E"/>
    <w:rsid w:val="00F21BF4"/>
    <w:rsid w:val="00F21F30"/>
    <w:rsid w:val="00F23DFE"/>
    <w:rsid w:val="00F25259"/>
    <w:rsid w:val="00F2666B"/>
    <w:rsid w:val="00F26E77"/>
    <w:rsid w:val="00F31686"/>
    <w:rsid w:val="00F323DA"/>
    <w:rsid w:val="00F345D0"/>
    <w:rsid w:val="00F3527A"/>
    <w:rsid w:val="00F35672"/>
    <w:rsid w:val="00F36644"/>
    <w:rsid w:val="00F3678D"/>
    <w:rsid w:val="00F36E67"/>
    <w:rsid w:val="00F3703C"/>
    <w:rsid w:val="00F4067C"/>
    <w:rsid w:val="00F40E5F"/>
    <w:rsid w:val="00F41431"/>
    <w:rsid w:val="00F42077"/>
    <w:rsid w:val="00F425B0"/>
    <w:rsid w:val="00F42A19"/>
    <w:rsid w:val="00F43703"/>
    <w:rsid w:val="00F43CBF"/>
    <w:rsid w:val="00F446DD"/>
    <w:rsid w:val="00F44AC3"/>
    <w:rsid w:val="00F4539F"/>
    <w:rsid w:val="00F45946"/>
    <w:rsid w:val="00F507C3"/>
    <w:rsid w:val="00F511D8"/>
    <w:rsid w:val="00F513B6"/>
    <w:rsid w:val="00F52645"/>
    <w:rsid w:val="00F53049"/>
    <w:rsid w:val="00F534F7"/>
    <w:rsid w:val="00F547F1"/>
    <w:rsid w:val="00F57093"/>
    <w:rsid w:val="00F57815"/>
    <w:rsid w:val="00F62027"/>
    <w:rsid w:val="00F62984"/>
    <w:rsid w:val="00F62FA3"/>
    <w:rsid w:val="00F65A19"/>
    <w:rsid w:val="00F65E23"/>
    <w:rsid w:val="00F71F1D"/>
    <w:rsid w:val="00F739C5"/>
    <w:rsid w:val="00F76EBA"/>
    <w:rsid w:val="00F80F69"/>
    <w:rsid w:val="00F8126F"/>
    <w:rsid w:val="00F8199D"/>
    <w:rsid w:val="00F83C8B"/>
    <w:rsid w:val="00F8418C"/>
    <w:rsid w:val="00F84FAB"/>
    <w:rsid w:val="00F900B4"/>
    <w:rsid w:val="00F9020A"/>
    <w:rsid w:val="00F9094A"/>
    <w:rsid w:val="00F90EAF"/>
    <w:rsid w:val="00F92454"/>
    <w:rsid w:val="00F92538"/>
    <w:rsid w:val="00F94D54"/>
    <w:rsid w:val="00F94EFE"/>
    <w:rsid w:val="00F9536F"/>
    <w:rsid w:val="00F96F25"/>
    <w:rsid w:val="00FA15A7"/>
    <w:rsid w:val="00FA2A5D"/>
    <w:rsid w:val="00FA3851"/>
    <w:rsid w:val="00FA3C15"/>
    <w:rsid w:val="00FA3C88"/>
    <w:rsid w:val="00FA624B"/>
    <w:rsid w:val="00FA6812"/>
    <w:rsid w:val="00FA6CA9"/>
    <w:rsid w:val="00FB2166"/>
    <w:rsid w:val="00FB35EF"/>
    <w:rsid w:val="00FB576A"/>
    <w:rsid w:val="00FC08D6"/>
    <w:rsid w:val="00FC55F4"/>
    <w:rsid w:val="00FC6DE3"/>
    <w:rsid w:val="00FD09E6"/>
    <w:rsid w:val="00FD189D"/>
    <w:rsid w:val="00FD2ECD"/>
    <w:rsid w:val="00FD5F5C"/>
    <w:rsid w:val="00FD6604"/>
    <w:rsid w:val="00FD6EFD"/>
    <w:rsid w:val="00FE1A80"/>
    <w:rsid w:val="00FE21D1"/>
    <w:rsid w:val="00FE3B05"/>
    <w:rsid w:val="00FE3C4A"/>
    <w:rsid w:val="00FE3DA6"/>
    <w:rsid w:val="00FE48F4"/>
    <w:rsid w:val="00FE5839"/>
    <w:rsid w:val="00FF00A3"/>
    <w:rsid w:val="00FF30CF"/>
    <w:rsid w:val="00FF3AA0"/>
    <w:rsid w:val="00FF680D"/>
    <w:rsid w:val="00FF71E5"/>
    <w:rsid w:val="00FF78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81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link w:val="Heading3Char"/>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link w:val="Heading4Char"/>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customStyle="1" w:styleId="Heading4Char">
    <w:name w:val="Heading 4 Char"/>
    <w:basedOn w:val="DefaultParagraphFont"/>
    <w:link w:val="Heading4"/>
    <w:rsid w:val="002F63C2"/>
    <w:rPr>
      <w:rFonts w:ascii="Garamond" w:hAnsi="Garamond"/>
      <w:i/>
      <w:spacing w:val="5"/>
      <w:kern w:val="20"/>
      <w:sz w:val="24"/>
      <w:lang w:val="en-US"/>
    </w:rPr>
  </w:style>
  <w:style w:type="paragraph" w:styleId="Header">
    <w:name w:val="header"/>
    <w:basedOn w:val="Normal"/>
    <w:link w:val="HeaderChar"/>
    <w:rsid w:val="0087277C"/>
    <w:pPr>
      <w:tabs>
        <w:tab w:val="center" w:pos="4320"/>
        <w:tab w:val="right" w:pos="8640"/>
      </w:tabs>
    </w:pPr>
  </w:style>
  <w:style w:type="character" w:customStyle="1" w:styleId="HeaderChar">
    <w:name w:val="Header Char"/>
    <w:basedOn w:val="DefaultParagraphFont"/>
    <w:link w:val="Header"/>
    <w:rsid w:val="0087277C"/>
    <w:rPr>
      <w:rFonts w:ascii="Garamond" w:hAnsi="Garamond"/>
      <w:sz w:val="22"/>
      <w:lang w:val="en-US"/>
    </w:rPr>
  </w:style>
  <w:style w:type="character" w:customStyle="1" w:styleId="Heading3Char">
    <w:name w:val="Heading 3 Char"/>
    <w:basedOn w:val="DefaultParagraphFont"/>
    <w:link w:val="Heading3"/>
    <w:rsid w:val="00187C82"/>
    <w:rPr>
      <w:rFonts w:ascii="Garamond" w:hAnsi="Garamond"/>
      <w:caps/>
      <w:kern w:val="20"/>
      <w:lang w:val="en-US"/>
    </w:rPr>
  </w:style>
  <w:style w:type="character" w:styleId="Hyperlink">
    <w:name w:val="Hyperlink"/>
    <w:basedOn w:val="DefaultParagraphFont"/>
    <w:rsid w:val="00A231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link w:val="Heading3Char"/>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link w:val="Heading4Char"/>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customStyle="1" w:styleId="Heading4Char">
    <w:name w:val="Heading 4 Char"/>
    <w:basedOn w:val="DefaultParagraphFont"/>
    <w:link w:val="Heading4"/>
    <w:rsid w:val="002F63C2"/>
    <w:rPr>
      <w:rFonts w:ascii="Garamond" w:hAnsi="Garamond"/>
      <w:i/>
      <w:spacing w:val="5"/>
      <w:kern w:val="20"/>
      <w:sz w:val="24"/>
      <w:lang w:val="en-US"/>
    </w:rPr>
  </w:style>
  <w:style w:type="paragraph" w:styleId="Header">
    <w:name w:val="header"/>
    <w:basedOn w:val="Normal"/>
    <w:link w:val="HeaderChar"/>
    <w:rsid w:val="0087277C"/>
    <w:pPr>
      <w:tabs>
        <w:tab w:val="center" w:pos="4320"/>
        <w:tab w:val="right" w:pos="8640"/>
      </w:tabs>
    </w:pPr>
  </w:style>
  <w:style w:type="character" w:customStyle="1" w:styleId="HeaderChar">
    <w:name w:val="Header Char"/>
    <w:basedOn w:val="DefaultParagraphFont"/>
    <w:link w:val="Header"/>
    <w:rsid w:val="0087277C"/>
    <w:rPr>
      <w:rFonts w:ascii="Garamond" w:hAnsi="Garamond"/>
      <w:sz w:val="22"/>
      <w:lang w:val="en-US"/>
    </w:rPr>
  </w:style>
  <w:style w:type="character" w:customStyle="1" w:styleId="Heading3Char">
    <w:name w:val="Heading 3 Char"/>
    <w:basedOn w:val="DefaultParagraphFont"/>
    <w:link w:val="Heading3"/>
    <w:rsid w:val="00187C82"/>
    <w:rPr>
      <w:rFonts w:ascii="Garamond" w:hAnsi="Garamond"/>
      <w:caps/>
      <w:kern w:val="20"/>
      <w:lang w:val="en-US"/>
    </w:rPr>
  </w:style>
  <w:style w:type="character" w:styleId="Hyperlink">
    <w:name w:val="Hyperlink"/>
    <w:basedOn w:val="DefaultParagraphFont"/>
    <w:rsid w:val="00A231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Admin@redgapculture.com"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v:sjb6np515436g93dvl30vwtr0000gn:T:TM01017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6BA3A-9524-4C46-A395-8FC4EB8A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TM01017817</Template>
  <TotalTime>295</TotalTime>
  <Pages>21</Pages>
  <Words>3824</Words>
  <Characters>21801</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Stokes</dc:creator>
  <cp:keywords/>
  <dc:description/>
  <cp:lastModifiedBy>Michael Stokes</cp:lastModifiedBy>
  <cp:revision>1070</cp:revision>
  <cp:lastPrinted>1901-01-01T00:00:00Z</cp:lastPrinted>
  <dcterms:created xsi:type="dcterms:W3CDTF">2015-06-05T16:57:00Z</dcterms:created>
  <dcterms:modified xsi:type="dcterms:W3CDTF">2015-06-18T11:30:00Z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