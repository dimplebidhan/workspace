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9DB7" w14:textId="65A283D1" w:rsidR="001B540A" w:rsidRDefault="00BD71FC" w:rsidP="009213D9">
      <w:pPr>
        <w:pStyle w:val="CompanyName"/>
        <w:framePr w:h="1920" w:wrap="notBeside" w:anchorLock="1"/>
      </w:pPr>
      <w:r>
        <w:t>Ruby on Rails and Angular JS</w:t>
      </w:r>
    </w:p>
    <w:p w14:paraId="5B5E1446" w14:textId="6EB3A257" w:rsidR="001B540A" w:rsidRDefault="00372C31">
      <w:pPr>
        <w:pStyle w:val="TitleCover"/>
      </w:pPr>
      <w:r>
        <w:t>Website</w:t>
      </w:r>
    </w:p>
    <w:p w14:paraId="433CB45F" w14:textId="38D5D6D0" w:rsidR="001B540A" w:rsidRDefault="00BD71FC">
      <w:pPr>
        <w:pStyle w:val="SubtitleCover"/>
      </w:pPr>
      <w:r>
        <w:t>Information</w:t>
      </w:r>
    </w:p>
    <w:p w14:paraId="0AE0836C" w14:textId="77777777" w:rsidR="001B540A" w:rsidRDefault="001B540A" w:rsidP="009213D9">
      <w:pPr>
        <w:sectPr w:rsidR="001B5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14:paraId="3E7FC8F6" w14:textId="7D054F6F" w:rsidR="00831541" w:rsidRDefault="00620A44" w:rsidP="00831541">
      <w:pPr>
        <w:pStyle w:val="Title"/>
        <w:rPr>
          <w:rFonts w:asciiTheme="majorHAnsi" w:eastAsiaTheme="majorEastAsia" w:hAnsiTheme="majorHAnsi" w:cstheme="majorBidi"/>
          <w:b/>
          <w:bCs/>
          <w:caps w:val="0"/>
          <w:color w:val="365F91" w:themeColor="accent1" w:themeShade="BF"/>
          <w:spacing w:val="0"/>
          <w:kern w:val="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3B5C3D" wp14:editId="304E8CD8">
                <wp:simplePos x="0" y="0"/>
                <wp:positionH relativeFrom="page">
                  <wp:posOffset>2350770</wp:posOffset>
                </wp:positionH>
                <wp:positionV relativeFrom="page">
                  <wp:posOffset>8642350</wp:posOffset>
                </wp:positionV>
                <wp:extent cx="3070225" cy="45656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2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27DF" w14:textId="3B12BCC5" w:rsidR="00157D29" w:rsidRDefault="00157D29" w:rsidP="009213D9">
                            <w:pPr>
                              <w:pStyle w:val="CompanyName"/>
                            </w:pPr>
                          </w:p>
                          <w:p w14:paraId="411E8F8C" w14:textId="550842A3" w:rsidR="00157D29" w:rsidRDefault="00157D29" w:rsidP="009213D9">
                            <w:pPr>
                              <w:pStyle w:val="CompanyName"/>
                            </w:pPr>
                            <w:r>
                              <w:t>Guildford, Surrey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1pt;margin-top:680.5pt;width:241.75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" stroked="f">
                <v:textbox style="mso-fit-shape-to-text:t">
                  <w:txbxContent>
                    <w:p w14:paraId="6EF827DF" w14:textId="3B12BCC5" w:rsidR="00C830A5" w:rsidRDefault="00C830A5" w:rsidP="009213D9">
                      <w:pPr>
                        <w:pStyle w:val="CompanyName"/>
                      </w:pPr>
                    </w:p>
                    <w:p w14:paraId="411E8F8C" w14:textId="550842A3" w:rsidR="00C830A5" w:rsidRDefault="00C830A5" w:rsidP="009213D9">
                      <w:pPr>
                        <w:pStyle w:val="CompanyName"/>
                      </w:pPr>
                      <w:r>
                        <w:t>Guildford, Surrey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C55AC5" w14:textId="77777777" w:rsidR="00831541" w:rsidRDefault="00831541" w:rsidP="00831541">
      <w:pPr>
        <w:pStyle w:val="Subtitle"/>
      </w:pPr>
    </w:p>
    <w:p w14:paraId="41E63316" w14:textId="77777777" w:rsidR="00831541" w:rsidRDefault="00831541" w:rsidP="00831541">
      <w:pPr>
        <w:pStyle w:val="BodyText"/>
      </w:pPr>
    </w:p>
    <w:p w14:paraId="3742B752" w14:textId="77777777" w:rsidR="00831541" w:rsidRDefault="00831541" w:rsidP="00831541">
      <w:pPr>
        <w:pStyle w:val="BodyText"/>
      </w:pPr>
    </w:p>
    <w:p w14:paraId="157FA6F3" w14:textId="77777777" w:rsidR="00831541" w:rsidRDefault="00831541" w:rsidP="00831541">
      <w:pPr>
        <w:pStyle w:val="BodyText"/>
      </w:pPr>
    </w:p>
    <w:p w14:paraId="5D3469CE" w14:textId="77777777" w:rsidR="00831541" w:rsidRDefault="00831541" w:rsidP="00831541">
      <w:pPr>
        <w:pStyle w:val="BodyText"/>
      </w:pPr>
    </w:p>
    <w:p w14:paraId="3ECBE026" w14:textId="77777777" w:rsidR="00831541" w:rsidRDefault="00831541" w:rsidP="00831541">
      <w:pPr>
        <w:pStyle w:val="BodyText"/>
      </w:pPr>
    </w:p>
    <w:p w14:paraId="2E62E341" w14:textId="77777777" w:rsidR="00831541" w:rsidRDefault="00831541" w:rsidP="00831541">
      <w:pPr>
        <w:pStyle w:val="BodyText"/>
      </w:pPr>
    </w:p>
    <w:p w14:paraId="22B4F91A" w14:textId="77777777" w:rsidR="00831541" w:rsidRDefault="00831541" w:rsidP="00831541">
      <w:pPr>
        <w:pStyle w:val="BodyText"/>
      </w:pPr>
    </w:p>
    <w:p w14:paraId="13C50EAC" w14:textId="77777777" w:rsidR="00831541" w:rsidRDefault="00831541" w:rsidP="00831541">
      <w:pPr>
        <w:pStyle w:val="BodyText"/>
      </w:pPr>
    </w:p>
    <w:p w14:paraId="09D0A71E" w14:textId="77777777" w:rsidR="00831541" w:rsidRDefault="00831541" w:rsidP="00831541">
      <w:pPr>
        <w:pStyle w:val="BodyText"/>
      </w:pPr>
    </w:p>
    <w:p w14:paraId="24A7DA14" w14:textId="77777777" w:rsidR="00831541" w:rsidRDefault="00831541" w:rsidP="00831541">
      <w:pPr>
        <w:pStyle w:val="BodyText"/>
      </w:pPr>
    </w:p>
    <w:p w14:paraId="5666033C" w14:textId="77777777" w:rsidR="00831541" w:rsidRDefault="00831541" w:rsidP="00831541">
      <w:pPr>
        <w:pStyle w:val="BodyText"/>
      </w:pPr>
    </w:p>
    <w:p w14:paraId="22970A10" w14:textId="77777777" w:rsidR="00831541" w:rsidRDefault="00831541" w:rsidP="00831541">
      <w:pPr>
        <w:pStyle w:val="BodyText"/>
      </w:pPr>
    </w:p>
    <w:p w14:paraId="1769C58E" w14:textId="77777777" w:rsidR="00831541" w:rsidRDefault="00831541" w:rsidP="00831541">
      <w:pPr>
        <w:pStyle w:val="BodyText"/>
      </w:pPr>
    </w:p>
    <w:p w14:paraId="4FCCA5D6" w14:textId="77777777" w:rsidR="00831541" w:rsidRDefault="00831541" w:rsidP="00831541">
      <w:pPr>
        <w:pStyle w:val="BodyText"/>
      </w:pPr>
    </w:p>
    <w:p w14:paraId="3E297788" w14:textId="77777777" w:rsidR="00561BEA" w:rsidRDefault="00561BEA" w:rsidP="00831541">
      <w:pPr>
        <w:pStyle w:val="BodyText"/>
      </w:pPr>
    </w:p>
    <w:p w14:paraId="57DB62D6" w14:textId="77777777" w:rsidR="00561BEA" w:rsidRDefault="00561BEA" w:rsidP="00831541">
      <w:pPr>
        <w:pStyle w:val="BodyText"/>
      </w:pPr>
    </w:p>
    <w:p w14:paraId="7902E6FE" w14:textId="77777777" w:rsidR="00831541" w:rsidRDefault="00831541" w:rsidP="00831541">
      <w:pPr>
        <w:pStyle w:val="BodyText"/>
      </w:pPr>
    </w:p>
    <w:p w14:paraId="505D2F0E" w14:textId="77777777" w:rsidR="00293C37" w:rsidRPr="00293C37" w:rsidRDefault="00293C37" w:rsidP="000A7223">
      <w:pPr>
        <w:pStyle w:val="BodyText"/>
        <w:ind w:firstLine="0"/>
      </w:pPr>
    </w:p>
    <w:p w14:paraId="621E70B8" w14:textId="29487449" w:rsidR="001B540A" w:rsidRDefault="00BD71FC">
      <w:pPr>
        <w:pStyle w:val="Title"/>
      </w:pPr>
      <w:r>
        <w:lastRenderedPageBreak/>
        <w:t>Ruby on rails and angular js</w:t>
      </w:r>
    </w:p>
    <w:p w14:paraId="0E6DEDEA" w14:textId="77777777" w:rsidR="000A7223" w:rsidRPr="000A7223" w:rsidRDefault="000A7223" w:rsidP="000A7223">
      <w:pPr>
        <w:pStyle w:val="Subtitle"/>
      </w:pPr>
    </w:p>
    <w:p w14:paraId="44D71C4F" w14:textId="36CCC632" w:rsidR="001B540A" w:rsidRDefault="00775833" w:rsidP="00775833">
      <w:pPr>
        <w:pStyle w:val="Heading1"/>
      </w:pPr>
      <w:r>
        <w:t>Introduction</w:t>
      </w:r>
    </w:p>
    <w:p w14:paraId="0B65D7E5" w14:textId="52444D62" w:rsidR="001B540A" w:rsidRDefault="006E595B" w:rsidP="009B33BC">
      <w:pPr>
        <w:pStyle w:val="Heading2"/>
      </w:pPr>
      <w:bookmarkStart w:id="0" w:name="_Toc294873482"/>
      <w:r>
        <w:t>Purpose</w:t>
      </w:r>
      <w:bookmarkEnd w:id="0"/>
    </w:p>
    <w:p w14:paraId="500791B3" w14:textId="44B631C6" w:rsidR="007C67E4" w:rsidRDefault="00E24F1F" w:rsidP="00165348">
      <w:pPr>
        <w:pStyle w:val="BodyText"/>
      </w:pPr>
      <w:r>
        <w:t xml:space="preserve">The </w:t>
      </w:r>
      <w:r w:rsidR="00165348">
        <w:t>purpose of this document is to provide information and details regarding the Ruby on Rails implemented with Angular JS.</w:t>
      </w:r>
    </w:p>
    <w:p w14:paraId="4D6D6B40" w14:textId="7657569E" w:rsidR="007C67E4" w:rsidRDefault="003210B0" w:rsidP="0059554D">
      <w:pPr>
        <w:pStyle w:val="Heading2"/>
      </w:pPr>
      <w:bookmarkStart w:id="1" w:name="_Toc294873483"/>
      <w:r>
        <w:t>Scope</w:t>
      </w:r>
      <w:bookmarkEnd w:id="1"/>
    </w:p>
    <w:p w14:paraId="1664FE45" w14:textId="18CACC65" w:rsidR="00B325F4" w:rsidRDefault="00986196" w:rsidP="00C4044D">
      <w:pPr>
        <w:pStyle w:val="BodyText"/>
        <w:ind w:firstLine="0"/>
      </w:pPr>
      <w:r>
        <w:tab/>
        <w:t>This document is suitable for those who wish to learn Ruby on Rails and Angular JS.</w:t>
      </w:r>
    </w:p>
    <w:p w14:paraId="656228B0" w14:textId="6FBBBFFD" w:rsidR="00775833" w:rsidRDefault="00251944" w:rsidP="00251944">
      <w:pPr>
        <w:pStyle w:val="Heading2"/>
      </w:pPr>
      <w:r>
        <w:t>Definitions, acronyms and abbreviations</w:t>
      </w:r>
    </w:p>
    <w:p w14:paraId="2658AF67" w14:textId="4BE26ED7" w:rsidR="00367D7B" w:rsidRDefault="00367D7B" w:rsidP="001F2310">
      <w:pPr>
        <w:pStyle w:val="BodyText"/>
      </w:pPr>
      <w:r>
        <w:t>Ruby on Rails:</w:t>
      </w:r>
    </w:p>
    <w:p w14:paraId="334DD49E" w14:textId="48C305D9" w:rsidR="00367D7B" w:rsidRDefault="00367D7B" w:rsidP="001F2310">
      <w:pPr>
        <w:pStyle w:val="BodyText"/>
      </w:pPr>
      <w:r>
        <w:tab/>
        <w:t xml:space="preserve">A Web Applications Development Language commonly used in creating and making websites. </w:t>
      </w:r>
    </w:p>
    <w:p w14:paraId="250D789A" w14:textId="0DF183CD" w:rsidR="0088593E" w:rsidRDefault="0088593E" w:rsidP="0088593E">
      <w:pPr>
        <w:pStyle w:val="BodyText"/>
      </w:pPr>
      <w:r>
        <w:t>Angular JS</w:t>
      </w:r>
    </w:p>
    <w:p w14:paraId="10D86006" w14:textId="77777777" w:rsidR="0088593E" w:rsidRDefault="0088593E" w:rsidP="0088593E">
      <w:pPr>
        <w:pStyle w:val="BodyText"/>
      </w:pPr>
      <w:r>
        <w:tab/>
        <w:t xml:space="preserve">A Web Applications Development Language commonly used in creating and making websites. </w:t>
      </w:r>
    </w:p>
    <w:p w14:paraId="783FC7CA" w14:textId="77777777" w:rsidR="0088593E" w:rsidRDefault="0088593E" w:rsidP="001F2310">
      <w:pPr>
        <w:pStyle w:val="BodyText"/>
      </w:pPr>
    </w:p>
    <w:p w14:paraId="2EC0F8B4" w14:textId="77777777" w:rsidR="00754E75" w:rsidRDefault="00754E75" w:rsidP="001F2310">
      <w:pPr>
        <w:pStyle w:val="BodyText"/>
      </w:pPr>
    </w:p>
    <w:p w14:paraId="3C11D4FA" w14:textId="77777777" w:rsidR="00754E75" w:rsidRDefault="00754E75" w:rsidP="001F2310">
      <w:pPr>
        <w:pStyle w:val="BodyText"/>
      </w:pPr>
    </w:p>
    <w:p w14:paraId="13244E85" w14:textId="77777777" w:rsidR="00754E75" w:rsidRDefault="00754E75" w:rsidP="001F2310">
      <w:pPr>
        <w:pStyle w:val="BodyText"/>
      </w:pPr>
    </w:p>
    <w:p w14:paraId="72E4F3AB" w14:textId="77777777" w:rsidR="00754E75" w:rsidRDefault="00754E75" w:rsidP="001F2310">
      <w:pPr>
        <w:pStyle w:val="BodyText"/>
      </w:pPr>
    </w:p>
    <w:p w14:paraId="5464DF88" w14:textId="77777777" w:rsidR="00754E75" w:rsidRDefault="00754E75" w:rsidP="001F2310">
      <w:pPr>
        <w:pStyle w:val="BodyText"/>
      </w:pPr>
    </w:p>
    <w:p w14:paraId="3CE03A59" w14:textId="77777777" w:rsidR="00754E75" w:rsidRDefault="00754E75" w:rsidP="001F2310">
      <w:pPr>
        <w:pStyle w:val="BodyText"/>
      </w:pPr>
    </w:p>
    <w:p w14:paraId="012B4F4A" w14:textId="77777777" w:rsidR="00754E75" w:rsidRDefault="00754E75" w:rsidP="001F2310">
      <w:pPr>
        <w:pStyle w:val="BodyText"/>
      </w:pPr>
    </w:p>
    <w:p w14:paraId="758D6D05" w14:textId="77777777" w:rsidR="00754E75" w:rsidRDefault="00754E75" w:rsidP="001F2310">
      <w:pPr>
        <w:pStyle w:val="BodyText"/>
      </w:pPr>
    </w:p>
    <w:p w14:paraId="4D9C604A" w14:textId="77777777" w:rsidR="00754E75" w:rsidRDefault="00754E75" w:rsidP="001F2310">
      <w:pPr>
        <w:pStyle w:val="BodyText"/>
      </w:pPr>
    </w:p>
    <w:p w14:paraId="7BDFC92E" w14:textId="77777777" w:rsidR="00754E75" w:rsidRDefault="00754E75" w:rsidP="00917AF2">
      <w:pPr>
        <w:pStyle w:val="BodyText"/>
        <w:ind w:firstLine="0"/>
      </w:pPr>
    </w:p>
    <w:p w14:paraId="5335DA1A" w14:textId="0AEF4E52" w:rsidR="00754E75" w:rsidRDefault="00754E75" w:rsidP="00754E75">
      <w:pPr>
        <w:pStyle w:val="Heading2"/>
      </w:pPr>
      <w:r>
        <w:lastRenderedPageBreak/>
        <w:t>Overview</w:t>
      </w:r>
    </w:p>
    <w:p w14:paraId="64DF3659" w14:textId="54B44803" w:rsidR="00804C35" w:rsidRDefault="00804C35" w:rsidP="00804C35">
      <w:pPr>
        <w:pStyle w:val="BodyText"/>
      </w:pPr>
      <w:r>
        <w:t xml:space="preserve">This document </w:t>
      </w:r>
      <w:r w:rsidR="003E4C25">
        <w:t>presents a description and detail of Ruby on Rails and Angular JS.</w:t>
      </w:r>
    </w:p>
    <w:p w14:paraId="2175DBF5" w14:textId="57B3146C" w:rsidR="004436B9" w:rsidRDefault="0011234B" w:rsidP="0084628C">
      <w:pPr>
        <w:pStyle w:val="BodyText"/>
        <w:ind w:firstLine="0"/>
      </w:pPr>
      <w:r>
        <w:tab/>
        <w:t>This document follows the IEEE ‘Recommended Practice for Software Requirements Specification” using the template organization for features</w:t>
      </w:r>
      <w:r w:rsidR="00775DFF">
        <w:t xml:space="preserve"> [2]</w:t>
      </w:r>
      <w:r w:rsidR="00877B58">
        <w:t>.</w:t>
      </w:r>
    </w:p>
    <w:p w14:paraId="0C235CA9" w14:textId="7F282DAF" w:rsidR="0084628C" w:rsidRDefault="002362C9" w:rsidP="00F03212">
      <w:pPr>
        <w:pStyle w:val="Heading1"/>
      </w:pPr>
      <w:r>
        <w:t>introduction</w:t>
      </w:r>
    </w:p>
    <w:p w14:paraId="13DC4FBD" w14:textId="06929362" w:rsidR="00F92538" w:rsidRDefault="001B64BB" w:rsidP="00EA653F">
      <w:pPr>
        <w:pStyle w:val="Heading2"/>
      </w:pPr>
      <w:r>
        <w:t>Setting up a basic skeleton application</w:t>
      </w:r>
    </w:p>
    <w:p w14:paraId="0C19EDDE" w14:textId="581AE4C7" w:rsidR="000E7CDA" w:rsidRDefault="009F59E3" w:rsidP="009B6586">
      <w:pPr>
        <w:pStyle w:val="BodyText"/>
      </w:pPr>
      <w:r>
        <w:t>Rails new receta –skip-bundle –quiet –database=postgresql</w:t>
      </w:r>
    </w:p>
    <w:p w14:paraId="103499B0" w14:textId="44C21D1B" w:rsidR="00811B75" w:rsidRDefault="004C3584" w:rsidP="009B013C">
      <w:pPr>
        <w:pStyle w:val="Heading3"/>
      </w:pPr>
      <w:r>
        <w:t>Choosing</w:t>
      </w:r>
      <w:r w:rsidR="00B57DC0">
        <w:t xml:space="preserve"> our database</w:t>
      </w:r>
    </w:p>
    <w:p w14:paraId="29F8F951" w14:textId="15D4ABE4" w:rsidR="007E63F0" w:rsidRDefault="009668A5" w:rsidP="007E63F0">
      <w:pPr>
        <w:pStyle w:val="BodyText"/>
      </w:pPr>
      <w:r>
        <w:t>In this c</w:t>
      </w:r>
      <w:r w:rsidR="007E63F0">
        <w:t>ase, our database is postgresql and thus we must install postgresql onto our machines and configure and run the server. We’ll need to enter a desired username and password and this will the admin post</w:t>
      </w:r>
      <w:r w:rsidR="006708A0">
        <w:t>gresql login authentication for which we’ll later require in rails.</w:t>
      </w:r>
    </w:p>
    <w:p w14:paraId="1AD30732" w14:textId="2BA18D20" w:rsidR="006708A0" w:rsidRDefault="009B013C" w:rsidP="009B013C">
      <w:pPr>
        <w:pStyle w:val="Heading3"/>
      </w:pPr>
      <w:r>
        <w:t>Testing</w:t>
      </w:r>
    </w:p>
    <w:p w14:paraId="1555DD41" w14:textId="1A15B572" w:rsidR="009E68C4" w:rsidRDefault="005E5777" w:rsidP="009E68C4">
      <w:pPr>
        <w:pStyle w:val="BodyText"/>
      </w:pPr>
      <w:r>
        <w:t xml:space="preserve">We’ll use RSpec </w:t>
      </w:r>
      <w:hyperlink r:id="rId14" w:history="1">
        <w:r w:rsidR="00CE6925" w:rsidRPr="003905A8">
          <w:rPr>
            <w:rStyle w:val="Hyperlink"/>
          </w:rPr>
          <w:t>http://rspec.info/</w:t>
        </w:r>
      </w:hyperlink>
      <w:r w:rsidR="00CE6925">
        <w:t xml:space="preserve"> </w:t>
      </w:r>
      <w:r>
        <w:t>with the rspec-rails gem making TDD (Test Driven Development) ‘productive and fun’ for Behaviour Driven Development.</w:t>
      </w:r>
      <w:r w:rsidR="009E68C4">
        <w:t xml:space="preserve"> Capybara and Selenium will also be used and are common approaches integration/acceptance/browser tests.</w:t>
      </w:r>
    </w:p>
    <w:p w14:paraId="2AA23636" w14:textId="1D89C06E" w:rsidR="00A84C3E" w:rsidRDefault="006E7396" w:rsidP="006E7396">
      <w:pPr>
        <w:pStyle w:val="Heading3"/>
      </w:pPr>
      <w:r>
        <w:t>Configuring our database</w:t>
      </w:r>
    </w:p>
    <w:p w14:paraId="66D3304F" w14:textId="12FFAE6A" w:rsidR="004A05D5" w:rsidRDefault="004A05D5" w:rsidP="004A05D5">
      <w:pPr>
        <w:pStyle w:val="BodyText"/>
      </w:pPr>
      <w:r>
        <w:t xml:space="preserve">Access the config/database.yml and set the username and password for your local database and then run bin/rake db:create. </w:t>
      </w:r>
    </w:p>
    <w:p w14:paraId="37675A4B" w14:textId="21F070B1" w:rsidR="004A05D5" w:rsidRDefault="004A05D5" w:rsidP="004A05D5">
      <w:pPr>
        <w:pStyle w:val="BodyText"/>
      </w:pPr>
      <w:r>
        <w:t>*Notice for configuring the username and password, these resemble the ones that you configured when setting up and installing postgresql on your local machine.</w:t>
      </w:r>
      <w:r w:rsidR="00BD724F">
        <w:t xml:space="preserve"> Secondly, although this is acceptable in this example, there are more secure means of setting the username and password and certainly not in a file that is in version control (VC).</w:t>
      </w:r>
      <w:r w:rsidR="00F33B32">
        <w:t xml:space="preserve"> From this resource </w:t>
      </w:r>
      <w:hyperlink r:id="rId15" w:history="1">
        <w:r w:rsidR="00F33B32" w:rsidRPr="003905A8">
          <w:rPr>
            <w:rStyle w:val="Hyperlink"/>
          </w:rPr>
          <w:t>http://railsapps.github.io/rails-environment-variables.html</w:t>
        </w:r>
      </w:hyperlink>
      <w:r w:rsidR="00F33B32">
        <w:t xml:space="preserve"> we can see the variety of approaches to this</w:t>
      </w:r>
      <w:r w:rsidR="00C10383">
        <w:t xml:space="preserve"> such as setting Unix Environment Variables</w:t>
      </w:r>
      <w:r w:rsidR="00CA2AB2">
        <w:t>, Using the Figaro Gem as well as creating a local_env.yml file.</w:t>
      </w:r>
    </w:p>
    <w:p w14:paraId="73FC488B" w14:textId="048B2332" w:rsidR="00EC2039" w:rsidRDefault="00EC2039" w:rsidP="00EC2039">
      <w:pPr>
        <w:pStyle w:val="Heading3"/>
      </w:pPr>
      <w:r>
        <w:t>Front End dependency management with bower</w:t>
      </w:r>
    </w:p>
    <w:p w14:paraId="3077F1FC" w14:textId="2EA3FA03" w:rsidR="00EC2039" w:rsidRDefault="00F44626" w:rsidP="00EC2039">
      <w:pPr>
        <w:pStyle w:val="BodyText"/>
      </w:pPr>
      <w:r>
        <w:t>Rails doesn’t provide a way to manage front-end assets such as JS libraries or CSS.</w:t>
      </w:r>
      <w:r w:rsidR="00B514AF">
        <w:t xml:space="preserve"> Rather than using RubyGems, we will use Bower</w:t>
      </w:r>
      <w:r w:rsidR="00263008">
        <w:t xml:space="preserve"> which provides a manageable way to keep on top of dependencies between libraries.</w:t>
      </w:r>
    </w:p>
    <w:p w14:paraId="218A2EBC" w14:textId="4D2FA3DC" w:rsidR="00B514AF" w:rsidRDefault="00B514AF" w:rsidP="00B514AF">
      <w:pPr>
        <w:pStyle w:val="Heading4"/>
      </w:pPr>
      <w:r>
        <w:t>Installing</w:t>
      </w:r>
    </w:p>
    <w:p w14:paraId="6503B0DD" w14:textId="358D9BB8" w:rsidR="00263008" w:rsidRDefault="00263008" w:rsidP="00263008">
      <w:pPr>
        <w:pStyle w:val="BodyText"/>
      </w:pPr>
      <w:r>
        <w:tab/>
      </w:r>
      <w:r w:rsidR="00157D29">
        <w:t>To install Bower, this has to be done using npm, the ‘Node Package Manager’.</w:t>
      </w:r>
    </w:p>
    <w:p w14:paraId="149BB996" w14:textId="6D95FB39" w:rsidR="00157D29" w:rsidRDefault="00157D29" w:rsidP="00263008">
      <w:pPr>
        <w:pStyle w:val="BodyText"/>
      </w:pPr>
      <w:r>
        <w:tab/>
        <w:t>Installing Node and NPM depends on the OS and for MAC It is done using homebrew:</w:t>
      </w:r>
    </w:p>
    <w:p w14:paraId="340CE410" w14:textId="5CC8F133" w:rsidR="00157D29" w:rsidRDefault="00157D29" w:rsidP="00263008">
      <w:pPr>
        <w:pStyle w:val="BodyText"/>
      </w:pPr>
      <w:r>
        <w:tab/>
      </w:r>
      <w:r>
        <w:tab/>
        <w:t>Brew install node.</w:t>
      </w:r>
    </w:p>
    <w:p w14:paraId="649D8755" w14:textId="77777777" w:rsidR="00C46696" w:rsidRDefault="00C46696" w:rsidP="00263008">
      <w:pPr>
        <w:pStyle w:val="BodyText"/>
      </w:pPr>
    </w:p>
    <w:p w14:paraId="0A5DA911" w14:textId="28866BF7" w:rsidR="00C46696" w:rsidRDefault="00C46696" w:rsidP="00263008">
      <w:pPr>
        <w:pStyle w:val="BodyText"/>
      </w:pPr>
      <w:r>
        <w:lastRenderedPageBreak/>
        <w:tab/>
        <w:t>Once NPM is installed, we then using the Node Package Manager we install bower:</w:t>
      </w:r>
    </w:p>
    <w:p w14:paraId="04E6E25B" w14:textId="2D82E6FB" w:rsidR="00C46696" w:rsidRDefault="00C46696" w:rsidP="00263008">
      <w:pPr>
        <w:pStyle w:val="BodyText"/>
      </w:pPr>
      <w:r>
        <w:tab/>
      </w:r>
      <w:r>
        <w:tab/>
        <w:t>Npm install –g bower</w:t>
      </w:r>
      <w:r w:rsidR="00E038A8">
        <w:t>.</w:t>
      </w:r>
    </w:p>
    <w:p w14:paraId="36AC14E3" w14:textId="759EEACE" w:rsidR="000F7091" w:rsidRDefault="000F7091" w:rsidP="000F7091">
      <w:pPr>
        <w:pStyle w:val="BodyText"/>
        <w:ind w:firstLine="0"/>
      </w:pPr>
      <w:r>
        <w:tab/>
      </w:r>
      <w:r>
        <w:tab/>
        <w:t>Finally, we can add the bower gem to the gem file.</w:t>
      </w:r>
    </w:p>
    <w:p w14:paraId="239DBE6C" w14:textId="0DF939FE" w:rsidR="000F7091" w:rsidRDefault="000F7091" w:rsidP="000F7091">
      <w:pPr>
        <w:pStyle w:val="BodyText"/>
        <w:ind w:firstLine="0"/>
      </w:pPr>
      <w:r>
        <w:tab/>
      </w:r>
      <w:r>
        <w:tab/>
      </w:r>
      <w:r>
        <w:tab/>
        <w:t>Gem ‘bower-rails’</w:t>
      </w:r>
    </w:p>
    <w:p w14:paraId="4D918A65" w14:textId="64DA794D" w:rsidR="00DC1B0F" w:rsidRDefault="00340A55" w:rsidP="000F7091">
      <w:pPr>
        <w:pStyle w:val="BodyText"/>
        <w:ind w:firstLine="0"/>
      </w:pPr>
      <w:r>
        <w:tab/>
        <w:t xml:space="preserve">Once Bower is installed, we can run ‘rake –T bower’ and we see a list of </w:t>
      </w:r>
      <w:r w:rsidR="00DC1B0F">
        <w:t>able tasks. Our dependencies go into a file called Bowerfile located at the root directory of the project, very much like Gemfile</w:t>
      </w:r>
      <w:r w:rsidR="00ED168D">
        <w:t xml:space="preserve"> which we must create</w:t>
      </w:r>
      <w:r w:rsidR="00DC1B0F">
        <w:t xml:space="preserve">. </w:t>
      </w:r>
    </w:p>
    <w:p w14:paraId="30266F1F" w14:textId="38338E83" w:rsidR="00726CC2" w:rsidRDefault="00DC1B0F" w:rsidP="000F7091">
      <w:pPr>
        <w:pStyle w:val="BodyText"/>
        <w:ind w:firstLine="0"/>
      </w:pPr>
      <w:r>
        <w:tab/>
        <w:t xml:space="preserve">The dependencies to first come in are Angular and Twitter Bootstrap. </w:t>
      </w:r>
      <w:r w:rsidR="00726CC2">
        <w:t>The file ‘Bowerfile’ contents will be:</w:t>
      </w:r>
    </w:p>
    <w:p w14:paraId="0771EA3B" w14:textId="2C225282" w:rsidR="00726CC2" w:rsidRDefault="00726CC2" w:rsidP="000F7091">
      <w:pPr>
        <w:pStyle w:val="BodyText"/>
        <w:ind w:firstLine="0"/>
      </w:pPr>
      <w:r>
        <w:tab/>
        <w:t>asset ‘angular’</w:t>
      </w:r>
    </w:p>
    <w:p w14:paraId="3BC42164" w14:textId="54653116" w:rsidR="00726CC2" w:rsidRDefault="00726CC2" w:rsidP="000F7091">
      <w:pPr>
        <w:pStyle w:val="BodyText"/>
        <w:ind w:firstLine="0"/>
      </w:pPr>
      <w:r>
        <w:tab/>
        <w:t>asset ‘bootstrap-sass-official’</w:t>
      </w:r>
    </w:p>
    <w:p w14:paraId="49190783" w14:textId="39EE7370" w:rsidR="00726CC2" w:rsidRDefault="00726CC2" w:rsidP="000F7091">
      <w:pPr>
        <w:pStyle w:val="BodyText"/>
        <w:ind w:firstLine="0"/>
      </w:pPr>
      <w:r>
        <w:tab/>
        <w:t># vim: ft=ruby</w:t>
      </w:r>
    </w:p>
    <w:p w14:paraId="764CB168" w14:textId="77777777" w:rsidR="00A70D11" w:rsidRDefault="00A70D11" w:rsidP="000F7091">
      <w:pPr>
        <w:pStyle w:val="BodyText"/>
        <w:ind w:firstLine="0"/>
      </w:pPr>
    </w:p>
    <w:p w14:paraId="773EEB13" w14:textId="6897A262" w:rsidR="00A70D11" w:rsidRDefault="00E91EDF" w:rsidP="000F7091">
      <w:pPr>
        <w:pStyle w:val="BodyText"/>
        <w:ind w:firstLine="0"/>
      </w:pPr>
      <w:r>
        <w:tab/>
        <w:t>To install the dependencies defined, we run the rake task:</w:t>
      </w:r>
    </w:p>
    <w:p w14:paraId="04F29054" w14:textId="2ED6736E" w:rsidR="00E91EDF" w:rsidRDefault="00E91EDF" w:rsidP="000F7091">
      <w:pPr>
        <w:pStyle w:val="BodyText"/>
        <w:ind w:firstLine="0"/>
      </w:pPr>
      <w:r>
        <w:tab/>
      </w:r>
      <w:r w:rsidR="00855C89">
        <w:tab/>
      </w:r>
      <w:r w:rsidR="00BA6A2F">
        <w:t>bower:</w:t>
      </w:r>
      <w:r w:rsidR="007459A5">
        <w:t>install</w:t>
      </w:r>
    </w:p>
    <w:p w14:paraId="5A164BB3" w14:textId="77777777" w:rsidR="00321705" w:rsidRDefault="00321705" w:rsidP="000F7091">
      <w:pPr>
        <w:pStyle w:val="BodyText"/>
        <w:ind w:firstLine="0"/>
      </w:pPr>
    </w:p>
    <w:p w14:paraId="2462EC8B" w14:textId="5B2407A6" w:rsidR="00321705" w:rsidRDefault="00321705" w:rsidP="000F7091">
      <w:pPr>
        <w:pStyle w:val="BodyText"/>
        <w:ind w:firstLine="0"/>
      </w:pPr>
      <w:r>
        <w:tab/>
        <w:t>Bower install depencies in vendor/assets/bower_components</w:t>
      </w:r>
      <w:r w:rsidR="00A250C9">
        <w:t xml:space="preserve"> which should be under VS:</w:t>
      </w:r>
    </w:p>
    <w:p w14:paraId="1B02F2A9" w14:textId="59B2C55F" w:rsidR="00A250C9" w:rsidRDefault="00A250C9" w:rsidP="000F7091">
      <w:pPr>
        <w:pStyle w:val="BodyText"/>
        <w:ind w:firstLine="0"/>
      </w:pPr>
      <w:r>
        <w:tab/>
      </w:r>
      <w:r>
        <w:tab/>
        <w:t>git add vendor/assets</w:t>
      </w:r>
    </w:p>
    <w:p w14:paraId="3A4AA867" w14:textId="65046C1F" w:rsidR="00A250C9" w:rsidRDefault="00A250C9" w:rsidP="000F7091">
      <w:pPr>
        <w:pStyle w:val="BodyText"/>
        <w:ind w:firstLine="0"/>
      </w:pPr>
      <w:r>
        <w:tab/>
      </w:r>
      <w:r>
        <w:tab/>
        <w:t>git commit –m ‘angular and bootstrap’</w:t>
      </w:r>
    </w:p>
    <w:p w14:paraId="65D8599A" w14:textId="5D45C9E5" w:rsidR="00F95E85" w:rsidRDefault="00F95E85" w:rsidP="000F7091">
      <w:pPr>
        <w:pStyle w:val="BodyText"/>
        <w:ind w:firstLine="0"/>
      </w:pPr>
      <w:r>
        <w:tab/>
        <w:t xml:space="preserve">The location enables you to separate Bower-Managed Libraries from Non-Bower-Managed Libraries. </w:t>
      </w:r>
    </w:p>
    <w:p w14:paraId="595F31FA" w14:textId="70656C5A" w:rsidR="00F95E85" w:rsidRDefault="00F95E85" w:rsidP="000F7091">
      <w:pPr>
        <w:pStyle w:val="BodyText"/>
        <w:ind w:firstLine="0"/>
      </w:pPr>
      <w:r>
        <w:tab/>
      </w:r>
      <w:r w:rsidR="006623B5">
        <w:t>Since vendor/assets/bower_components isn’t rail standard, it needs to be added to asset path so the files are picked up, while there we can add a few lines to get the glyphicons working.</w:t>
      </w:r>
    </w:p>
    <w:p w14:paraId="6785DF91" w14:textId="03319F00" w:rsidR="00E77A44" w:rsidRDefault="00E77A44" w:rsidP="000F7091">
      <w:pPr>
        <w:pStyle w:val="BodyText"/>
        <w:ind w:firstLine="0"/>
      </w:pPr>
      <w:r>
        <w:tab/>
        <w:t>This is done in config/application.rb</w:t>
      </w:r>
      <w:r w:rsidR="001018BB">
        <w:t>:</w:t>
      </w:r>
    </w:p>
    <w:p w14:paraId="3DC87E62" w14:textId="5ED7986C" w:rsidR="00B50844" w:rsidRDefault="00E33B72" w:rsidP="00B50844">
      <w:pPr>
        <w:pStyle w:val="BodyText"/>
      </w:pPr>
      <w:r>
        <w:tab/>
      </w:r>
      <w:r>
        <w:tab/>
      </w:r>
      <w:r w:rsidR="00B3752F">
        <w:t xml:space="preserve">   </w:t>
      </w:r>
      <w:r w:rsidR="00B3752F">
        <w:tab/>
      </w:r>
      <w:r w:rsidR="00B3752F">
        <w:tab/>
      </w:r>
      <w:r w:rsidR="00B50844">
        <w:t>config.assets.paths &lt;&lt; Rails.root.join("vendor", "assets", "bower_components")</w:t>
      </w:r>
    </w:p>
    <w:p w14:paraId="16131AA3" w14:textId="2E00C6F0" w:rsidR="00B50844" w:rsidRDefault="00B50844" w:rsidP="00482FAD">
      <w:pPr>
        <w:pStyle w:val="BodyText"/>
        <w:ind w:left="1800" w:firstLine="0"/>
      </w:pPr>
      <w:r>
        <w:t>config.assets.paths &lt;&lt; Rails.root.join("vendor", "assets", "bower_components", "bootstrap-sass-official","assets","fonts")</w:t>
      </w:r>
    </w:p>
    <w:p w14:paraId="4DFF4C9B" w14:textId="6EDCA792" w:rsidR="00E33B72" w:rsidRDefault="00B50844" w:rsidP="00B50844">
      <w:pPr>
        <w:pStyle w:val="BodyText"/>
        <w:ind w:firstLine="0"/>
      </w:pPr>
      <w:r>
        <w:t xml:space="preserve">    </w:t>
      </w:r>
      <w:r w:rsidR="00482FAD">
        <w:tab/>
      </w:r>
      <w:r w:rsidR="00482FAD">
        <w:tab/>
      </w:r>
      <w:r w:rsidR="00482FAD">
        <w:tab/>
      </w:r>
      <w:r w:rsidR="00482FAD">
        <w:tab/>
      </w:r>
      <w:r w:rsidR="00482FAD">
        <w:tab/>
      </w:r>
      <w:r>
        <w:t>config.assets.precompile &lt;&lt; %r(.*.(?:eot|svg|ttf|woff)$)</w:t>
      </w:r>
    </w:p>
    <w:p w14:paraId="594BDB2D" w14:textId="77777777" w:rsidR="0032763D" w:rsidRDefault="0032763D" w:rsidP="00B50844">
      <w:pPr>
        <w:pStyle w:val="BodyText"/>
        <w:ind w:firstLine="0"/>
      </w:pPr>
    </w:p>
    <w:p w14:paraId="4E242A09" w14:textId="18E8E26F" w:rsidR="0032763D" w:rsidRDefault="0032763D" w:rsidP="00B50844">
      <w:pPr>
        <w:pStyle w:val="BodyText"/>
        <w:ind w:firstLine="0"/>
      </w:pPr>
      <w:r>
        <w:lastRenderedPageBreak/>
        <w:t>Finally these files need to be referenced in application.js and application.css.scss and the reference to Turbolinks should be removed. Rename application.css to application.css.scss because we need to use SASS directives</w:t>
      </w:r>
      <w:r w:rsidR="00786C38">
        <w:t>:</w:t>
      </w:r>
    </w:p>
    <w:p w14:paraId="16B14CD7" w14:textId="130E299E" w:rsidR="00642246" w:rsidRPr="00642246" w:rsidRDefault="00642246" w:rsidP="00B50844">
      <w:pPr>
        <w:pStyle w:val="BodyText"/>
        <w:ind w:firstLine="0"/>
        <w:rPr>
          <w:b/>
        </w:rPr>
      </w:pPr>
      <w:r>
        <w:tab/>
      </w:r>
      <w:r>
        <w:tab/>
      </w:r>
      <w:r>
        <w:rPr>
          <w:b/>
        </w:rPr>
        <w:t>Application.js</w:t>
      </w:r>
    </w:p>
    <w:p w14:paraId="13482DAE" w14:textId="77777777" w:rsidR="00786C38" w:rsidRDefault="00786C38" w:rsidP="00786C38">
      <w:pPr>
        <w:pStyle w:val="BodyText"/>
      </w:pPr>
      <w:r>
        <w:tab/>
      </w:r>
      <w:r>
        <w:t>//= require jquery</w:t>
      </w:r>
    </w:p>
    <w:p w14:paraId="530D3497" w14:textId="77777777" w:rsidR="00786C38" w:rsidRDefault="00786C38" w:rsidP="00A76BE4">
      <w:pPr>
        <w:pStyle w:val="BodyText"/>
        <w:ind w:left="360"/>
      </w:pPr>
      <w:r>
        <w:t>//= require jquery_ujs</w:t>
      </w:r>
    </w:p>
    <w:p w14:paraId="3CA77087" w14:textId="77777777" w:rsidR="00786C38" w:rsidRDefault="00786C38" w:rsidP="00541F7F">
      <w:pPr>
        <w:pStyle w:val="BodyText"/>
        <w:ind w:left="360"/>
      </w:pPr>
      <w:r>
        <w:t>//= require angular/angular</w:t>
      </w:r>
    </w:p>
    <w:p w14:paraId="5500C094" w14:textId="7E94C58E" w:rsidR="00786C38" w:rsidRDefault="00786C38" w:rsidP="00B619ED">
      <w:pPr>
        <w:pStyle w:val="BodyText"/>
        <w:ind w:left="360"/>
      </w:pPr>
      <w:r>
        <w:t>//= require_tree .</w:t>
      </w:r>
    </w:p>
    <w:p w14:paraId="40FA67E9" w14:textId="0D2BCE19" w:rsidR="00E47A68" w:rsidRPr="007057EE" w:rsidRDefault="007057EE" w:rsidP="00B619ED">
      <w:pPr>
        <w:pStyle w:val="BodyText"/>
        <w:ind w:left="360"/>
        <w:rPr>
          <w:b/>
        </w:rPr>
      </w:pPr>
      <w:r>
        <w:rPr>
          <w:b/>
        </w:rPr>
        <w:t>Application.css.scss</w:t>
      </w:r>
    </w:p>
    <w:p w14:paraId="6642C613" w14:textId="77777777" w:rsidR="00E47A68" w:rsidRDefault="00E47A68" w:rsidP="00E47A68">
      <w:pPr>
        <w:pStyle w:val="BodyText"/>
        <w:ind w:left="360"/>
      </w:pPr>
      <w:r>
        <w:t>@import "bootstrap-sass-official/assets/stylesheets/bootstrap-sprockets";</w:t>
      </w:r>
    </w:p>
    <w:p w14:paraId="61712DAF" w14:textId="2AB5B50C" w:rsidR="00E47A68" w:rsidRDefault="00E47A68" w:rsidP="00E47A68">
      <w:pPr>
        <w:pStyle w:val="BodyText"/>
        <w:ind w:left="360"/>
      </w:pPr>
      <w:r>
        <w:t xml:space="preserve"> @import "bootstrap-sass-official/assets/stylesheets/bootstrap";</w:t>
      </w:r>
    </w:p>
    <w:p w14:paraId="62B64CAA" w14:textId="77777777" w:rsidR="0005425E" w:rsidRDefault="0005425E" w:rsidP="00E47A68">
      <w:pPr>
        <w:pStyle w:val="BodyText"/>
        <w:ind w:left="360"/>
      </w:pPr>
    </w:p>
    <w:p w14:paraId="06A7FA04" w14:textId="6B8B76C4" w:rsidR="0005425E" w:rsidRDefault="000E58F1" w:rsidP="000E58F1">
      <w:pPr>
        <w:pStyle w:val="Heading3"/>
      </w:pPr>
      <w:r>
        <w:t>Building our angular app</w:t>
      </w:r>
    </w:p>
    <w:p w14:paraId="6190CC52" w14:textId="674E4C6C" w:rsidR="00CF212D" w:rsidRPr="00003057" w:rsidRDefault="00CF212D" w:rsidP="00CF212D">
      <w:pPr>
        <w:pStyle w:val="BodyText"/>
        <w:rPr>
          <w:b/>
        </w:rPr>
      </w:pPr>
      <w:r w:rsidRPr="00003057">
        <w:rPr>
          <w:b/>
        </w:rPr>
        <w:t>Define default route for new rails controller home with action index.</w:t>
      </w:r>
    </w:p>
    <w:p w14:paraId="6D5E37FE" w14:textId="0CBD95DF" w:rsidR="00DB3020" w:rsidRPr="00003057" w:rsidRDefault="00125BEC" w:rsidP="00CF212D">
      <w:pPr>
        <w:pStyle w:val="BodyText"/>
        <w:rPr>
          <w:b/>
        </w:rPr>
      </w:pPr>
      <w:r w:rsidRPr="00003057">
        <w:rPr>
          <w:b/>
        </w:rPr>
        <w:t>Define home controller with action index.</w:t>
      </w:r>
    </w:p>
    <w:p w14:paraId="6ED80C23" w14:textId="7B7BD876" w:rsidR="00E17706" w:rsidRPr="00003057" w:rsidRDefault="00E17706" w:rsidP="00CF212D">
      <w:pPr>
        <w:pStyle w:val="BodyText"/>
        <w:rPr>
          <w:b/>
        </w:rPr>
      </w:pPr>
      <w:r w:rsidRPr="00003057">
        <w:rPr>
          <w:b/>
        </w:rPr>
        <w:t>Define a barebones Angular App which will be in app.coffee</w:t>
      </w:r>
      <w:r w:rsidR="000E527A" w:rsidRPr="00003057">
        <w:rPr>
          <w:b/>
        </w:rPr>
        <w:t>:</w:t>
      </w:r>
    </w:p>
    <w:p w14:paraId="61324257" w14:textId="572F12EC" w:rsidR="005A6C01" w:rsidRDefault="00CD2D21" w:rsidP="005A3790">
      <w:pPr>
        <w:pStyle w:val="BodyText"/>
      </w:pPr>
      <w:r>
        <w:tab/>
      </w:r>
      <w:r w:rsidR="005A6C01">
        <w:t>receta = angular.module('receta', [</w:t>
      </w:r>
    </w:p>
    <w:p w14:paraId="51C7DD26" w14:textId="3188874B" w:rsidR="000E527A" w:rsidRDefault="005A6C01" w:rsidP="005A6C01">
      <w:pPr>
        <w:pStyle w:val="BodyText"/>
      </w:pPr>
      <w:r>
        <w:t xml:space="preserve">  </w:t>
      </w:r>
      <w:r w:rsidR="00426966">
        <w:tab/>
      </w:r>
      <w:r>
        <w:t>])</w:t>
      </w:r>
    </w:p>
    <w:p w14:paraId="29C7C9A2" w14:textId="77777777" w:rsidR="00003057" w:rsidRDefault="00003057" w:rsidP="005A6C01">
      <w:pPr>
        <w:pStyle w:val="BodyText"/>
      </w:pPr>
    </w:p>
    <w:p w14:paraId="4058C3BF" w14:textId="4C3E88DB" w:rsidR="00003057" w:rsidRDefault="00003057" w:rsidP="005A6C01">
      <w:pPr>
        <w:pStyle w:val="BodyText"/>
        <w:rPr>
          <w:b/>
        </w:rPr>
      </w:pPr>
      <w:r w:rsidRPr="008722FA">
        <w:rPr>
          <w:b/>
        </w:rPr>
        <w:t xml:space="preserve">Finally, we can </w:t>
      </w:r>
      <w:r w:rsidR="00D95DAA" w:rsidRPr="008722FA">
        <w:rPr>
          <w:b/>
        </w:rPr>
        <w:t>create the view that uses some Bootstrap CSS as well as enough Angular to demonstrate working</w:t>
      </w:r>
      <w:r w:rsidR="00CE2FEF" w:rsidRPr="008722FA">
        <w:rPr>
          <w:b/>
        </w:rPr>
        <w:t>:</w:t>
      </w:r>
    </w:p>
    <w:p w14:paraId="09F65001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>&lt;div class="container-fluid" ng-app="receta"&gt;</w:t>
      </w:r>
    </w:p>
    <w:p w14:paraId="4967E74B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&lt;div class="panel panel-success"&gt;</w:t>
      </w:r>
    </w:p>
    <w:p w14:paraId="3220F32D" w14:textId="77777777" w:rsidR="00B756F3" w:rsidRPr="00B756F3" w:rsidRDefault="00B756F3" w:rsidP="00B756F3">
      <w:pPr>
        <w:pStyle w:val="BodyText"/>
        <w:rPr>
          <w:b/>
        </w:rPr>
      </w:pPr>
    </w:p>
    <w:p w14:paraId="351DD167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&lt;div class="panel-heading"&gt;</w:t>
      </w:r>
    </w:p>
    <w:p w14:paraId="53F71DE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&lt;h1 ng-if="name"&gt;Hello, {{name}}&lt;/h1&gt;</w:t>
      </w:r>
    </w:p>
    <w:p w14:paraId="4A431DA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0BD6723B" w14:textId="77777777" w:rsidR="00B756F3" w:rsidRPr="00B756F3" w:rsidRDefault="00B756F3" w:rsidP="00B756F3">
      <w:pPr>
        <w:pStyle w:val="BodyText"/>
        <w:rPr>
          <w:b/>
        </w:rPr>
      </w:pPr>
    </w:p>
    <w:p w14:paraId="3CE908F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lastRenderedPageBreak/>
        <w:t xml:space="preserve">    &lt;div class="panel-body"&gt;</w:t>
      </w:r>
    </w:p>
    <w:p w14:paraId="530ABDA8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&lt;form class="form-inline"&gt;</w:t>
      </w:r>
    </w:p>
    <w:p w14:paraId="5E1AB78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&lt;div class="form-group"&gt;</w:t>
      </w:r>
    </w:p>
    <w:p w14:paraId="41FF027E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  &lt;input class="form-control" type="text" placeholder="Enter your name" autofocus ng-model="name"&gt;</w:t>
      </w:r>
    </w:p>
    <w:p w14:paraId="6F0F76CF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  &lt;/div&gt;</w:t>
      </w:r>
    </w:p>
    <w:p w14:paraId="3F4DD7A3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  &lt;/form&gt;</w:t>
      </w:r>
    </w:p>
    <w:p w14:paraId="28566C8C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  &lt;/div&gt;</w:t>
      </w:r>
    </w:p>
    <w:p w14:paraId="168EF2A8" w14:textId="77777777" w:rsidR="00B756F3" w:rsidRPr="00B756F3" w:rsidRDefault="00B756F3" w:rsidP="00B756F3">
      <w:pPr>
        <w:pStyle w:val="BodyText"/>
        <w:rPr>
          <w:b/>
        </w:rPr>
      </w:pPr>
    </w:p>
    <w:p w14:paraId="04FFC890" w14:textId="77777777" w:rsidR="00B756F3" w:rsidRPr="00B756F3" w:rsidRDefault="00B756F3" w:rsidP="00B756F3">
      <w:pPr>
        <w:pStyle w:val="BodyText"/>
        <w:rPr>
          <w:b/>
        </w:rPr>
      </w:pPr>
      <w:r w:rsidRPr="00B756F3">
        <w:rPr>
          <w:b/>
        </w:rPr>
        <w:t xml:space="preserve">  &lt;/div&gt;</w:t>
      </w:r>
    </w:p>
    <w:p w14:paraId="63BDF242" w14:textId="77777777" w:rsidR="00B756F3" w:rsidRDefault="00B756F3" w:rsidP="00B756F3">
      <w:pPr>
        <w:pStyle w:val="BodyText"/>
        <w:rPr>
          <w:b/>
        </w:rPr>
      </w:pPr>
      <w:r w:rsidRPr="00B756F3">
        <w:rPr>
          <w:b/>
        </w:rPr>
        <w:t>&lt;/div&gt;</w:t>
      </w:r>
    </w:p>
    <w:p w14:paraId="223AFBA5" w14:textId="77777777" w:rsidR="00D17FDA" w:rsidRDefault="00D17FDA" w:rsidP="00B756F3">
      <w:pPr>
        <w:pStyle w:val="BodyText"/>
        <w:rPr>
          <w:b/>
        </w:rPr>
      </w:pPr>
    </w:p>
    <w:p w14:paraId="4BD4B298" w14:textId="37A0B5BA" w:rsidR="00D17FDA" w:rsidRDefault="00CB7736" w:rsidP="00CB7736">
      <w:pPr>
        <w:pStyle w:val="Heading3"/>
      </w:pPr>
      <w:r>
        <w:t>Deployment with heroku</w:t>
      </w:r>
    </w:p>
    <w:p w14:paraId="0A781F19" w14:textId="1DF63F9A" w:rsidR="006723B8" w:rsidRDefault="00CD46AD" w:rsidP="006723B8">
      <w:pPr>
        <w:pStyle w:val="BodyText"/>
      </w:pPr>
      <w:r>
        <w:t xml:space="preserve">Production Deployment with Heroku, a cloud-based platform which is free and fairly unforgiven implying if its works on Heroku, it’ll work anywhere. </w:t>
      </w:r>
    </w:p>
    <w:p w14:paraId="0AF2BF1B" w14:textId="3CAC417F" w:rsidR="00CD46AD" w:rsidRDefault="00CD46AD" w:rsidP="006723B8">
      <w:pPr>
        <w:pStyle w:val="BodyText"/>
      </w:pPr>
      <w:r>
        <w:t>Heroku login.</w:t>
      </w:r>
    </w:p>
    <w:p w14:paraId="1D9A1F37" w14:textId="375967AD" w:rsidR="00CD46AD" w:rsidRDefault="00CD46AD" w:rsidP="006723B8">
      <w:pPr>
        <w:pStyle w:val="BodyText"/>
      </w:pPr>
      <w:r>
        <w:t>Heroku create.</w:t>
      </w:r>
    </w:p>
    <w:p w14:paraId="5495AD9C" w14:textId="753FD397" w:rsidR="009A0354" w:rsidRDefault="009A0354" w:rsidP="006723B8">
      <w:pPr>
        <w:pStyle w:val="BodyText"/>
      </w:pPr>
      <w:r>
        <w:t xml:space="preserve">We also want to </w:t>
      </w:r>
      <w:r w:rsidR="005F2BB6">
        <w:t>add a few Heroku specific gems:</w:t>
      </w:r>
    </w:p>
    <w:p w14:paraId="2B0FA8E8" w14:textId="77777777" w:rsidR="005F2BB6" w:rsidRPr="005F2BB6" w:rsidRDefault="005F2BB6" w:rsidP="005F2BB6">
      <w:pPr>
        <w:rPr>
          <w:rFonts w:ascii="Times" w:hAnsi="Times"/>
          <w:sz w:val="20"/>
          <w:lang w:val="en-GB"/>
        </w:rPr>
      </w:pPr>
      <w:r w:rsidRPr="005F2BB6">
        <w:rPr>
          <w:rFonts w:ascii="Courier" w:hAnsi="Courier"/>
          <w:color w:val="859900"/>
          <w:sz w:val="27"/>
          <w:szCs w:val="27"/>
          <w:lang w:val="en-GB"/>
        </w:rPr>
        <w:t>+gem "foreman"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+group :production, :staging do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"rails_12factor"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"rails_stdout_logging"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  gem "rails_serve_static_assets"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+end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</w:t>
      </w:r>
      <w:r w:rsidRPr="005F2BB6">
        <w:rPr>
          <w:rFonts w:ascii="Courier" w:hAnsi="Courier"/>
          <w:color w:val="859900"/>
          <w:sz w:val="27"/>
          <w:szCs w:val="27"/>
          <w:lang w:val="en-GB"/>
        </w:rPr>
        <w:t>+</w:t>
      </w:r>
      <w:r w:rsidRPr="005F2BB6">
        <w:rPr>
          <w:rFonts w:ascii="Courier" w:hAnsi="Courier"/>
          <w:color w:val="657B83"/>
          <w:sz w:val="27"/>
          <w:szCs w:val="27"/>
          <w:shd w:val="clear" w:color="auto" w:fill="FDF6E3"/>
          <w:lang w:val="en-GB"/>
        </w:rPr>
        <w:t xml:space="preserve">  group :test, :development do    gem "rspec"    gem "rspec-rails", "~&gt; 2.0"</w:t>
      </w:r>
    </w:p>
    <w:p w14:paraId="7C1964E0" w14:textId="77777777" w:rsidR="005F2BB6" w:rsidRDefault="005F2BB6" w:rsidP="006723B8">
      <w:pPr>
        <w:pStyle w:val="BodyText"/>
      </w:pPr>
    </w:p>
    <w:p w14:paraId="12CF9411" w14:textId="4070041A" w:rsidR="005F2BB6" w:rsidRPr="006723B8" w:rsidRDefault="005F2BB6" w:rsidP="005F2BB6">
      <w:pPr>
        <w:pStyle w:val="BodyText"/>
        <w:ind w:firstLine="0"/>
      </w:pPr>
      <w:r>
        <w:tab/>
      </w:r>
      <w:bookmarkStart w:id="2" w:name="_GoBack"/>
      <w:bookmarkEnd w:id="2"/>
    </w:p>
    <w:p w14:paraId="0954A1D4" w14:textId="77777777" w:rsidR="00BF3199" w:rsidRPr="008722FA" w:rsidRDefault="00BF3199" w:rsidP="005A6C01">
      <w:pPr>
        <w:pStyle w:val="BodyText"/>
        <w:rPr>
          <w:b/>
        </w:rPr>
      </w:pPr>
    </w:p>
    <w:p w14:paraId="44773D99" w14:textId="77777777" w:rsidR="00E038A8" w:rsidRPr="00263008" w:rsidRDefault="00E038A8" w:rsidP="00263008">
      <w:pPr>
        <w:pStyle w:val="BodyText"/>
      </w:pPr>
    </w:p>
    <w:p w14:paraId="0CF22B0E" w14:textId="26B52382" w:rsidR="00FD5F5C" w:rsidRDefault="009664C1" w:rsidP="004E47A1">
      <w:pPr>
        <w:pStyle w:val="Heading3"/>
      </w:pPr>
      <w:r>
        <w:t xml:space="preserve"> </w:t>
      </w:r>
      <w:r w:rsidR="004E47A1">
        <w:t>Ordering &amp; Quotations</w:t>
      </w:r>
    </w:p>
    <w:p w14:paraId="794EB7C0" w14:textId="77777777" w:rsidR="001E21AF" w:rsidRPr="001E21AF" w:rsidRDefault="001E21AF" w:rsidP="001E21AF">
      <w:pPr>
        <w:pStyle w:val="BodyText"/>
      </w:pPr>
    </w:p>
    <w:p w14:paraId="53FD02F7" w14:textId="77777777" w:rsidR="00754E75" w:rsidRDefault="00754E75" w:rsidP="001F2310">
      <w:pPr>
        <w:pStyle w:val="BodyText"/>
      </w:pPr>
    </w:p>
    <w:p w14:paraId="2C67B0AC" w14:textId="77777777" w:rsidR="00754E75" w:rsidRDefault="00754E75" w:rsidP="001F2310">
      <w:pPr>
        <w:pStyle w:val="BodyText"/>
      </w:pPr>
    </w:p>
    <w:p w14:paraId="20F18264" w14:textId="77777777" w:rsidR="00754E75" w:rsidRDefault="00754E75" w:rsidP="001F2310">
      <w:pPr>
        <w:pStyle w:val="BodyText"/>
      </w:pPr>
    </w:p>
    <w:p w14:paraId="6C23E9E0" w14:textId="77777777" w:rsidR="00754E75" w:rsidRDefault="00754E75" w:rsidP="001F2310">
      <w:pPr>
        <w:pStyle w:val="BodyText"/>
      </w:pPr>
    </w:p>
    <w:p w14:paraId="38D03561" w14:textId="77777777" w:rsidR="00754E75" w:rsidRDefault="00754E75" w:rsidP="001F2310">
      <w:pPr>
        <w:pStyle w:val="BodyText"/>
      </w:pPr>
    </w:p>
    <w:p w14:paraId="269C9F95" w14:textId="77777777" w:rsidR="00754E75" w:rsidRDefault="00754E75" w:rsidP="001F2310">
      <w:pPr>
        <w:pStyle w:val="BodyText"/>
      </w:pPr>
    </w:p>
    <w:p w14:paraId="61A2ECB2" w14:textId="77777777" w:rsidR="00754E75" w:rsidRDefault="00754E75" w:rsidP="001F2310">
      <w:pPr>
        <w:pStyle w:val="BodyText"/>
      </w:pPr>
    </w:p>
    <w:p w14:paraId="425F5323" w14:textId="77777777" w:rsidR="00754E75" w:rsidRDefault="00754E75" w:rsidP="001F2310">
      <w:pPr>
        <w:pStyle w:val="BodyText"/>
      </w:pPr>
    </w:p>
    <w:p w14:paraId="5E0543D3" w14:textId="77777777" w:rsidR="00754E75" w:rsidRDefault="00754E75" w:rsidP="001F2310">
      <w:pPr>
        <w:pStyle w:val="BodyText"/>
      </w:pPr>
    </w:p>
    <w:p w14:paraId="0B07D4E4" w14:textId="77777777" w:rsidR="00754E75" w:rsidRDefault="00754E75" w:rsidP="001F2310">
      <w:pPr>
        <w:pStyle w:val="BodyText"/>
      </w:pPr>
    </w:p>
    <w:p w14:paraId="467EDD22" w14:textId="77777777" w:rsidR="00754E75" w:rsidRDefault="00754E75" w:rsidP="001F2310">
      <w:pPr>
        <w:pStyle w:val="BodyText"/>
      </w:pPr>
    </w:p>
    <w:p w14:paraId="0BF644EF" w14:textId="77777777" w:rsidR="00754E75" w:rsidRDefault="00754E75" w:rsidP="001F2310">
      <w:pPr>
        <w:pStyle w:val="BodyText"/>
      </w:pPr>
    </w:p>
    <w:p w14:paraId="01BF47AA" w14:textId="77777777" w:rsidR="00754E75" w:rsidRDefault="00754E75" w:rsidP="001F2310">
      <w:pPr>
        <w:pStyle w:val="BodyText"/>
      </w:pPr>
    </w:p>
    <w:p w14:paraId="222CF923" w14:textId="77777777" w:rsidR="00754E75" w:rsidRDefault="00754E75" w:rsidP="001F2310">
      <w:pPr>
        <w:pStyle w:val="BodyText"/>
      </w:pPr>
    </w:p>
    <w:p w14:paraId="325E65EC" w14:textId="77777777" w:rsidR="00754E75" w:rsidRDefault="00754E75" w:rsidP="001F2310">
      <w:pPr>
        <w:pStyle w:val="BodyText"/>
      </w:pPr>
    </w:p>
    <w:p w14:paraId="6A78CDAC" w14:textId="77777777" w:rsidR="00754E75" w:rsidRDefault="00754E75" w:rsidP="001F2310">
      <w:pPr>
        <w:pStyle w:val="BodyText"/>
      </w:pPr>
    </w:p>
    <w:p w14:paraId="37772F81" w14:textId="77777777" w:rsidR="00754E75" w:rsidRDefault="00754E75" w:rsidP="001F2310">
      <w:pPr>
        <w:pStyle w:val="BodyText"/>
      </w:pPr>
    </w:p>
    <w:p w14:paraId="7266308A" w14:textId="77777777" w:rsidR="00754E75" w:rsidRDefault="00754E75" w:rsidP="001F2310">
      <w:pPr>
        <w:pStyle w:val="BodyText"/>
      </w:pPr>
    </w:p>
    <w:p w14:paraId="556125AD" w14:textId="77777777" w:rsidR="00754E75" w:rsidRDefault="00754E75" w:rsidP="001F2310">
      <w:pPr>
        <w:pStyle w:val="BodyText"/>
      </w:pPr>
    </w:p>
    <w:p w14:paraId="776097B1" w14:textId="77777777" w:rsidR="00FE21D1" w:rsidRDefault="00FE21D1" w:rsidP="001F2310">
      <w:pPr>
        <w:pStyle w:val="BodyText"/>
      </w:pPr>
    </w:p>
    <w:p w14:paraId="4FA84D1F" w14:textId="77777777" w:rsidR="00FE21D1" w:rsidRPr="001F2310" w:rsidRDefault="00FE21D1" w:rsidP="001F2310">
      <w:pPr>
        <w:pStyle w:val="BodyText"/>
      </w:pPr>
    </w:p>
    <w:sectPr w:rsidR="00FE21D1" w:rsidRPr="001F2310">
      <w:headerReference w:type="even" r:id="rId16"/>
      <w:headerReference w:type="default" r:id="rId17"/>
      <w:headerReference w:type="first" r:id="rId1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DF8A6" w14:textId="77777777" w:rsidR="00157D29" w:rsidRDefault="00157D29">
      <w:r>
        <w:separator/>
      </w:r>
    </w:p>
  </w:endnote>
  <w:endnote w:type="continuationSeparator" w:id="0">
    <w:p w14:paraId="03967FBF" w14:textId="77777777" w:rsidR="00157D29" w:rsidRDefault="0015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492ED" w14:textId="77777777" w:rsidR="00157D29" w:rsidRDefault="00157D2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BB6">
      <w:rPr>
        <w:rStyle w:val="PageNumber"/>
        <w:noProof/>
      </w:rPr>
      <w:t>6</w:t>
    </w:r>
    <w:r>
      <w:rPr>
        <w:rStyle w:val="PageNumber"/>
      </w:rPr>
      <w:fldChar w:fldCharType="end"/>
    </w:r>
  </w:p>
  <w:p w14:paraId="4FC566AA" w14:textId="77777777" w:rsidR="00157D29" w:rsidRDefault="00157D29">
    <w:pPr>
      <w:ind w:left="-10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502C" w14:textId="77777777" w:rsidR="00157D29" w:rsidRDefault="00157D29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2BB6">
      <w:rPr>
        <w:rStyle w:val="PageNumber"/>
        <w:noProof/>
      </w:rPr>
      <w:t>7</w:t>
    </w:r>
    <w:r>
      <w:rPr>
        <w:rStyle w:val="PageNumber"/>
      </w:rPr>
      <w:fldChar w:fldCharType="end"/>
    </w:r>
  </w:p>
  <w:p w14:paraId="50FA6FD7" w14:textId="77777777" w:rsidR="00157D29" w:rsidRDefault="00157D29">
    <w:pPr>
      <w:rPr>
        <w:b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A4867" w14:textId="77777777" w:rsidR="00157D29" w:rsidRDefault="00157D29"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7DF789" w14:textId="77777777" w:rsidR="00157D29" w:rsidRDefault="00157D29">
      <w:r>
        <w:separator/>
      </w:r>
    </w:p>
  </w:footnote>
  <w:footnote w:type="continuationSeparator" w:id="0">
    <w:p w14:paraId="6622FBE2" w14:textId="77777777" w:rsidR="00157D29" w:rsidRDefault="00157D29">
      <w:r>
        <w:separator/>
      </w:r>
    </w:p>
  </w:footnote>
  <w:footnote w:type="continuationNotice" w:id="1">
    <w:p w14:paraId="398B9E80" w14:textId="77777777" w:rsidR="00157D29" w:rsidRDefault="00157D29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319E1" w14:textId="77777777" w:rsidR="00157D29" w:rsidRDefault="00157D2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DCB6DD6" wp14:editId="1041839C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" o:allowincell="f" fillcolor="#e5e5e5" stroked="f" strokecolor="#e5e5e5">
              <v:shadow opacity="49150f"/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C62BB7C" wp14:editId="32BF4649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B7B1469" w14:textId="77777777" w:rsidR="00157D29" w:rsidRDefault="00157D29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5BCAD32A" w14:textId="77777777" w:rsidR="00157D29" w:rsidRDefault="00157D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" o:allowincell="f" filled="f" stroked="f" strokecolor="white" strokeweight="6pt">
              <v:shadow opacity="49150f"/>
              <v:textbox inset="0,0,0,0">
                <w:txbxContent>
                  <w:p w14:paraId="1B7B1469" w14:textId="77777777" w:rsidR="00C830A5" w:rsidRDefault="00C830A5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5BCAD32A" w14:textId="77777777" w:rsidR="00C830A5" w:rsidRDefault="00C830A5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6FCC8" w14:textId="77777777" w:rsidR="00157D29" w:rsidRDefault="00157D29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2E0A7" w14:textId="77777777" w:rsidR="00157D29" w:rsidRDefault="00157D29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52DA" w14:textId="77777777" w:rsidR="00157D29" w:rsidRDefault="00157D29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A4D0" w14:textId="77777777" w:rsidR="00157D29" w:rsidRDefault="00157D2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A44"/>
    <w:rsid w:val="00003057"/>
    <w:rsid w:val="000110BC"/>
    <w:rsid w:val="0001618D"/>
    <w:rsid w:val="0005425E"/>
    <w:rsid w:val="0007082E"/>
    <w:rsid w:val="000A138B"/>
    <w:rsid w:val="000A2664"/>
    <w:rsid w:val="000A7223"/>
    <w:rsid w:val="000B6862"/>
    <w:rsid w:val="000D081C"/>
    <w:rsid w:val="000E527A"/>
    <w:rsid w:val="000E58F1"/>
    <w:rsid w:val="000E7CDA"/>
    <w:rsid w:val="000F7091"/>
    <w:rsid w:val="001018BB"/>
    <w:rsid w:val="00104AFC"/>
    <w:rsid w:val="0011234B"/>
    <w:rsid w:val="00125BEC"/>
    <w:rsid w:val="001365D7"/>
    <w:rsid w:val="001560E0"/>
    <w:rsid w:val="00157D29"/>
    <w:rsid w:val="00165348"/>
    <w:rsid w:val="001A6A19"/>
    <w:rsid w:val="001B540A"/>
    <w:rsid w:val="001B64BB"/>
    <w:rsid w:val="001D7930"/>
    <w:rsid w:val="001E21AF"/>
    <w:rsid w:val="001E7FD6"/>
    <w:rsid w:val="001F2310"/>
    <w:rsid w:val="00220881"/>
    <w:rsid w:val="002362C9"/>
    <w:rsid w:val="00251944"/>
    <w:rsid w:val="00252895"/>
    <w:rsid w:val="00255EC9"/>
    <w:rsid w:val="00263008"/>
    <w:rsid w:val="0028515B"/>
    <w:rsid w:val="00293C37"/>
    <w:rsid w:val="002A1FBB"/>
    <w:rsid w:val="002A434A"/>
    <w:rsid w:val="002E03BD"/>
    <w:rsid w:val="002E1DA3"/>
    <w:rsid w:val="002E226B"/>
    <w:rsid w:val="00304978"/>
    <w:rsid w:val="003210B0"/>
    <w:rsid w:val="00321705"/>
    <w:rsid w:val="0032763D"/>
    <w:rsid w:val="00333AE3"/>
    <w:rsid w:val="00340A55"/>
    <w:rsid w:val="00367D7B"/>
    <w:rsid w:val="00372C31"/>
    <w:rsid w:val="00395D6F"/>
    <w:rsid w:val="0039625C"/>
    <w:rsid w:val="003C10FF"/>
    <w:rsid w:val="003C6BB1"/>
    <w:rsid w:val="003E4C25"/>
    <w:rsid w:val="003F0A72"/>
    <w:rsid w:val="003F38FB"/>
    <w:rsid w:val="004226B7"/>
    <w:rsid w:val="00426966"/>
    <w:rsid w:val="004436B9"/>
    <w:rsid w:val="004436DF"/>
    <w:rsid w:val="00461068"/>
    <w:rsid w:val="00482FAD"/>
    <w:rsid w:val="004A05D5"/>
    <w:rsid w:val="004A0D5A"/>
    <w:rsid w:val="004C3584"/>
    <w:rsid w:val="004C36BA"/>
    <w:rsid w:val="004D3F32"/>
    <w:rsid w:val="004D6BEC"/>
    <w:rsid w:val="004E47A1"/>
    <w:rsid w:val="004E5F0F"/>
    <w:rsid w:val="004F5C3B"/>
    <w:rsid w:val="005352A3"/>
    <w:rsid w:val="00541F7F"/>
    <w:rsid w:val="00543D3F"/>
    <w:rsid w:val="005604B4"/>
    <w:rsid w:val="00561BEA"/>
    <w:rsid w:val="0059554D"/>
    <w:rsid w:val="005A085D"/>
    <w:rsid w:val="005A108F"/>
    <w:rsid w:val="005A188C"/>
    <w:rsid w:val="005A1A21"/>
    <w:rsid w:val="005A3790"/>
    <w:rsid w:val="005A6A1A"/>
    <w:rsid w:val="005A6C01"/>
    <w:rsid w:val="005E5777"/>
    <w:rsid w:val="005F0DA2"/>
    <w:rsid w:val="005F2BB6"/>
    <w:rsid w:val="005F6AA2"/>
    <w:rsid w:val="00602BD5"/>
    <w:rsid w:val="00620A44"/>
    <w:rsid w:val="00631AE5"/>
    <w:rsid w:val="0063300E"/>
    <w:rsid w:val="00642246"/>
    <w:rsid w:val="00653FBC"/>
    <w:rsid w:val="006623B5"/>
    <w:rsid w:val="006708A0"/>
    <w:rsid w:val="006723B8"/>
    <w:rsid w:val="006950D5"/>
    <w:rsid w:val="00697ACE"/>
    <w:rsid w:val="006E595B"/>
    <w:rsid w:val="006E709E"/>
    <w:rsid w:val="006E7396"/>
    <w:rsid w:val="007057EE"/>
    <w:rsid w:val="00726CC2"/>
    <w:rsid w:val="007406BD"/>
    <w:rsid w:val="007459A5"/>
    <w:rsid w:val="00754E75"/>
    <w:rsid w:val="00775833"/>
    <w:rsid w:val="00775DFF"/>
    <w:rsid w:val="00786C38"/>
    <w:rsid w:val="0079573C"/>
    <w:rsid w:val="007A010A"/>
    <w:rsid w:val="007A434C"/>
    <w:rsid w:val="007B4B2F"/>
    <w:rsid w:val="007C67E4"/>
    <w:rsid w:val="007E63F0"/>
    <w:rsid w:val="007F19CB"/>
    <w:rsid w:val="00804C35"/>
    <w:rsid w:val="008070D7"/>
    <w:rsid w:val="00811B75"/>
    <w:rsid w:val="008223C3"/>
    <w:rsid w:val="00831541"/>
    <w:rsid w:val="0084628C"/>
    <w:rsid w:val="00846825"/>
    <w:rsid w:val="00855C89"/>
    <w:rsid w:val="00863AC7"/>
    <w:rsid w:val="008722FA"/>
    <w:rsid w:val="00875D83"/>
    <w:rsid w:val="00877B58"/>
    <w:rsid w:val="0088593E"/>
    <w:rsid w:val="008A0AD9"/>
    <w:rsid w:val="008D4B65"/>
    <w:rsid w:val="00905148"/>
    <w:rsid w:val="00917AF2"/>
    <w:rsid w:val="009213D9"/>
    <w:rsid w:val="009236FC"/>
    <w:rsid w:val="009664C1"/>
    <w:rsid w:val="009668A5"/>
    <w:rsid w:val="00986196"/>
    <w:rsid w:val="009A0354"/>
    <w:rsid w:val="009B013C"/>
    <w:rsid w:val="009B33BC"/>
    <w:rsid w:val="009B6586"/>
    <w:rsid w:val="009D1874"/>
    <w:rsid w:val="009D46F8"/>
    <w:rsid w:val="009E68C4"/>
    <w:rsid w:val="009F59E3"/>
    <w:rsid w:val="00A250C9"/>
    <w:rsid w:val="00A42C2A"/>
    <w:rsid w:val="00A5560D"/>
    <w:rsid w:val="00A57D52"/>
    <w:rsid w:val="00A70D11"/>
    <w:rsid w:val="00A76BE4"/>
    <w:rsid w:val="00A84C3E"/>
    <w:rsid w:val="00A92709"/>
    <w:rsid w:val="00AC71A6"/>
    <w:rsid w:val="00AD13DC"/>
    <w:rsid w:val="00B03BD6"/>
    <w:rsid w:val="00B079F2"/>
    <w:rsid w:val="00B10CCC"/>
    <w:rsid w:val="00B12FD0"/>
    <w:rsid w:val="00B17571"/>
    <w:rsid w:val="00B325F4"/>
    <w:rsid w:val="00B3752F"/>
    <w:rsid w:val="00B505F6"/>
    <w:rsid w:val="00B50844"/>
    <w:rsid w:val="00B514AF"/>
    <w:rsid w:val="00B53B5F"/>
    <w:rsid w:val="00B57DC0"/>
    <w:rsid w:val="00B619ED"/>
    <w:rsid w:val="00B63F10"/>
    <w:rsid w:val="00B66965"/>
    <w:rsid w:val="00B72078"/>
    <w:rsid w:val="00B756F3"/>
    <w:rsid w:val="00B9089B"/>
    <w:rsid w:val="00BA6A2F"/>
    <w:rsid w:val="00BA729A"/>
    <w:rsid w:val="00BB6BB8"/>
    <w:rsid w:val="00BD71FC"/>
    <w:rsid w:val="00BD724F"/>
    <w:rsid w:val="00BD7448"/>
    <w:rsid w:val="00BF3199"/>
    <w:rsid w:val="00C03039"/>
    <w:rsid w:val="00C042C0"/>
    <w:rsid w:val="00C05F1F"/>
    <w:rsid w:val="00C10383"/>
    <w:rsid w:val="00C23D4F"/>
    <w:rsid w:val="00C25C68"/>
    <w:rsid w:val="00C31898"/>
    <w:rsid w:val="00C4044D"/>
    <w:rsid w:val="00C4189B"/>
    <w:rsid w:val="00C44DBB"/>
    <w:rsid w:val="00C46696"/>
    <w:rsid w:val="00C539F4"/>
    <w:rsid w:val="00C5764F"/>
    <w:rsid w:val="00C830A5"/>
    <w:rsid w:val="00CA2AB2"/>
    <w:rsid w:val="00CA39F3"/>
    <w:rsid w:val="00CB7736"/>
    <w:rsid w:val="00CD2D21"/>
    <w:rsid w:val="00CD46AD"/>
    <w:rsid w:val="00CE2FEF"/>
    <w:rsid w:val="00CE65FC"/>
    <w:rsid w:val="00CE6925"/>
    <w:rsid w:val="00CF212D"/>
    <w:rsid w:val="00CF2F92"/>
    <w:rsid w:val="00D17FDA"/>
    <w:rsid w:val="00D2451E"/>
    <w:rsid w:val="00D477D0"/>
    <w:rsid w:val="00D5500F"/>
    <w:rsid w:val="00D734E5"/>
    <w:rsid w:val="00D95DAA"/>
    <w:rsid w:val="00DA00B5"/>
    <w:rsid w:val="00DB3020"/>
    <w:rsid w:val="00DC1B0F"/>
    <w:rsid w:val="00DD0D05"/>
    <w:rsid w:val="00E038A8"/>
    <w:rsid w:val="00E17706"/>
    <w:rsid w:val="00E212C6"/>
    <w:rsid w:val="00E24F1F"/>
    <w:rsid w:val="00E33B72"/>
    <w:rsid w:val="00E41BFF"/>
    <w:rsid w:val="00E47A68"/>
    <w:rsid w:val="00E64846"/>
    <w:rsid w:val="00E77A44"/>
    <w:rsid w:val="00E85B69"/>
    <w:rsid w:val="00E91EDF"/>
    <w:rsid w:val="00EA653F"/>
    <w:rsid w:val="00EC2039"/>
    <w:rsid w:val="00EC547C"/>
    <w:rsid w:val="00ED168D"/>
    <w:rsid w:val="00EE01EA"/>
    <w:rsid w:val="00EE55B8"/>
    <w:rsid w:val="00EF780B"/>
    <w:rsid w:val="00F03212"/>
    <w:rsid w:val="00F2666B"/>
    <w:rsid w:val="00F33B32"/>
    <w:rsid w:val="00F36644"/>
    <w:rsid w:val="00F42A19"/>
    <w:rsid w:val="00F44626"/>
    <w:rsid w:val="00F534F7"/>
    <w:rsid w:val="00F80F69"/>
    <w:rsid w:val="00F83C8B"/>
    <w:rsid w:val="00F8418C"/>
    <w:rsid w:val="00F90EAF"/>
    <w:rsid w:val="00F92538"/>
    <w:rsid w:val="00F95E85"/>
    <w:rsid w:val="00FC3848"/>
    <w:rsid w:val="00FD5F5C"/>
    <w:rsid w:val="00FD6604"/>
    <w:rsid w:val="00FE21D1"/>
    <w:rsid w:val="00FE3B05"/>
    <w:rsid w:val="00FF1F9F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F81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  <w:style w:type="character" w:customStyle="1" w:styleId="hljs-addition">
    <w:name w:val="hljs-addition"/>
    <w:basedOn w:val="DefaultParagraphFont"/>
    <w:rsid w:val="005F2B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  <w:lang w:val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uiPriority w:val="39"/>
    <w:rsid w:val="00AD13DC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uiPriority w:val="39"/>
    <w:rsid w:val="00AD13DC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semiHidden/>
    <w:rsid w:val="00AD13DC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semiHidden/>
    <w:rsid w:val="00AD13DC"/>
    <w:pPr>
      <w:ind w:left="880"/>
    </w:pPr>
    <w:rPr>
      <w:rFonts w:asciiTheme="minorHAnsi" w:hAnsiTheme="minorHAnsi"/>
      <w:sz w:val="20"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unhideWhenUsed/>
    <w:qFormat/>
    <w:rsid w:val="00875D83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875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5D83"/>
    <w:rPr>
      <w:rFonts w:ascii="Lucida Grande" w:hAnsi="Lucida Grande" w:cs="Lucida Grande"/>
      <w:sz w:val="18"/>
      <w:szCs w:val="18"/>
      <w:lang w:val="en-US"/>
    </w:rPr>
  </w:style>
  <w:style w:type="paragraph" w:styleId="TOC6">
    <w:name w:val="toc 6"/>
    <w:basedOn w:val="Normal"/>
    <w:next w:val="Normal"/>
    <w:autoRedefine/>
    <w:rsid w:val="00875D83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875D83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875D83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875D83"/>
    <w:pPr>
      <w:ind w:left="1760"/>
    </w:pPr>
    <w:rPr>
      <w:rFonts w:asciiTheme="minorHAnsi" w:hAnsiTheme="minorHAnsi"/>
      <w:sz w:val="20"/>
    </w:rPr>
  </w:style>
  <w:style w:type="character" w:styleId="Hyperlink">
    <w:name w:val="Hyperlink"/>
    <w:basedOn w:val="DefaultParagraphFont"/>
    <w:rsid w:val="00CE6925"/>
    <w:rPr>
      <w:color w:val="0000FF" w:themeColor="hyperlink"/>
      <w:u w:val="single"/>
    </w:rPr>
  </w:style>
  <w:style w:type="character" w:customStyle="1" w:styleId="hljs-addition">
    <w:name w:val="hljs-addition"/>
    <w:basedOn w:val="DefaultParagraphFont"/>
    <w:rsid w:val="005F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://rspec.info/" TargetMode="External"/><Relationship Id="rId15" Type="http://schemas.openxmlformats.org/officeDocument/2006/relationships/hyperlink" Target="http://railsapps.github.io/rails-environment-variables.html" TargetMode="External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tv:sjb6np515436g93dvl30vwtr0000gn:T:TM01017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DEF30-7D54-724A-86C5-AF6427D9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TM01017817</Template>
  <TotalTime>65</TotalTime>
  <Pages>7</Pages>
  <Words>892</Words>
  <Characters>5089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Stokes</dc:creator>
  <cp:keywords/>
  <dc:description/>
  <cp:lastModifiedBy>Michael Stokes</cp:lastModifiedBy>
  <cp:revision>248</cp:revision>
  <cp:lastPrinted>1901-01-01T00:00:00Z</cp:lastPrinted>
  <dcterms:created xsi:type="dcterms:W3CDTF">2015-06-02T12:43:00Z</dcterms:created>
  <dcterms:modified xsi:type="dcterms:W3CDTF">2015-06-18T18:18:00Z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