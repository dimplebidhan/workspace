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234"/>
        <w:gridCol w:w="236"/>
        <w:gridCol w:w="3834"/>
      </w:tblGrid>
      <w:tr w:rsidR="0026113B" w14:paraId="37969ACD" w14:textId="77777777" w:rsidTr="00F277E6">
        <w:tc>
          <w:tcPr>
            <w:tcW w:w="3200" w:type="pct"/>
            <w:shd w:val="clear" w:color="auto" w:fill="983620" w:themeFill="accent2"/>
          </w:tcPr>
          <w:p w14:paraId="1DA84EEB" w14:textId="77777777" w:rsidR="0026113B" w:rsidRDefault="0026113B" w:rsidP="00F277E6">
            <w:pPr>
              <w:pStyle w:val="NoSpacing"/>
            </w:pPr>
          </w:p>
        </w:tc>
        <w:tc>
          <w:tcPr>
            <w:tcW w:w="104" w:type="pct"/>
          </w:tcPr>
          <w:p w14:paraId="5CE84079" w14:textId="77777777" w:rsidR="0026113B" w:rsidRDefault="0026113B" w:rsidP="00F277E6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54FE3726" w14:textId="77777777" w:rsidR="0026113B" w:rsidRDefault="0026113B" w:rsidP="00F277E6">
            <w:pPr>
              <w:pStyle w:val="NoSpacing"/>
            </w:pPr>
          </w:p>
        </w:tc>
      </w:tr>
      <w:tr w:rsidR="0026113B" w14:paraId="2886ECAB" w14:textId="77777777" w:rsidTr="00E20E90">
        <w:trPr>
          <w:trHeight w:val="2520"/>
        </w:trPr>
        <w:tc>
          <w:tcPr>
            <w:tcW w:w="3200" w:type="pct"/>
            <w:vAlign w:val="bottom"/>
          </w:tcPr>
          <w:p w14:paraId="27BD76D4" w14:textId="278885CC" w:rsidR="0026113B" w:rsidRDefault="007D7AE1" w:rsidP="00F8168A">
            <w:pPr>
              <w:pStyle w:val="Title"/>
              <w:jc w:val="both"/>
            </w:pPr>
            <w:sdt>
              <w:sdtPr>
                <w:alias w:val="Title"/>
                <w:tag w:val=""/>
                <w:id w:val="-841541200"/>
                <w:placeholder>
                  <w:docPart w:val="A0AEC45720FD554AAB4D194568CBAEC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DB0794">
                  <w:rPr>
                    <w:lang w:val="en-GB"/>
                  </w:rPr>
                  <w:t>Ruby on Rails &amp; Angular JS Tutorial</w:t>
                </w:r>
              </w:sdtContent>
            </w:sdt>
          </w:p>
        </w:tc>
        <w:tc>
          <w:tcPr>
            <w:tcW w:w="104" w:type="pct"/>
            <w:vAlign w:val="bottom"/>
          </w:tcPr>
          <w:p w14:paraId="2A845A04" w14:textId="77777777" w:rsidR="0026113B" w:rsidRDefault="0026113B" w:rsidP="00F277E6"/>
        </w:tc>
        <w:tc>
          <w:tcPr>
            <w:tcW w:w="1696" w:type="pct"/>
            <w:vAlign w:val="bottom"/>
          </w:tcPr>
          <w:p w14:paraId="327E0B5E" w14:textId="77777777" w:rsidR="00384A08" w:rsidRDefault="00F8168A" w:rsidP="00384A08">
            <w:pPr>
              <w:pStyle w:val="CourseDetails"/>
            </w:pPr>
            <w:r>
              <w:t>Web Applications Development</w:t>
            </w:r>
          </w:p>
        </w:tc>
      </w:tr>
      <w:tr w:rsidR="0026113B" w14:paraId="494B21CF" w14:textId="77777777" w:rsidTr="00F277E6">
        <w:tc>
          <w:tcPr>
            <w:tcW w:w="3200" w:type="pct"/>
            <w:shd w:val="clear" w:color="auto" w:fill="983620" w:themeFill="accent2"/>
          </w:tcPr>
          <w:p w14:paraId="5B321597" w14:textId="77777777" w:rsidR="0026113B" w:rsidRDefault="0026113B" w:rsidP="00F277E6">
            <w:pPr>
              <w:pStyle w:val="NoSpacing"/>
            </w:pPr>
          </w:p>
        </w:tc>
        <w:tc>
          <w:tcPr>
            <w:tcW w:w="104" w:type="pct"/>
          </w:tcPr>
          <w:p w14:paraId="2B7327E9" w14:textId="77777777" w:rsidR="0026113B" w:rsidRDefault="0026113B" w:rsidP="00F277E6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7BCED841" w14:textId="77777777" w:rsidR="0026113B" w:rsidRDefault="0026113B" w:rsidP="00F277E6">
            <w:pPr>
              <w:pStyle w:val="NoSpacing"/>
            </w:pPr>
          </w:p>
        </w:tc>
      </w:tr>
    </w:tbl>
    <w:p w14:paraId="625CE720" w14:textId="77777777" w:rsidR="0026113B" w:rsidRDefault="0026113B" w:rsidP="0026113B">
      <w:pPr>
        <w:pStyle w:val="NoSpacing"/>
      </w:pPr>
      <w:bookmarkStart w:id="0" w:name="_Toc261004492"/>
    </w:p>
    <w:tbl>
      <w:tblPr>
        <w:tblW w:w="4942" w:type="pct"/>
        <w:tblInd w:w="144" w:type="dxa"/>
        <w:tblLook w:val="04A0" w:firstRow="1" w:lastRow="0" w:firstColumn="1" w:lastColumn="0" w:noHBand="0" w:noVBand="1"/>
      </w:tblPr>
      <w:tblGrid>
        <w:gridCol w:w="4990"/>
        <w:gridCol w:w="298"/>
        <w:gridCol w:w="5885"/>
      </w:tblGrid>
      <w:tr w:rsidR="0026113B" w14:paraId="375D6A96" w14:textId="77777777" w:rsidTr="00E3347D">
        <w:trPr>
          <w:trHeight w:val="2160"/>
        </w:trPr>
        <w:tc>
          <w:tcPr>
            <w:tcW w:w="2261" w:type="pct"/>
          </w:tcPr>
          <w:p w14:paraId="211BAA2B" w14:textId="2209A24A" w:rsidR="00A03075" w:rsidRDefault="00A03075" w:rsidP="00A03075">
            <w:pPr>
              <w:pStyle w:val="Heading1"/>
            </w:pPr>
            <w:bookmarkStart w:id="1" w:name="_Toc261004494"/>
            <w:r>
              <w:lastRenderedPageBreak/>
              <w:t>Overview</w:t>
            </w:r>
          </w:p>
          <w:p w14:paraId="3D5BEA8B" w14:textId="77777777" w:rsidR="00A03075" w:rsidRPr="00A03075" w:rsidRDefault="00F8168A" w:rsidP="00A03075">
            <w:r>
              <w:rPr>
                <w:rFonts w:eastAsiaTheme="minorHAnsi"/>
                <w:bCs/>
                <w:color w:val="auto"/>
              </w:rPr>
              <w:t>Building a Web Application in Ruby on Rails &amp; AngularJS using a mixture of online resources. Ruby on Rails &amp; AngularJS can both be used to their best and thus are suitable modern day approaches to web application.</w:t>
            </w:r>
          </w:p>
          <w:p w14:paraId="0A41B5CF" w14:textId="77777777" w:rsidR="00A03075" w:rsidRDefault="00A03075" w:rsidP="00A03075">
            <w:pPr>
              <w:pStyle w:val="Heading1"/>
            </w:pPr>
            <w:r>
              <w:t>Objectives</w:t>
            </w:r>
          </w:p>
          <w:p w14:paraId="15E87B7A" w14:textId="77777777" w:rsidR="00A03075" w:rsidRDefault="00F8168A" w:rsidP="00F8168A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The Objectives of this tutorial:</w:t>
            </w:r>
          </w:p>
          <w:p w14:paraId="12D5B06B" w14:textId="00E87F73" w:rsidR="00F8168A" w:rsidRDefault="00F8168A" w:rsidP="00F8168A">
            <w:pPr>
              <w:pStyle w:val="ListBullet"/>
            </w:pPr>
            <w:r>
              <w:t>Build a Basic Web Application in Ruby on Rails &amp; Angular</w:t>
            </w:r>
            <w:r w:rsidR="000420DF">
              <w:t xml:space="preserve"> </w:t>
            </w:r>
            <w:r>
              <w:t>JS.</w:t>
            </w:r>
          </w:p>
          <w:p w14:paraId="2ADDBC15" w14:textId="12F51D03" w:rsidR="00F8168A" w:rsidRDefault="00F8168A" w:rsidP="00F8168A">
            <w:pPr>
              <w:pStyle w:val="ListBullet"/>
            </w:pPr>
            <w:r>
              <w:t>Generate</w:t>
            </w:r>
            <w:r w:rsidR="00C81EAA">
              <w:t xml:space="preserve"> S</w:t>
            </w:r>
            <w:r>
              <w:t>imple API Controllers, Models and Views.</w:t>
            </w:r>
          </w:p>
          <w:p w14:paraId="0BCA5220" w14:textId="77777777" w:rsidR="00C81EAA" w:rsidRDefault="0018591D" w:rsidP="00F8168A">
            <w:pPr>
              <w:pStyle w:val="ListBullet"/>
            </w:pPr>
            <w:r>
              <w:t>Introduce Bootstrap.</w:t>
            </w:r>
          </w:p>
          <w:p w14:paraId="732250B6" w14:textId="38E82437" w:rsidR="0018591D" w:rsidRPr="0044266D" w:rsidRDefault="0018591D" w:rsidP="00F8168A">
            <w:pPr>
              <w:pStyle w:val="ListBullet"/>
            </w:pPr>
            <w:r>
              <w:t>Perform Testing of Controllers, Models</w:t>
            </w:r>
            <w:r w:rsidR="00DB0794">
              <w:t>.</w:t>
            </w:r>
          </w:p>
          <w:p w14:paraId="575F115C" w14:textId="650240B7" w:rsidR="00DB0794" w:rsidRDefault="00DB0794" w:rsidP="00A03075">
            <w:pPr>
              <w:pStyle w:val="Heading1"/>
            </w:pPr>
          </w:p>
          <w:p w14:paraId="630DA80C" w14:textId="77777777" w:rsidR="00E3347D" w:rsidRDefault="00E3347D" w:rsidP="00E3347D"/>
          <w:p w14:paraId="1DF4CE7F" w14:textId="77777777" w:rsidR="00E3347D" w:rsidRDefault="00E3347D" w:rsidP="00E3347D"/>
          <w:p w14:paraId="53A29475" w14:textId="77777777" w:rsidR="00E3347D" w:rsidRDefault="00E3347D" w:rsidP="00E3347D"/>
          <w:p w14:paraId="1F2640CC" w14:textId="77777777" w:rsidR="00E3347D" w:rsidRDefault="00E3347D" w:rsidP="00E3347D"/>
          <w:p w14:paraId="199081FE" w14:textId="77777777" w:rsidR="00E3347D" w:rsidRDefault="00E3347D" w:rsidP="00E3347D"/>
          <w:p w14:paraId="57D7A35F" w14:textId="77777777" w:rsidR="00E3347D" w:rsidRDefault="00E3347D" w:rsidP="00E3347D"/>
          <w:p w14:paraId="06A352E6" w14:textId="77777777" w:rsidR="00E3347D" w:rsidRDefault="00E3347D" w:rsidP="00E3347D"/>
          <w:p w14:paraId="42AFFDCC" w14:textId="77777777" w:rsidR="00E3347D" w:rsidRDefault="00E3347D" w:rsidP="00E3347D"/>
          <w:p w14:paraId="74A85672" w14:textId="77777777" w:rsidR="00E3347D" w:rsidRDefault="00E3347D" w:rsidP="00E3347D"/>
          <w:p w14:paraId="4A19C038" w14:textId="77777777" w:rsidR="00E3347D" w:rsidRDefault="00E3347D" w:rsidP="00E3347D"/>
          <w:p w14:paraId="37FB2FE6" w14:textId="77777777" w:rsidR="00E3347D" w:rsidRDefault="00E3347D" w:rsidP="00E3347D"/>
          <w:p w14:paraId="3A695230" w14:textId="77777777" w:rsidR="00E3347D" w:rsidRDefault="00E3347D" w:rsidP="00E3347D"/>
          <w:p w14:paraId="7582C7C9" w14:textId="77777777" w:rsidR="00E3347D" w:rsidRDefault="00E3347D" w:rsidP="00E3347D"/>
          <w:p w14:paraId="35376DBF" w14:textId="77777777" w:rsidR="00E3347D" w:rsidRDefault="00E3347D" w:rsidP="00E3347D"/>
          <w:p w14:paraId="243D393B" w14:textId="77777777" w:rsidR="00E3347D" w:rsidRDefault="00E3347D" w:rsidP="00E3347D"/>
          <w:p w14:paraId="5BC96406" w14:textId="77777777" w:rsidR="00E3347D" w:rsidRPr="00E3347D" w:rsidRDefault="00E3347D" w:rsidP="00E3347D"/>
          <w:bookmarkEnd w:id="1"/>
          <w:p w14:paraId="0B83349F" w14:textId="77777777" w:rsidR="0026113B" w:rsidRDefault="00E3347D" w:rsidP="00E3347D">
            <w:pPr>
              <w:pStyle w:val="Heading1"/>
            </w:pPr>
            <w:r>
              <w:t>Steps</w:t>
            </w:r>
          </w:p>
          <w:p w14:paraId="267024B1" w14:textId="155C40B6" w:rsidR="00E3347D" w:rsidRPr="00E3347D" w:rsidRDefault="00E3347D" w:rsidP="00E3347D">
            <w:pPr>
              <w:pStyle w:val="Heading2"/>
            </w:pPr>
            <w:r>
              <w:t>Setup a new Rails Application</w:t>
            </w:r>
          </w:p>
          <w:p w14:paraId="1219FAF7" w14:textId="77777777" w:rsidR="00E3347D" w:rsidRDefault="00E3347D" w:rsidP="00E3347D">
            <w:pPr>
              <w:pStyle w:val="Heading3"/>
            </w:pPr>
            <w:r>
              <w:t>Make a new Rails Application and include a postgresql database</w:t>
            </w:r>
          </w:p>
          <w:p w14:paraId="3BE209C5" w14:textId="6154165E" w:rsidR="00E3347D" w:rsidRDefault="00E3347D" w:rsidP="00E3347D">
            <w:pPr>
              <w:jc w:val="right"/>
              <w:rPr>
                <w:rFonts w:ascii="Consolas" w:hAnsi="Consolas"/>
                <w:b/>
                <w:sz w:val="28"/>
                <w:szCs w:val="28"/>
              </w:rPr>
            </w:pPr>
            <w:r>
              <w:rPr>
                <w:rFonts w:ascii="Consolas" w:hAnsi="Consolas"/>
                <w:b/>
                <w:sz w:val="28"/>
                <w:szCs w:val="28"/>
              </w:rPr>
              <w:t>Rails new app –skip-bundle –quiet –database=postgresql</w:t>
            </w:r>
            <w:r w:rsidR="00437E99">
              <w:rPr>
                <w:rFonts w:ascii="Consolas" w:hAnsi="Consolas"/>
                <w:b/>
                <w:sz w:val="28"/>
                <w:szCs w:val="28"/>
              </w:rPr>
              <w:t>-</w:t>
            </w:r>
          </w:p>
          <w:p w14:paraId="1A4BFAAA" w14:textId="456D02B9" w:rsidR="00E3347D" w:rsidRDefault="00E3347D" w:rsidP="00E3347D">
            <w:pPr>
              <w:pStyle w:val="Heading3"/>
            </w:pPr>
            <w:r>
              <w:t>Remove turbolinks</w:t>
            </w:r>
          </w:p>
          <w:p w14:paraId="020E40C3" w14:textId="00A6D297" w:rsidR="00E3347D" w:rsidRDefault="00E3347D" w:rsidP="00E3347D">
            <w:r>
              <w:t>Remove turbolinks from the gemfile and application.js.</w:t>
            </w:r>
          </w:p>
          <w:p w14:paraId="7B1A5659" w14:textId="105EB336" w:rsidR="008E4CB2" w:rsidRDefault="008E4CB2" w:rsidP="008E4CB2">
            <w:pPr>
              <w:pStyle w:val="Heading2"/>
            </w:pPr>
            <w:r>
              <w:t>Add AngularJS to the Application</w:t>
            </w:r>
            <w:r w:rsidR="00342AA7">
              <w:t xml:space="preserve"> with bundler and bower</w:t>
            </w:r>
          </w:p>
          <w:p w14:paraId="555F6959" w14:textId="6E8AE990" w:rsidR="008E4CB2" w:rsidRPr="00F62316" w:rsidRDefault="008E4CB2" w:rsidP="008E4CB2">
            <w:pPr>
              <w:pStyle w:val="Heading3"/>
              <w:rPr>
                <w:b/>
              </w:rPr>
            </w:pPr>
            <w:r w:rsidRPr="00F62316">
              <w:rPr>
                <w:b/>
              </w:rPr>
              <w:t>Add the following Gems to the Gem</w:t>
            </w:r>
            <w:r w:rsidR="00E92495" w:rsidRPr="00F62316">
              <w:rPr>
                <w:b/>
              </w:rPr>
              <w:t>file</w:t>
            </w:r>
            <w:r w:rsidR="008108AD">
              <w:rPr>
                <w:b/>
              </w:rPr>
              <w:t xml:space="preserve"> and Install.</w:t>
            </w:r>
          </w:p>
          <w:p w14:paraId="5923A104" w14:textId="4E47B810" w:rsidR="008E4CB2" w:rsidRDefault="00F62316" w:rsidP="008E4CB2">
            <w:pPr>
              <w:pStyle w:val="ListBullet2"/>
            </w:pPr>
            <w:r>
              <w:t>gem ‘angular-rails-templates’</w:t>
            </w:r>
          </w:p>
          <w:p w14:paraId="74BB8643" w14:textId="10BBE57B" w:rsidR="00F62316" w:rsidRDefault="00F62316" w:rsidP="008E4CB2">
            <w:pPr>
              <w:pStyle w:val="ListBullet2"/>
            </w:pPr>
            <w:r>
              <w:t>gem ‘bower-rails’</w:t>
            </w:r>
          </w:p>
          <w:p w14:paraId="216BFFA6" w14:textId="77777777" w:rsidR="0070489B" w:rsidRDefault="0070489B" w:rsidP="0070489B">
            <w:pPr>
              <w:pStyle w:val="ListBullet2"/>
              <w:numPr>
                <w:ilvl w:val="0"/>
                <w:numId w:val="0"/>
              </w:numPr>
              <w:ind w:left="720" w:hanging="360"/>
            </w:pPr>
          </w:p>
          <w:p w14:paraId="473B59FF" w14:textId="4AF86B8B" w:rsidR="0070489B" w:rsidRDefault="0070489B" w:rsidP="0070489B">
            <w:pPr>
              <w:pStyle w:val="ListBullet2"/>
              <w:numPr>
                <w:ilvl w:val="0"/>
                <w:numId w:val="0"/>
              </w:numPr>
              <w:ind w:left="720" w:hanging="360"/>
            </w:pPr>
            <w:r>
              <w:t>bundle install</w:t>
            </w:r>
          </w:p>
          <w:p w14:paraId="2E96DD30" w14:textId="77777777" w:rsidR="001E327A" w:rsidRDefault="001E327A" w:rsidP="0070489B">
            <w:pPr>
              <w:pStyle w:val="ListBullet2"/>
              <w:numPr>
                <w:ilvl w:val="0"/>
                <w:numId w:val="0"/>
              </w:numPr>
              <w:ind w:left="720" w:hanging="360"/>
            </w:pPr>
          </w:p>
          <w:p w14:paraId="1964FDE5" w14:textId="6CB0E203" w:rsidR="001E327A" w:rsidRDefault="001E327A" w:rsidP="001E327A">
            <w:pPr>
              <w:pStyle w:val="Heading3"/>
              <w:rPr>
                <w:b/>
              </w:rPr>
            </w:pPr>
            <w:r>
              <w:rPr>
                <w:b/>
              </w:rPr>
              <w:t>Generate bower_rails to enable us to install AngularJS</w:t>
            </w:r>
          </w:p>
          <w:p w14:paraId="193BAC81" w14:textId="7FE92272" w:rsidR="001E327A" w:rsidRDefault="009616E6" w:rsidP="001E327A">
            <w:pPr>
              <w:jc w:val="right"/>
              <w:rPr>
                <w:rFonts w:ascii="Consolas" w:hAnsi="Consolas"/>
                <w:b/>
                <w:sz w:val="28"/>
                <w:szCs w:val="28"/>
              </w:rPr>
            </w:pPr>
            <w:r>
              <w:rPr>
                <w:rFonts w:ascii="Consolas" w:hAnsi="Consolas"/>
                <w:b/>
                <w:sz w:val="28"/>
                <w:szCs w:val="28"/>
              </w:rPr>
              <w:t>Rails g bower_rails:initialize json</w:t>
            </w:r>
          </w:p>
          <w:p w14:paraId="4F00525C" w14:textId="792866B3" w:rsidR="00AB6649" w:rsidRDefault="00AB6649" w:rsidP="00AB6649">
            <w:pPr>
              <w:pStyle w:val="Heading3"/>
              <w:rPr>
                <w:b/>
              </w:rPr>
            </w:pPr>
            <w:r>
              <w:rPr>
                <w:b/>
              </w:rPr>
              <w:t>Modify the bower.json file</w:t>
            </w:r>
          </w:p>
          <w:p w14:paraId="7D041975" w14:textId="77777777" w:rsidR="00B14C47" w:rsidRPr="00B14C47" w:rsidRDefault="00B14C47" w:rsidP="00B14C47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14C47">
              <w:rPr>
                <w:rFonts w:ascii="Consolas" w:hAnsi="Consolas"/>
                <w:b/>
                <w:sz w:val="28"/>
                <w:szCs w:val="28"/>
              </w:rPr>
              <w:t>{   "lib": {     "name": "bower-rails generated lib assets",     "dependencies": {       "angular": "v1.2.25"     }   },   "vendor": {     "name": "bower-rails generated vendor assets",     "dependencies": {     }   } }</w:t>
            </w:r>
          </w:p>
          <w:p w14:paraId="6153A706" w14:textId="44B574BD" w:rsidR="00BB017A" w:rsidRDefault="00BB017A" w:rsidP="00BB017A">
            <w:pPr>
              <w:pStyle w:val="Heading3"/>
              <w:rPr>
                <w:b/>
              </w:rPr>
            </w:pPr>
            <w:r>
              <w:rPr>
                <w:b/>
              </w:rPr>
              <w:t>Install bower dependencies</w:t>
            </w:r>
          </w:p>
          <w:p w14:paraId="2EE881CA" w14:textId="43AFC733" w:rsidR="00BB017A" w:rsidRDefault="00BB017A" w:rsidP="00BB017A">
            <w:pPr>
              <w:jc w:val="right"/>
              <w:rPr>
                <w:rFonts w:ascii="Consolas" w:hAnsi="Consolas"/>
                <w:b/>
                <w:sz w:val="28"/>
                <w:szCs w:val="28"/>
              </w:rPr>
            </w:pPr>
            <w:r>
              <w:rPr>
                <w:rFonts w:ascii="Consolas" w:hAnsi="Consolas"/>
                <w:b/>
                <w:sz w:val="28"/>
                <w:szCs w:val="28"/>
              </w:rPr>
              <w:t>Bundle exec rake bower:install</w:t>
            </w:r>
          </w:p>
          <w:p w14:paraId="7F33B825" w14:textId="77777777" w:rsidR="00502166" w:rsidRDefault="00502166" w:rsidP="00BB017A">
            <w:pPr>
              <w:jc w:val="right"/>
              <w:rPr>
                <w:rFonts w:ascii="Consolas" w:hAnsi="Consolas"/>
                <w:b/>
                <w:sz w:val="28"/>
                <w:szCs w:val="28"/>
              </w:rPr>
            </w:pPr>
          </w:p>
          <w:p w14:paraId="30AF7AAE" w14:textId="4FBBD04E" w:rsidR="00E273A1" w:rsidRDefault="00E273A1" w:rsidP="00E273A1">
            <w:pPr>
              <w:pStyle w:val="Heading3"/>
              <w:rPr>
                <w:b/>
              </w:rPr>
            </w:pPr>
            <w:r>
              <w:rPr>
                <w:b/>
              </w:rPr>
              <w:t>Create an Organized Directory for AngularJS Application</w:t>
            </w:r>
          </w:p>
          <w:p w14:paraId="733326FC" w14:textId="1D2E764B" w:rsidR="00E273A1" w:rsidRDefault="00E273A1" w:rsidP="00E273A1">
            <w:r w:rsidRPr="00E273A1">
              <w:rPr>
                <w:b/>
              </w:rPr>
              <w:t>In app/assets/javascript create the following folder:</w:t>
            </w:r>
            <w:r>
              <w:t xml:space="preserve"> angular-app.</w:t>
            </w:r>
          </w:p>
          <w:p w14:paraId="1A7CDB2A" w14:textId="77777777" w:rsidR="00E273A1" w:rsidRDefault="00E273A1" w:rsidP="00E273A1">
            <w:pPr>
              <w:rPr>
                <w:b/>
              </w:rPr>
            </w:pPr>
            <w:r>
              <w:rPr>
                <w:b/>
              </w:rPr>
              <w:t>Inside angular-app, create the following folders:</w:t>
            </w:r>
          </w:p>
          <w:p w14:paraId="42F08B69" w14:textId="2F584996" w:rsidR="00E273A1" w:rsidRDefault="007D7AE1" w:rsidP="00E273A1">
            <w:pPr>
              <w:pStyle w:val="ListBullet2"/>
            </w:pPr>
            <w:r>
              <w:t>templates</w:t>
            </w:r>
          </w:p>
          <w:p w14:paraId="0E14CEE0" w14:textId="77C494BE" w:rsidR="00E273A1" w:rsidRDefault="00E273A1" w:rsidP="00E273A1">
            <w:pPr>
              <w:pStyle w:val="ListBullet2"/>
            </w:pPr>
            <w:r>
              <w:t>modules</w:t>
            </w:r>
          </w:p>
          <w:p w14:paraId="690BDBA7" w14:textId="77777777" w:rsidR="007D7AE1" w:rsidRDefault="007D7AE1" w:rsidP="00E273A1">
            <w:pPr>
              <w:pStyle w:val="ListBullet2"/>
            </w:pPr>
            <w:r>
              <w:t>filters</w:t>
            </w:r>
          </w:p>
          <w:p w14:paraId="6216AECB" w14:textId="77777777" w:rsidR="007D7AE1" w:rsidRDefault="007D7AE1" w:rsidP="00E273A1">
            <w:pPr>
              <w:pStyle w:val="ListBullet2"/>
            </w:pPr>
            <w:r>
              <w:t>directives</w:t>
            </w:r>
          </w:p>
          <w:p w14:paraId="7E602CFE" w14:textId="77777777" w:rsidR="007D7AE1" w:rsidRDefault="007D7AE1" w:rsidP="00E273A1">
            <w:pPr>
              <w:pStyle w:val="ListBullet2"/>
            </w:pPr>
            <w:r>
              <w:t>models</w:t>
            </w:r>
          </w:p>
          <w:p w14:paraId="1CF6AE12" w14:textId="77777777" w:rsidR="007D7AE1" w:rsidRDefault="007D7AE1" w:rsidP="00E273A1">
            <w:pPr>
              <w:pStyle w:val="ListBullet2"/>
            </w:pPr>
            <w:r>
              <w:t>services</w:t>
            </w:r>
          </w:p>
          <w:p w14:paraId="6838A840" w14:textId="4B276EFF" w:rsidR="007D7AE1" w:rsidRPr="00E273A1" w:rsidRDefault="007D7AE1" w:rsidP="00E273A1">
            <w:pPr>
              <w:pStyle w:val="ListBullet2"/>
            </w:pPr>
            <w:r>
              <w:t>controllers</w:t>
            </w:r>
          </w:p>
          <w:p w14:paraId="22153DDF" w14:textId="2C6B0E6D" w:rsidR="00E273A1" w:rsidRPr="00E273A1" w:rsidRDefault="00E273A1" w:rsidP="00E273A1">
            <w:pPr>
              <w:rPr>
                <w:b/>
              </w:rPr>
            </w:pPr>
          </w:p>
          <w:p w14:paraId="57022426" w14:textId="4675BD4D" w:rsidR="00E273A1" w:rsidRDefault="008B08AC" w:rsidP="008B08AC">
            <w:pPr>
              <w:pStyle w:val="Heading3"/>
              <w:rPr>
                <w:b/>
              </w:rPr>
            </w:pPr>
            <w:r>
              <w:rPr>
                <w:b/>
              </w:rPr>
              <w:t>Require the folders and files in application.js</w:t>
            </w:r>
          </w:p>
          <w:p w14:paraId="6B51E1A0" w14:textId="77777777" w:rsidR="008B08AC" w:rsidRDefault="008B08AC" w:rsidP="008B08AC">
            <w:pPr>
              <w:spacing w:after="0" w:line="240" w:lineRule="auto"/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</w:pPr>
            <w:r w:rsidRPr="008B08AC"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  <w:t>//= require jquery</w:t>
            </w:r>
            <w:r w:rsidRPr="008B08AC"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  <w:t xml:space="preserve"> </w:t>
            </w:r>
          </w:p>
          <w:p w14:paraId="0A66DF21" w14:textId="77777777" w:rsidR="008B08AC" w:rsidRDefault="008B08AC" w:rsidP="008B08AC">
            <w:pPr>
              <w:spacing w:after="0" w:line="240" w:lineRule="auto"/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</w:pPr>
            <w:r w:rsidRPr="008B08AC"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  <w:t>//= require jquery_ujs</w:t>
            </w:r>
            <w:r w:rsidRPr="008B08AC"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  <w:t xml:space="preserve"> </w:t>
            </w:r>
          </w:p>
          <w:p w14:paraId="0BE3E0A0" w14:textId="77777777" w:rsidR="008B08AC" w:rsidRDefault="008B08AC" w:rsidP="008B08AC">
            <w:pPr>
              <w:spacing w:after="0" w:line="240" w:lineRule="auto"/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</w:pPr>
            <w:r w:rsidRPr="008B08AC"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  <w:t>//= require angular</w:t>
            </w:r>
            <w:r w:rsidRPr="008B08AC"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  <w:t xml:space="preserve"> </w:t>
            </w:r>
          </w:p>
          <w:p w14:paraId="1934AE07" w14:textId="77777777" w:rsidR="008B08AC" w:rsidRDefault="008B08AC" w:rsidP="008B08AC">
            <w:pPr>
              <w:spacing w:after="0" w:line="240" w:lineRule="auto"/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</w:pPr>
            <w:r w:rsidRPr="008B08AC"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  <w:t>//= require angular-rails-templates</w:t>
            </w:r>
            <w:r w:rsidRPr="008B08AC"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  <w:t xml:space="preserve"> </w:t>
            </w:r>
          </w:p>
          <w:p w14:paraId="4496AD9D" w14:textId="77777777" w:rsidR="008B08AC" w:rsidRDefault="008B08AC" w:rsidP="008B08AC">
            <w:pPr>
              <w:spacing w:after="0" w:line="240" w:lineRule="auto"/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</w:pPr>
          </w:p>
          <w:p w14:paraId="19BD9226" w14:textId="7A986CE6" w:rsidR="008B08AC" w:rsidRDefault="008B08AC" w:rsidP="008B08AC">
            <w:pPr>
              <w:spacing w:after="0" w:line="240" w:lineRule="auto"/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</w:pPr>
            <w:r w:rsidRPr="008B08AC"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  <w:t>//= require angular-app/app</w:t>
            </w:r>
          </w:p>
          <w:p w14:paraId="6542D658" w14:textId="368E08C4" w:rsidR="008B08AC" w:rsidRPr="008B08AC" w:rsidRDefault="008B08AC" w:rsidP="008B08AC">
            <w:pPr>
              <w:spacing w:after="0" w:line="240" w:lineRule="auto"/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</w:pPr>
            <w:r w:rsidRPr="008B08AC"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  <w:t>//= require_tree ./angular-app/templates</w:t>
            </w:r>
            <w:r w:rsidRPr="008B08AC"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  <w:t xml:space="preserve"> </w:t>
            </w:r>
          </w:p>
          <w:p w14:paraId="571A22C5" w14:textId="474B8083" w:rsidR="008B08AC" w:rsidRPr="008B08AC" w:rsidRDefault="008B08AC" w:rsidP="008B08AC">
            <w:pPr>
              <w:spacing w:after="0" w:line="240" w:lineRule="auto"/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</w:pPr>
            <w:r w:rsidRPr="008B08AC"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  <w:t>//= require_tree ./angular-app/modules</w:t>
            </w:r>
            <w:r w:rsidRPr="008B08AC"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  <w:t xml:space="preserve"> </w:t>
            </w:r>
          </w:p>
          <w:p w14:paraId="087BD43D" w14:textId="77DF2997" w:rsidR="008B08AC" w:rsidRPr="008B08AC" w:rsidRDefault="008B08AC" w:rsidP="008B08AC">
            <w:pPr>
              <w:spacing w:after="0" w:line="240" w:lineRule="auto"/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</w:pPr>
            <w:r w:rsidRPr="008B08AC"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  <w:t>//= require_tree ./angular-app/filters</w:t>
            </w:r>
            <w:r w:rsidRPr="008B08AC"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  <w:t xml:space="preserve"> </w:t>
            </w:r>
          </w:p>
          <w:p w14:paraId="0A4907A8" w14:textId="5E7CE161" w:rsidR="008B08AC" w:rsidRPr="008B08AC" w:rsidRDefault="008B08AC" w:rsidP="008B08AC">
            <w:pPr>
              <w:spacing w:after="0" w:line="240" w:lineRule="auto"/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</w:pPr>
            <w:r w:rsidRPr="008B08AC"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  <w:t>//= require_tree ./angular-app/directives</w:t>
            </w:r>
          </w:p>
          <w:p w14:paraId="021AD8D9" w14:textId="77777777" w:rsidR="008B08AC" w:rsidRDefault="008B08AC" w:rsidP="008B08AC">
            <w:pPr>
              <w:spacing w:after="0" w:line="240" w:lineRule="auto"/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</w:pPr>
            <w:r w:rsidRPr="008B08AC"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  <w:t>//= require_tree ./angular-app/models</w:t>
            </w:r>
            <w:r w:rsidRPr="008B08AC"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  <w:t xml:space="preserve"> </w:t>
            </w:r>
            <w:r w:rsidRPr="008B08AC"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  <w:t>//= require_tree ./angular-app/services</w:t>
            </w:r>
            <w:r w:rsidRPr="008B08AC">
              <w:rPr>
                <w:rFonts w:ascii="Monaco" w:eastAsia="Times New Roman" w:hAnsi="Monaco" w:cs="Times New Roman"/>
                <w:color w:val="F8F8F2"/>
                <w:sz w:val="21"/>
                <w:szCs w:val="21"/>
                <w:shd w:val="clear" w:color="auto" w:fill="23241F"/>
                <w:lang w:val="en-GB"/>
              </w:rPr>
              <w:t xml:space="preserve"> </w:t>
            </w:r>
          </w:p>
          <w:p w14:paraId="334D9101" w14:textId="5AFDAC2F" w:rsidR="008B08AC" w:rsidRPr="008B08AC" w:rsidRDefault="008B08AC" w:rsidP="008B08AC">
            <w:pPr>
              <w:spacing w:after="0" w:line="240" w:lineRule="auto"/>
              <w:rPr>
                <w:rFonts w:ascii="Times" w:eastAsia="Times New Roman" w:hAnsi="Times" w:cs="Times New Roman"/>
                <w:color w:val="auto"/>
                <w:szCs w:val="20"/>
                <w:lang w:val="en-GB"/>
              </w:rPr>
            </w:pPr>
            <w:r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  <w:t>//= require_tree</w:t>
            </w:r>
            <w:r w:rsidRPr="008B08AC">
              <w:rPr>
                <w:rFonts w:ascii="Monaco" w:eastAsia="Times New Roman" w:hAnsi="Monaco" w:cs="Times New Roman"/>
                <w:color w:val="75715E"/>
                <w:sz w:val="21"/>
                <w:szCs w:val="21"/>
                <w:lang w:val="en-GB"/>
              </w:rPr>
              <w:t>./angular-app/controllers</w:t>
            </w:r>
          </w:p>
          <w:p w14:paraId="7E2C4DB0" w14:textId="65CD9A27" w:rsidR="00502166" w:rsidRDefault="00502166" w:rsidP="00BB017A">
            <w:pPr>
              <w:jc w:val="right"/>
              <w:rPr>
                <w:rFonts w:ascii="Consolas" w:hAnsi="Consolas"/>
                <w:b/>
                <w:sz w:val="28"/>
                <w:szCs w:val="28"/>
              </w:rPr>
            </w:pPr>
          </w:p>
          <w:p w14:paraId="004C5E4A" w14:textId="77777777" w:rsidR="00BB017A" w:rsidRPr="00BB017A" w:rsidRDefault="00BB017A" w:rsidP="00BB017A"/>
          <w:p w14:paraId="5EDF3F7C" w14:textId="77777777" w:rsidR="00B14C47" w:rsidRDefault="00B14C47" w:rsidP="00BB017A">
            <w:pPr>
              <w:rPr>
                <w:rFonts w:ascii="Consolas" w:hAnsi="Consolas"/>
                <w:b/>
                <w:sz w:val="28"/>
                <w:szCs w:val="28"/>
              </w:rPr>
            </w:pPr>
          </w:p>
          <w:p w14:paraId="1DF8C79B" w14:textId="77777777" w:rsidR="00AB6649" w:rsidRPr="00AB6649" w:rsidRDefault="00AB6649" w:rsidP="00AB6649"/>
          <w:p w14:paraId="1F8780DE" w14:textId="77777777" w:rsidR="001E327A" w:rsidRPr="001E327A" w:rsidRDefault="001E327A" w:rsidP="001E327A"/>
          <w:p w14:paraId="4B83C68D" w14:textId="77777777" w:rsidR="001E327A" w:rsidRPr="008E4CB2" w:rsidRDefault="001E327A" w:rsidP="001E327A">
            <w:pPr>
              <w:pStyle w:val="ListBullet2"/>
              <w:numPr>
                <w:ilvl w:val="0"/>
                <w:numId w:val="0"/>
              </w:numPr>
            </w:pPr>
          </w:p>
          <w:p w14:paraId="1FA3FFAD" w14:textId="22D76247" w:rsidR="00E3347D" w:rsidRPr="00E3347D" w:rsidRDefault="00E3347D" w:rsidP="00E3347D">
            <w:pPr>
              <w:jc w:val="right"/>
              <w:rPr>
                <w:rFonts w:ascii="Consolas" w:hAnsi="Consolas"/>
                <w:b/>
                <w:sz w:val="28"/>
                <w:szCs w:val="28"/>
              </w:rPr>
            </w:pPr>
          </w:p>
        </w:tc>
        <w:tc>
          <w:tcPr>
            <w:tcW w:w="106" w:type="pct"/>
          </w:tcPr>
          <w:p w14:paraId="71944A24" w14:textId="6A674A87" w:rsidR="0026113B" w:rsidRDefault="00B14C47" w:rsidP="00F277E6">
            <w:r>
              <w:t>"</w:t>
            </w:r>
          </w:p>
        </w:tc>
        <w:tc>
          <w:tcPr>
            <w:tcW w:w="2634" w:type="pct"/>
          </w:tcPr>
          <w:p w14:paraId="60ED2D0E" w14:textId="77777777" w:rsidR="008B714F" w:rsidRDefault="008B714F" w:rsidP="008B714F">
            <w:pPr>
              <w:pStyle w:val="Heading2"/>
            </w:pPr>
            <w:r>
              <w:t>Materials</w:t>
            </w:r>
          </w:p>
          <w:p w14:paraId="7A1F559B" w14:textId="73656022" w:rsidR="008B714F" w:rsidRDefault="00DB0794" w:rsidP="00DB0794">
            <w:pPr>
              <w:pStyle w:val="BlockText"/>
              <w:spacing w:after="200"/>
              <w:rPr>
                <w:bCs/>
                <w:iCs w:val="0"/>
              </w:rPr>
            </w:pPr>
            <w:r>
              <w:rPr>
                <w:bCs/>
                <w:iCs w:val="0"/>
              </w:rPr>
              <w:t>Materials were taken from:</w:t>
            </w:r>
          </w:p>
          <w:p w14:paraId="1325DACF" w14:textId="7676BE59" w:rsidR="00DB0794" w:rsidRDefault="00DB0794" w:rsidP="00DB0794">
            <w:pPr>
              <w:pStyle w:val="ListBullet2"/>
            </w:pPr>
            <w:hyperlink r:id="rId9" w:history="1">
              <w:r w:rsidRPr="00005C2B">
                <w:rPr>
                  <w:rStyle w:val="Hyperlink"/>
                </w:rPr>
                <w:t>http://blog.honeybadger.io/beginners-guide-to-angular-js-rails/</w:t>
              </w:r>
            </w:hyperlink>
          </w:p>
          <w:p w14:paraId="5A574BBA" w14:textId="6CDB9709" w:rsidR="00DB0794" w:rsidRDefault="00DB0794" w:rsidP="00DB0794">
            <w:pPr>
              <w:pStyle w:val="ListBullet2"/>
            </w:pPr>
            <w:hyperlink r:id="rId10" w:history="1">
              <w:r w:rsidRPr="00005C2B">
                <w:rPr>
                  <w:rStyle w:val="Hyperlink"/>
                </w:rPr>
                <w:t>http://www.intridea.com/blog/2014/9/25/how-to-set-up-angular-with-rails</w:t>
              </w:r>
            </w:hyperlink>
          </w:p>
          <w:p w14:paraId="533F1D8C" w14:textId="452760D1" w:rsidR="0026113B" w:rsidRPr="0058353E" w:rsidRDefault="00DB0794" w:rsidP="00DB0794">
            <w:pPr>
              <w:pStyle w:val="ListBullet2"/>
            </w:pPr>
            <w:r w:rsidRPr="00DB0794">
              <w:t>http://angular-rails.com/bootstrap.html</w:t>
            </w:r>
          </w:p>
        </w:tc>
      </w:tr>
      <w:bookmarkEnd w:id="0"/>
    </w:tbl>
    <w:p w14:paraId="15CED775" w14:textId="2E4804C0" w:rsidR="00F277E6" w:rsidRDefault="00F277E6"/>
    <w:p w14:paraId="3B2C6A9D" w14:textId="04FECD47" w:rsidR="00C94078" w:rsidRDefault="00EA61BC" w:rsidP="00EA61BC">
      <w:pPr>
        <w:pStyle w:val="Heading2"/>
      </w:pPr>
      <w:r>
        <w:t xml:space="preserve">Setup and Configure </w:t>
      </w:r>
      <w:r w:rsidR="00CC0F71">
        <w:t xml:space="preserve">the </w:t>
      </w:r>
      <w:r>
        <w:t>Angular App</w:t>
      </w:r>
    </w:p>
    <w:p w14:paraId="3F9B76A5" w14:textId="22D4558B" w:rsidR="00EB30D6" w:rsidRDefault="00EB30D6" w:rsidP="00EB30D6">
      <w:pPr>
        <w:pStyle w:val="Heading3"/>
        <w:rPr>
          <w:b/>
        </w:rPr>
      </w:pPr>
      <w:r w:rsidRPr="00E61695">
        <w:rPr>
          <w:b/>
        </w:rPr>
        <w:t>In app/assets/javascripts/angular-app/app.js.coffee</w:t>
      </w:r>
      <w:r w:rsidR="00830A39">
        <w:rPr>
          <w:b/>
        </w:rPr>
        <w:t>, add the following</w:t>
      </w:r>
      <w:r w:rsidR="00CA7B9F" w:rsidRPr="00E61695">
        <w:rPr>
          <w:b/>
        </w:rPr>
        <w:t>:</w:t>
      </w:r>
    </w:p>
    <w:p w14:paraId="054F9DAE" w14:textId="7C917939" w:rsidR="009B25DC" w:rsidRDefault="009B25DC" w:rsidP="00E61695">
      <w:r>
        <w:rPr>
          <w:noProof/>
        </w:rPr>
        <w:drawing>
          <wp:anchor distT="0" distB="0" distL="114300" distR="114300" simplePos="0" relativeHeight="251658240" behindDoc="0" locked="0" layoutInCell="1" allowOverlap="1" wp14:anchorId="255259B1" wp14:editId="0BC13449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3886200" cy="29584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7-14 20.21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1A5A7" w14:textId="77777777" w:rsidR="009B25DC" w:rsidRPr="009B25DC" w:rsidRDefault="009B25DC" w:rsidP="009B25DC"/>
    <w:p w14:paraId="61C568A0" w14:textId="77777777" w:rsidR="009B25DC" w:rsidRPr="009B25DC" w:rsidRDefault="009B25DC" w:rsidP="009B25DC"/>
    <w:p w14:paraId="09044066" w14:textId="77777777" w:rsidR="009B25DC" w:rsidRPr="009B25DC" w:rsidRDefault="009B25DC" w:rsidP="009B25DC"/>
    <w:p w14:paraId="1155D595" w14:textId="77777777" w:rsidR="009B25DC" w:rsidRPr="009B25DC" w:rsidRDefault="009B25DC" w:rsidP="009B25DC"/>
    <w:p w14:paraId="13753DFB" w14:textId="77777777" w:rsidR="009B25DC" w:rsidRPr="009B25DC" w:rsidRDefault="009B25DC" w:rsidP="009B25DC"/>
    <w:p w14:paraId="4E8261A0" w14:textId="77777777" w:rsidR="009B25DC" w:rsidRPr="009B25DC" w:rsidRDefault="009B25DC" w:rsidP="009B25DC"/>
    <w:p w14:paraId="3210DA3A" w14:textId="77777777" w:rsidR="009B25DC" w:rsidRPr="009B25DC" w:rsidRDefault="009B25DC" w:rsidP="009B25DC"/>
    <w:p w14:paraId="068FF7A7" w14:textId="77777777" w:rsidR="009B25DC" w:rsidRPr="009B25DC" w:rsidRDefault="009B25DC" w:rsidP="009B25DC"/>
    <w:p w14:paraId="73E468AE" w14:textId="5C1C80D5" w:rsidR="009B25DC" w:rsidRDefault="009B25DC" w:rsidP="009B25DC"/>
    <w:p w14:paraId="4C8749F0" w14:textId="7D2C5EDD" w:rsidR="00E61695" w:rsidRDefault="009B25DC" w:rsidP="009B25DC">
      <w:pPr>
        <w:tabs>
          <w:tab w:val="left" w:pos="510"/>
        </w:tabs>
      </w:pPr>
      <w:r>
        <w:tab/>
      </w:r>
    </w:p>
    <w:p w14:paraId="2A404CF5" w14:textId="7CE9E094" w:rsidR="009B25DC" w:rsidRDefault="00380E72" w:rsidP="00380E72">
      <w:pPr>
        <w:pStyle w:val="Heading3"/>
        <w:rPr>
          <w:b/>
        </w:rPr>
      </w:pPr>
      <w:r>
        <w:rPr>
          <w:b/>
        </w:rPr>
        <w:t>Create Angular Module in app/assets/javascripts/angular-app/modules/</w:t>
      </w:r>
      <w:r w:rsidR="00570075">
        <w:rPr>
          <w:b/>
        </w:rPr>
        <w:t>home</w:t>
      </w:r>
      <w:r>
        <w:rPr>
          <w:b/>
        </w:rPr>
        <w:t>.js.coffee.erb</w:t>
      </w:r>
      <w:r w:rsidR="00DF3C84">
        <w:rPr>
          <w:b/>
        </w:rPr>
        <w:t>.</w:t>
      </w:r>
    </w:p>
    <w:p w14:paraId="3AE5A677" w14:textId="00C5FACF" w:rsidR="00220754" w:rsidRDefault="00220754" w:rsidP="00570075">
      <w:r>
        <w:rPr>
          <w:noProof/>
        </w:rPr>
        <w:drawing>
          <wp:anchor distT="0" distB="0" distL="114300" distR="114300" simplePos="0" relativeHeight="251659264" behindDoc="0" locked="0" layoutInCell="1" allowOverlap="1" wp14:anchorId="4E064EC8" wp14:editId="0FB07D5C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4457700" cy="1473835"/>
            <wp:effectExtent l="0" t="0" r="1270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7-14 20.29.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3DD21" w14:textId="77777777" w:rsidR="00220754" w:rsidRPr="00220754" w:rsidRDefault="00220754" w:rsidP="00220754"/>
    <w:p w14:paraId="6142E71A" w14:textId="77777777" w:rsidR="00220754" w:rsidRPr="00220754" w:rsidRDefault="00220754" w:rsidP="00220754"/>
    <w:p w14:paraId="09543047" w14:textId="77777777" w:rsidR="00220754" w:rsidRPr="00220754" w:rsidRDefault="00220754" w:rsidP="00220754"/>
    <w:p w14:paraId="46337625" w14:textId="7DCCD859" w:rsidR="00220754" w:rsidRDefault="00220754" w:rsidP="00220754"/>
    <w:p w14:paraId="3694D641" w14:textId="77777777" w:rsidR="00570075" w:rsidRDefault="00570075" w:rsidP="00220754"/>
    <w:p w14:paraId="0BB6DE81" w14:textId="567D63F3" w:rsidR="00D91804" w:rsidRDefault="00263974" w:rsidP="00D91804">
      <w:pPr>
        <w:pStyle w:val="Heading3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D3786A" wp14:editId="634D1549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4343400" cy="15074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7-14 20.30.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804">
        <w:rPr>
          <w:b/>
        </w:rPr>
        <w:t xml:space="preserve">Create Angular </w:t>
      </w:r>
      <w:r w:rsidR="00D91804">
        <w:rPr>
          <w:b/>
        </w:rPr>
        <w:t>Controller</w:t>
      </w:r>
      <w:r w:rsidR="00D91804">
        <w:rPr>
          <w:b/>
        </w:rPr>
        <w:t xml:space="preserve"> in app/assets/javascripts/angular-app/</w:t>
      </w:r>
      <w:r w:rsidR="00D91804">
        <w:rPr>
          <w:b/>
        </w:rPr>
        <w:t>controllers</w:t>
      </w:r>
      <w:r w:rsidR="00D91804">
        <w:rPr>
          <w:b/>
        </w:rPr>
        <w:t>/home</w:t>
      </w:r>
      <w:r w:rsidR="00D91804">
        <w:rPr>
          <w:b/>
        </w:rPr>
        <w:t>Ctrl</w:t>
      </w:r>
      <w:r w:rsidR="00D91804">
        <w:rPr>
          <w:b/>
        </w:rPr>
        <w:t>.js.coff</w:t>
      </w:r>
      <w:r w:rsidR="00D4465D">
        <w:rPr>
          <w:b/>
        </w:rPr>
        <w:t>ee</w:t>
      </w:r>
      <w:r w:rsidR="00D91804">
        <w:rPr>
          <w:b/>
        </w:rPr>
        <w:t>.</w:t>
      </w:r>
    </w:p>
    <w:p w14:paraId="06EC4246" w14:textId="1F367FBE" w:rsidR="00263974" w:rsidRDefault="00263974" w:rsidP="00220754"/>
    <w:p w14:paraId="44066B8D" w14:textId="77777777" w:rsidR="00263974" w:rsidRPr="00263974" w:rsidRDefault="00263974" w:rsidP="00263974"/>
    <w:p w14:paraId="7AC3FFBA" w14:textId="77777777" w:rsidR="00263974" w:rsidRPr="00263974" w:rsidRDefault="00263974" w:rsidP="00263974"/>
    <w:p w14:paraId="5F301B1C" w14:textId="77777777" w:rsidR="00263974" w:rsidRPr="00263974" w:rsidRDefault="00263974" w:rsidP="00263974"/>
    <w:p w14:paraId="08CF56EC" w14:textId="538CF22A" w:rsidR="00263974" w:rsidRDefault="00263974" w:rsidP="00263974"/>
    <w:p w14:paraId="61330BCC" w14:textId="7E588971" w:rsidR="00220754" w:rsidRDefault="00263974" w:rsidP="00263974">
      <w:pPr>
        <w:tabs>
          <w:tab w:val="left" w:pos="454"/>
        </w:tabs>
      </w:pPr>
      <w:r>
        <w:tab/>
      </w:r>
    </w:p>
    <w:p w14:paraId="259DA951" w14:textId="77777777" w:rsidR="00263974" w:rsidRDefault="00263974" w:rsidP="00263974">
      <w:pPr>
        <w:tabs>
          <w:tab w:val="left" w:pos="454"/>
        </w:tabs>
      </w:pPr>
    </w:p>
    <w:p w14:paraId="49F4FE8B" w14:textId="77777777" w:rsidR="00092CB0" w:rsidRDefault="00092CB0" w:rsidP="00263974">
      <w:pPr>
        <w:tabs>
          <w:tab w:val="left" w:pos="454"/>
        </w:tabs>
      </w:pPr>
    </w:p>
    <w:p w14:paraId="56D5F42F" w14:textId="77777777" w:rsidR="00092CB0" w:rsidRDefault="00092CB0" w:rsidP="00263974">
      <w:pPr>
        <w:tabs>
          <w:tab w:val="left" w:pos="454"/>
        </w:tabs>
      </w:pPr>
    </w:p>
    <w:p w14:paraId="6905992C" w14:textId="138790E1" w:rsidR="00092CB0" w:rsidRDefault="00092CB0" w:rsidP="00092CB0">
      <w:pPr>
        <w:pStyle w:val="Heading3"/>
        <w:rPr>
          <w:b/>
        </w:rPr>
      </w:pPr>
      <w:r>
        <w:rPr>
          <w:b/>
        </w:rPr>
        <w:t>Generate a default controller with an action index using rails:</w:t>
      </w:r>
    </w:p>
    <w:p w14:paraId="26B13235" w14:textId="41DF4ABF" w:rsidR="00092CB0" w:rsidRDefault="00092CB0" w:rsidP="00092CB0">
      <w:r>
        <w:t>As we’ll be using AngularJS Templates, we need to set up our default controller with action index thus what all of traffic will go through only to deliver the application.html.erb in layouts.</w:t>
      </w:r>
    </w:p>
    <w:p w14:paraId="7EE8BE73" w14:textId="2E435CBA" w:rsidR="00092CB0" w:rsidRDefault="00092CB0" w:rsidP="00092CB0">
      <w:pPr>
        <w:rPr>
          <w:rFonts w:ascii="Monaco" w:hAnsi="Monaco" w:cs="Monaco"/>
          <w:color w:val="000000" w:themeColor="text1"/>
          <w:sz w:val="48"/>
          <w:szCs w:val="48"/>
        </w:rPr>
      </w:pPr>
      <w:r w:rsidRPr="00092CB0">
        <w:rPr>
          <w:rFonts w:ascii="Monaco" w:hAnsi="Monaco" w:cs="Monaco"/>
          <w:color w:val="000000" w:themeColor="text1"/>
          <w:sz w:val="48"/>
          <w:szCs w:val="48"/>
        </w:rPr>
        <w:t>rails generate controller Default index</w:t>
      </w:r>
    </w:p>
    <w:p w14:paraId="69490F27" w14:textId="078797CB" w:rsidR="00092CB0" w:rsidRDefault="00092CB0" w:rsidP="00092CB0">
      <w:pPr>
        <w:pStyle w:val="Heading3"/>
        <w:rPr>
          <w:b/>
        </w:rPr>
      </w:pPr>
      <w:r>
        <w:rPr>
          <w:b/>
        </w:rPr>
        <w:t>Set our rails routes for Default Controller Action Index being our default route:</w:t>
      </w:r>
    </w:p>
    <w:p w14:paraId="03297D8C" w14:textId="4B2AA157" w:rsidR="00D23CD2" w:rsidRPr="00D23CD2" w:rsidRDefault="00D23CD2" w:rsidP="00D23CD2">
      <w:r>
        <w:t>In config/routes.rb</w:t>
      </w:r>
      <w:r w:rsidR="00130AC1">
        <w:t>:</w:t>
      </w:r>
      <w:bookmarkStart w:id="2" w:name="_GoBack"/>
      <w:bookmarkEnd w:id="2"/>
    </w:p>
    <w:p w14:paraId="32D7453A" w14:textId="25471427" w:rsidR="00092CB0" w:rsidRDefault="00092CB0" w:rsidP="00092CB0">
      <w:pPr>
        <w:rPr>
          <w:b/>
        </w:rPr>
      </w:pPr>
      <w:r>
        <w:rPr>
          <w:b/>
          <w:noProof/>
        </w:rPr>
        <w:drawing>
          <wp:inline distT="0" distB="0" distL="0" distR="0" wp14:anchorId="32DCD15E" wp14:editId="57EEE9E9">
            <wp:extent cx="3441700" cy="800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7-14 20.36.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667E" w14:textId="77777777" w:rsidR="00092CB0" w:rsidRPr="00092CB0" w:rsidRDefault="00092CB0" w:rsidP="00092CB0">
      <w:pPr>
        <w:rPr>
          <w:b/>
        </w:rPr>
      </w:pPr>
    </w:p>
    <w:p w14:paraId="1C963827" w14:textId="77777777" w:rsidR="00092CB0" w:rsidRPr="00263974" w:rsidRDefault="00092CB0" w:rsidP="00263974">
      <w:pPr>
        <w:tabs>
          <w:tab w:val="left" w:pos="454"/>
        </w:tabs>
      </w:pPr>
    </w:p>
    <w:sectPr w:rsidR="00092CB0" w:rsidRPr="00263974" w:rsidSect="00F277E6">
      <w:footerReference w:type="default" r:id="rId15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B48F1" w14:textId="77777777" w:rsidR="00437E99" w:rsidRDefault="00437E99">
      <w:pPr>
        <w:spacing w:after="0" w:line="240" w:lineRule="auto"/>
      </w:pPr>
      <w:r>
        <w:separator/>
      </w:r>
    </w:p>
  </w:endnote>
  <w:endnote w:type="continuationSeparator" w:id="0">
    <w:p w14:paraId="543F089C" w14:textId="77777777" w:rsidR="00437E99" w:rsidRDefault="0043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437E99" w14:paraId="505D7677" w14:textId="77777777" w:rsidTr="00384A08">
      <w:tc>
        <w:tcPr>
          <w:tcW w:w="3200" w:type="pct"/>
          <w:shd w:val="clear" w:color="auto" w:fill="983620" w:themeFill="accent2"/>
        </w:tcPr>
        <w:p w14:paraId="7F53415C" w14:textId="77777777" w:rsidR="00437E99" w:rsidRDefault="00437E99" w:rsidP="00384A08">
          <w:pPr>
            <w:pStyle w:val="NoSpacing"/>
          </w:pPr>
        </w:p>
      </w:tc>
      <w:tc>
        <w:tcPr>
          <w:tcW w:w="104" w:type="pct"/>
        </w:tcPr>
        <w:p w14:paraId="37FF6AAC" w14:textId="77777777" w:rsidR="00437E99" w:rsidRDefault="00437E99" w:rsidP="00384A08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5CAC12E3" w14:textId="77777777" w:rsidR="00437E99" w:rsidRDefault="00437E99" w:rsidP="00384A08">
          <w:pPr>
            <w:pStyle w:val="NoSpacing"/>
          </w:pPr>
        </w:p>
      </w:tc>
    </w:tr>
    <w:tr w:rsidR="00437E99" w14:paraId="370CD91E" w14:textId="77777777" w:rsidTr="00384A08">
      <w:sdt>
        <w:sdtPr>
          <w:rPr>
            <w:color w:val="262626" w:themeColor="text1" w:themeTint="D9"/>
          </w:rPr>
          <w:alias w:val="Title"/>
          <w:tag w:val=""/>
          <w:id w:val="-939296879"/>
          <w:placeholder>
            <w:docPart w:val="56D5E0AE2A359B488ADDEE80096A86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200" w:type="pct"/>
              <w:vAlign w:val="bottom"/>
            </w:tcPr>
            <w:p w14:paraId="2C969191" w14:textId="4A281379" w:rsidR="00437E99" w:rsidRPr="00AA218C" w:rsidRDefault="00437E99" w:rsidP="00DB0794">
              <w:pPr>
                <w:pStyle w:val="Footer"/>
                <w:rPr>
                  <w:color w:val="262626" w:themeColor="text1" w:themeTint="D9"/>
                </w:rPr>
              </w:pPr>
              <w:r>
                <w:rPr>
                  <w:color w:val="262626" w:themeColor="text1" w:themeTint="D9"/>
                  <w:lang w:val="en-GB"/>
                </w:rPr>
                <w:t>Ruby on Rails &amp; Angular JS Tutorial</w:t>
              </w:r>
            </w:p>
          </w:tc>
        </w:sdtContent>
      </w:sdt>
      <w:tc>
        <w:tcPr>
          <w:tcW w:w="104" w:type="pct"/>
          <w:vAlign w:val="bottom"/>
        </w:tcPr>
        <w:p w14:paraId="275B3574" w14:textId="77777777" w:rsidR="00437E99" w:rsidRDefault="00437E99" w:rsidP="00384A08">
          <w:pPr>
            <w:pStyle w:val="Footer"/>
          </w:pPr>
        </w:p>
      </w:tc>
      <w:tc>
        <w:tcPr>
          <w:tcW w:w="1700" w:type="pct"/>
          <w:vAlign w:val="bottom"/>
        </w:tcPr>
        <w:p w14:paraId="711E6B72" w14:textId="77777777" w:rsidR="00437E99" w:rsidRDefault="00437E99" w:rsidP="00384A08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30AC1">
            <w:rPr>
              <w:noProof/>
            </w:rPr>
            <w:t>6</w:t>
          </w:r>
          <w:r>
            <w:fldChar w:fldCharType="end"/>
          </w:r>
        </w:p>
      </w:tc>
    </w:tr>
  </w:tbl>
  <w:p w14:paraId="02F23289" w14:textId="77777777" w:rsidR="00437E99" w:rsidRPr="00384A08" w:rsidRDefault="00437E99" w:rsidP="00384A08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2CAF9" w14:textId="77777777" w:rsidR="00437E99" w:rsidRDefault="00437E99">
      <w:pPr>
        <w:spacing w:after="0" w:line="240" w:lineRule="auto"/>
      </w:pPr>
      <w:r>
        <w:separator/>
      </w:r>
    </w:p>
  </w:footnote>
  <w:footnote w:type="continuationSeparator" w:id="0">
    <w:p w14:paraId="76FA1BA0" w14:textId="77777777" w:rsidR="00437E99" w:rsidRDefault="0043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078"/>
    <w:rsid w:val="000420DF"/>
    <w:rsid w:val="00056BDA"/>
    <w:rsid w:val="00062EFE"/>
    <w:rsid w:val="00090017"/>
    <w:rsid w:val="00092CB0"/>
    <w:rsid w:val="00130AC1"/>
    <w:rsid w:val="00165340"/>
    <w:rsid w:val="001845BE"/>
    <w:rsid w:val="0018591D"/>
    <w:rsid w:val="001D3F69"/>
    <w:rsid w:val="001E327A"/>
    <w:rsid w:val="001F4E23"/>
    <w:rsid w:val="00220754"/>
    <w:rsid w:val="0026113B"/>
    <w:rsid w:val="00263974"/>
    <w:rsid w:val="002F1886"/>
    <w:rsid w:val="002F444C"/>
    <w:rsid w:val="00342AA7"/>
    <w:rsid w:val="003606E0"/>
    <w:rsid w:val="00380E72"/>
    <w:rsid w:val="00384A08"/>
    <w:rsid w:val="00437E99"/>
    <w:rsid w:val="0044266D"/>
    <w:rsid w:val="004A5130"/>
    <w:rsid w:val="00502166"/>
    <w:rsid w:val="00570075"/>
    <w:rsid w:val="00594286"/>
    <w:rsid w:val="0067573E"/>
    <w:rsid w:val="0070489B"/>
    <w:rsid w:val="00782074"/>
    <w:rsid w:val="00792D99"/>
    <w:rsid w:val="007D7AE1"/>
    <w:rsid w:val="008108AD"/>
    <w:rsid w:val="00830A39"/>
    <w:rsid w:val="00860C05"/>
    <w:rsid w:val="0089446E"/>
    <w:rsid w:val="008B08AC"/>
    <w:rsid w:val="008B714F"/>
    <w:rsid w:val="008C2A28"/>
    <w:rsid w:val="008E4CB2"/>
    <w:rsid w:val="009042A3"/>
    <w:rsid w:val="009616E6"/>
    <w:rsid w:val="009B25DC"/>
    <w:rsid w:val="009D619F"/>
    <w:rsid w:val="009F709B"/>
    <w:rsid w:val="00A03075"/>
    <w:rsid w:val="00A52A7F"/>
    <w:rsid w:val="00AB6649"/>
    <w:rsid w:val="00AF28CB"/>
    <w:rsid w:val="00B14078"/>
    <w:rsid w:val="00B14C47"/>
    <w:rsid w:val="00B64F98"/>
    <w:rsid w:val="00BB017A"/>
    <w:rsid w:val="00C64A94"/>
    <w:rsid w:val="00C660B1"/>
    <w:rsid w:val="00C81EAA"/>
    <w:rsid w:val="00C94078"/>
    <w:rsid w:val="00CA7B9F"/>
    <w:rsid w:val="00CC0F71"/>
    <w:rsid w:val="00D23CD2"/>
    <w:rsid w:val="00D350A4"/>
    <w:rsid w:val="00D4465D"/>
    <w:rsid w:val="00D52277"/>
    <w:rsid w:val="00D91804"/>
    <w:rsid w:val="00DB0794"/>
    <w:rsid w:val="00DF3C84"/>
    <w:rsid w:val="00E20E90"/>
    <w:rsid w:val="00E273A1"/>
    <w:rsid w:val="00E3347D"/>
    <w:rsid w:val="00E61695"/>
    <w:rsid w:val="00E92495"/>
    <w:rsid w:val="00EA61BC"/>
    <w:rsid w:val="00EB30D6"/>
    <w:rsid w:val="00F277E6"/>
    <w:rsid w:val="00F445ED"/>
    <w:rsid w:val="00F56FB8"/>
    <w:rsid w:val="00F62316"/>
    <w:rsid w:val="00F73F39"/>
    <w:rsid w:val="00F8168A"/>
    <w:rsid w:val="00FE4F0C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3B00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DB0794"/>
    <w:rPr>
      <w:color w:val="524A82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DB0794"/>
    <w:rPr>
      <w:color w:val="524A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9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log.honeybadger.io/beginners-guide-to-angular-js-rails/" TargetMode="External"/><Relationship Id="rId10" Type="http://schemas.openxmlformats.org/officeDocument/2006/relationships/hyperlink" Target="http://www.intridea.com/blog/2014/9/25/how-to-set-up-angular-with-rail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Less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AEC45720FD554AAB4D194568CBA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95908-ECB5-AF42-833D-96E5EEBC0D50}"/>
      </w:docPartPr>
      <w:docPartBody>
        <w:p w:rsidR="00D941A6" w:rsidRDefault="00D941A6">
          <w:pPr>
            <w:pStyle w:val="A0AEC45720FD554AAB4D194568CBAEC3"/>
          </w:pPr>
          <w:r>
            <w:t>Lesson Title</w:t>
          </w:r>
        </w:p>
      </w:docPartBody>
    </w:docPart>
    <w:docPart>
      <w:docPartPr>
        <w:name w:val="56D5E0AE2A359B488ADDEE80096A8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EE7D-2A1E-1044-9EFB-DD9802EEE55D}"/>
      </w:docPartPr>
      <w:docPartBody>
        <w:p w:rsidR="00D941A6" w:rsidRDefault="00D941A6">
          <w:pPr>
            <w:pStyle w:val="56D5E0AE2A359B488ADDEE80096A86C2"/>
          </w:pPr>
          <w:r w:rsidRPr="00D63F2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1A6"/>
    <w:rsid w:val="00D9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AEC45720FD554AAB4D194568CBAEC3">
    <w:name w:val="A0AEC45720FD554AAB4D194568CBAEC3"/>
  </w:style>
  <w:style w:type="paragraph" w:customStyle="1" w:styleId="F052A63B83F67B449255D844B5542906">
    <w:name w:val="F052A63B83F67B449255D844B5542906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val="en-US" w:eastAsia="en-US"/>
    </w:rPr>
  </w:style>
  <w:style w:type="paragraph" w:customStyle="1" w:styleId="EA0A5532B8D7164CB8BE89823F8B0108">
    <w:name w:val="EA0A5532B8D7164CB8BE89823F8B010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val="en-US" w:eastAsia="en-US"/>
    </w:rPr>
  </w:style>
  <w:style w:type="paragraph" w:customStyle="1" w:styleId="2BA630CDB55C444394DB10F1F33DAC57">
    <w:name w:val="2BA630CDB55C444394DB10F1F33DAC57"/>
  </w:style>
  <w:style w:type="paragraph" w:customStyle="1" w:styleId="90130E52D858B544A6C81B527D0E3D65">
    <w:name w:val="90130E52D858B544A6C81B527D0E3D65"/>
  </w:style>
  <w:style w:type="paragraph" w:customStyle="1" w:styleId="B49F86115223A54092B6A0125A95D0E0">
    <w:name w:val="B49F86115223A54092B6A0125A95D0E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val="en-US"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9F81AF54F5A564F8DFB13D967B6B314">
    <w:name w:val="D9F81AF54F5A564F8DFB13D967B6B314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val="en-US" w:eastAsia="en-US"/>
    </w:rPr>
  </w:style>
  <w:style w:type="paragraph" w:customStyle="1" w:styleId="2F7D71A424B9814F9B0839B6FD71B0AF">
    <w:name w:val="2F7D71A424B9814F9B0839B6FD71B0A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D5E0AE2A359B488ADDEE80096A86C2">
    <w:name w:val="56D5E0AE2A359B488ADDEE80096A86C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AEC45720FD554AAB4D194568CBAEC3">
    <w:name w:val="A0AEC45720FD554AAB4D194568CBAEC3"/>
  </w:style>
  <w:style w:type="paragraph" w:customStyle="1" w:styleId="F052A63B83F67B449255D844B5542906">
    <w:name w:val="F052A63B83F67B449255D844B5542906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val="en-US" w:eastAsia="en-US"/>
    </w:rPr>
  </w:style>
  <w:style w:type="paragraph" w:customStyle="1" w:styleId="EA0A5532B8D7164CB8BE89823F8B0108">
    <w:name w:val="EA0A5532B8D7164CB8BE89823F8B010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val="en-US" w:eastAsia="en-US"/>
    </w:rPr>
  </w:style>
  <w:style w:type="paragraph" w:customStyle="1" w:styleId="2BA630CDB55C444394DB10F1F33DAC57">
    <w:name w:val="2BA630CDB55C444394DB10F1F33DAC57"/>
  </w:style>
  <w:style w:type="paragraph" w:customStyle="1" w:styleId="90130E52D858B544A6C81B527D0E3D65">
    <w:name w:val="90130E52D858B544A6C81B527D0E3D65"/>
  </w:style>
  <w:style w:type="paragraph" w:customStyle="1" w:styleId="B49F86115223A54092B6A0125A95D0E0">
    <w:name w:val="B49F86115223A54092B6A0125A95D0E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val="en-US"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9F81AF54F5A564F8DFB13D967B6B314">
    <w:name w:val="D9F81AF54F5A564F8DFB13D967B6B314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val="en-US" w:eastAsia="en-US"/>
    </w:rPr>
  </w:style>
  <w:style w:type="paragraph" w:customStyle="1" w:styleId="2F7D71A424B9814F9B0839B6FD71B0AF">
    <w:name w:val="2F7D71A424B9814F9B0839B6FD71B0A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D5E0AE2A359B488ADDEE80096A86C2">
    <w:name w:val="56D5E0AE2A359B488ADDEE80096A8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Relationship Id="rId2" Type="http://schemas.openxmlformats.org/officeDocument/2006/relationships/image" Target="../media/image6.jpeg"/><Relationship Id="rId3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EA581D-9DBF-704B-9039-4FDF2486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38</TotalTime>
  <Pages>6</Pages>
  <Words>470</Words>
  <Characters>2683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Ruby on Rails &amp; Angular JS Tutorial</dc:title>
  <dc:subject/>
  <dc:creator>Michael Stokes</dc:creator>
  <cp:keywords/>
  <dc:description/>
  <cp:lastModifiedBy>Michael Stokes</cp:lastModifiedBy>
  <cp:revision>42</cp:revision>
  <dcterms:created xsi:type="dcterms:W3CDTF">2015-07-14T07:20:00Z</dcterms:created>
  <dcterms:modified xsi:type="dcterms:W3CDTF">2015-07-14T19:37:00Z</dcterms:modified>
  <cp:category/>
</cp:coreProperties>
</file>